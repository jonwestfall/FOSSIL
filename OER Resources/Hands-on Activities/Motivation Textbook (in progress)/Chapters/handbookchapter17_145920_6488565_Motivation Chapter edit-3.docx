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475A" w14:textId="36F6C513" w:rsidR="00CD7E4D" w:rsidRDefault="00731467" w:rsidP="00B97217">
      <w:pPr>
        <w:spacing w:line="720" w:lineRule="auto"/>
      </w:pPr>
      <w:r>
        <w:t xml:space="preserve">Chapter </w:t>
      </w:r>
      <w:r w:rsidR="00340305">
        <w:t xml:space="preserve">17. </w:t>
      </w:r>
      <w:r w:rsidR="00CD7E4D" w:rsidRPr="00CD7E4D">
        <w:t>The Mind &amp; Motives of the Common (and not so common) Criminal</w:t>
      </w:r>
      <w:r w:rsidR="007412E3">
        <w:t xml:space="preserve"> </w:t>
      </w:r>
    </w:p>
    <w:p w14:paraId="33F34744" w14:textId="17EC9A77" w:rsidR="00B7483B" w:rsidRDefault="00B7483B" w:rsidP="00B97217">
      <w:pPr>
        <w:spacing w:line="720" w:lineRule="auto"/>
        <w:jc w:val="center"/>
      </w:pPr>
      <w:r>
        <w:t>Jes’Lah Dannell Mullen</w:t>
      </w:r>
    </w:p>
    <w:p w14:paraId="6AEE7682" w14:textId="73ABA92B" w:rsidR="009F4BD9" w:rsidRDefault="009F4BD9" w:rsidP="00B97217">
      <w:pPr>
        <w:spacing w:line="720" w:lineRule="auto"/>
        <w:jc w:val="center"/>
      </w:pPr>
      <w:r>
        <w:t>Delta State University</w:t>
      </w:r>
      <w:r w:rsidR="00BC04B9">
        <w:t>,</w:t>
      </w:r>
      <w:r w:rsidR="00B97217">
        <w:t xml:space="preserve"> College of Education,</w:t>
      </w:r>
      <w:r w:rsidR="00667C67">
        <w:t xml:space="preserve"> Department </w:t>
      </w:r>
      <w:r w:rsidR="002E6913">
        <w:t xml:space="preserve">of </w:t>
      </w:r>
      <w:r w:rsidR="00B97217">
        <w:t xml:space="preserve">Psychology </w:t>
      </w:r>
    </w:p>
    <w:p w14:paraId="6F1A5E43" w14:textId="54FFE3C7" w:rsidR="0039177F" w:rsidRDefault="0039177F" w:rsidP="009F4BD9">
      <w:pPr>
        <w:jc w:val="center"/>
      </w:pPr>
    </w:p>
    <w:p w14:paraId="77D21AD0" w14:textId="77777777" w:rsidR="0039177F" w:rsidRDefault="0039177F">
      <w:r>
        <w:br w:type="page"/>
      </w:r>
    </w:p>
    <w:p w14:paraId="0AC8D0D3" w14:textId="77AC94A0" w:rsidR="0039177F" w:rsidRDefault="0039177F" w:rsidP="009F4BD9">
      <w:pPr>
        <w:jc w:val="center"/>
      </w:pPr>
    </w:p>
    <w:p w14:paraId="2ED6E889" w14:textId="7DFA3260" w:rsidR="00BC1574" w:rsidRDefault="00BC1574" w:rsidP="00BC1574">
      <w:r>
        <w:t xml:space="preserve">Chapter </w:t>
      </w:r>
      <w:r w:rsidR="007610F6">
        <w:t xml:space="preserve">Learning </w:t>
      </w:r>
      <w:r>
        <w:t xml:space="preserve">Objectives </w:t>
      </w:r>
    </w:p>
    <w:p w14:paraId="05A3A138" w14:textId="77777777" w:rsidR="00BC1574" w:rsidRDefault="00BC1574" w:rsidP="00BC1574"/>
    <w:p w14:paraId="716CA5D3" w14:textId="77777777" w:rsidR="00BC1574" w:rsidRDefault="00BC1574" w:rsidP="00BC1574">
      <w:r>
        <w:t>1.</w:t>
      </w:r>
      <w:r>
        <w:tab/>
        <w:t>Differentiate Egoism, Altruism, and Hedonism.</w:t>
      </w:r>
    </w:p>
    <w:p w14:paraId="7022909A" w14:textId="77777777" w:rsidR="00BC1574" w:rsidRDefault="00BC1574" w:rsidP="00BC1574">
      <w:r>
        <w:t>2.</w:t>
      </w:r>
      <w:r>
        <w:tab/>
        <w:t>Understand how psychology, biology, and sociology influence motivations for crime.</w:t>
      </w:r>
    </w:p>
    <w:p w14:paraId="79125502" w14:textId="77777777" w:rsidR="00BC1574" w:rsidRDefault="00BC1574" w:rsidP="00BC1574">
      <w:r>
        <w:t>3.</w:t>
      </w:r>
      <w:r>
        <w:tab/>
        <w:t>Analyze the history of criminological research and its future direction.</w:t>
      </w:r>
    </w:p>
    <w:p w14:paraId="15FEF0A8" w14:textId="77777777" w:rsidR="00BC1574" w:rsidRDefault="00BC1574" w:rsidP="00BC1574"/>
    <w:p w14:paraId="2776AF1E" w14:textId="77777777" w:rsidR="00BC1574" w:rsidRDefault="00BC1574" w:rsidP="00BC1574"/>
    <w:p w14:paraId="2FAF05EB" w14:textId="77777777" w:rsidR="00BC1574" w:rsidRDefault="00BC1574" w:rsidP="00BC1574"/>
    <w:p w14:paraId="00F63A3E" w14:textId="77777777" w:rsidR="00BC1574" w:rsidRDefault="00BC1574" w:rsidP="00BC1574"/>
    <w:p w14:paraId="02D5C4DB" w14:textId="77777777" w:rsidR="00BC1574" w:rsidRDefault="00BC1574" w:rsidP="00BC1574"/>
    <w:p w14:paraId="010A799B" w14:textId="77777777" w:rsidR="00BC1574" w:rsidRDefault="00BC1574" w:rsidP="00BC1574"/>
    <w:p w14:paraId="215E3A66" w14:textId="77777777" w:rsidR="00BC1574" w:rsidRDefault="00BC1574" w:rsidP="00BC1574"/>
    <w:p w14:paraId="29D5673A" w14:textId="77777777" w:rsidR="00BC1574" w:rsidRDefault="00BC1574" w:rsidP="00BC1574"/>
    <w:p w14:paraId="5DC81A7C" w14:textId="77777777" w:rsidR="00BC1574" w:rsidRDefault="00BC1574" w:rsidP="00BC1574"/>
    <w:p w14:paraId="67D6C11C" w14:textId="77777777" w:rsidR="00BC1574" w:rsidRDefault="00BC1574" w:rsidP="00BC1574"/>
    <w:p w14:paraId="10906B2C" w14:textId="77777777" w:rsidR="00BC1574" w:rsidRDefault="00BC1574" w:rsidP="00BC1574"/>
    <w:p w14:paraId="43A002CC" w14:textId="77777777" w:rsidR="00BC1574" w:rsidRDefault="00BC1574" w:rsidP="00BC1574"/>
    <w:p w14:paraId="251F9F80" w14:textId="77777777" w:rsidR="00BC1574" w:rsidRDefault="00BC1574" w:rsidP="00BC1574"/>
    <w:p w14:paraId="551B262D" w14:textId="77777777" w:rsidR="00BC1574" w:rsidRDefault="00BC1574" w:rsidP="00BC1574"/>
    <w:p w14:paraId="106359A6" w14:textId="77777777" w:rsidR="00BC1574" w:rsidRDefault="00BC1574" w:rsidP="00BC1574"/>
    <w:p w14:paraId="29CC0D28" w14:textId="77777777" w:rsidR="00BC1574" w:rsidRDefault="00BC1574" w:rsidP="00BC1574"/>
    <w:p w14:paraId="650C8F9D" w14:textId="77777777" w:rsidR="00BC1574" w:rsidRDefault="00BC1574" w:rsidP="00BC1574"/>
    <w:p w14:paraId="283ED0A3" w14:textId="6BA8E21F" w:rsidR="00707C8D" w:rsidRDefault="00202012" w:rsidP="00412CF2">
      <w:pPr>
        <w:ind w:firstLine="720"/>
      </w:pPr>
      <w:r>
        <w:lastRenderedPageBreak/>
        <w:t xml:space="preserve">How many of you are thinking </w:t>
      </w:r>
      <w:r w:rsidR="00AF2F84" w:rsidRPr="00AF2F84">
        <w:rPr>
          <w:i/>
          <w:iCs/>
        </w:rPr>
        <w:t>Criminal Minds</w:t>
      </w:r>
      <w:r w:rsidR="00AF2F84">
        <w:t xml:space="preserve"> right now? Yeah .. Dr. Reid</w:t>
      </w:r>
      <w:r w:rsidR="007041E5">
        <w:t>’s pretty cool, but know that this is NOT how the mind of a criminal is analyzed</w:t>
      </w:r>
      <w:r w:rsidR="006F2C56">
        <w:t xml:space="preserve">, not </w:t>
      </w:r>
      <w:r w:rsidR="007041E5">
        <w:t>completely anyways</w:t>
      </w:r>
      <w:r w:rsidR="00A07DB6">
        <w:t>. Try to</w:t>
      </w:r>
      <w:r w:rsidR="007041E5">
        <w:t xml:space="preserve"> think more along the lines of Pene</w:t>
      </w:r>
      <w:r w:rsidR="00C63F84">
        <w:t xml:space="preserve">lope Garcia and her infamous research, except you don't get a Penelope, you are the Penelope. </w:t>
      </w:r>
      <w:r w:rsidR="00124476">
        <w:t xml:space="preserve">Instead of people giving you the information to find, that’s also up to you. So how does one person do the job of a whole team and uncover the criminal in a </w:t>
      </w:r>
      <w:r w:rsidR="00B84183">
        <w:t>pool</w:t>
      </w:r>
      <w:r w:rsidR="00124476">
        <w:t xml:space="preserve"> of suspects. The answer is </w:t>
      </w:r>
      <w:r w:rsidR="00B84183">
        <w:t xml:space="preserve">in the </w:t>
      </w:r>
      <w:r w:rsidR="00124476">
        <w:t>theories, criminological theo</w:t>
      </w:r>
      <w:r w:rsidR="00901EAB">
        <w:t xml:space="preserve">ries to be exact. Years of research and </w:t>
      </w:r>
      <w:r w:rsidR="001E4FA7">
        <w:t>study, have lead to the formation of these theories which seeks to explain why criminal behavior exists.</w:t>
      </w:r>
      <w:r w:rsidR="00B84183">
        <w:t xml:space="preserve"> But first, you have to understand what it means to behave like a criminal</w:t>
      </w:r>
      <w:r w:rsidR="00073F5E">
        <w:t xml:space="preserve">, so we will start with </w:t>
      </w:r>
      <w:r w:rsidR="00355CA8">
        <w:t xml:space="preserve">how criminal behavior, or deviance, is defined. </w:t>
      </w:r>
    </w:p>
    <w:p w14:paraId="35FE3A48" w14:textId="77777777" w:rsidR="00B84183" w:rsidRPr="00202012" w:rsidRDefault="00B84183" w:rsidP="00B84183"/>
    <w:p w14:paraId="69115EC9" w14:textId="78D897A7" w:rsidR="000E4CDC" w:rsidRPr="00C04874" w:rsidRDefault="00C04874" w:rsidP="00BC1574">
      <w:pPr>
        <w:rPr>
          <w:b/>
          <w:bCs/>
        </w:rPr>
      </w:pPr>
      <w:r>
        <w:rPr>
          <w:b/>
          <w:bCs/>
        </w:rPr>
        <w:t>Egoism vs. Altruism</w:t>
      </w:r>
    </w:p>
    <w:p w14:paraId="412110A5" w14:textId="5B0A69C4" w:rsidR="000E7B3C" w:rsidRDefault="00804CE2" w:rsidP="00BF63B5">
      <w:pPr>
        <w:spacing w:before="240"/>
        <w:ind w:firstLine="720"/>
      </w:pPr>
      <w:r>
        <w:t>Human motivation</w:t>
      </w:r>
      <w:r w:rsidR="003F1660">
        <w:t>s</w:t>
      </w:r>
      <w:r>
        <w:t xml:space="preserve"> for behaviors can be broken into </w:t>
      </w:r>
      <w:r w:rsidR="003F1660">
        <w:t>two categories: egoism and altruism</w:t>
      </w:r>
      <w:r w:rsidR="00703DE6">
        <w:t xml:space="preserve">. </w:t>
      </w:r>
      <w:r w:rsidR="00592F4F">
        <w:t xml:space="preserve">Altruism </w:t>
      </w:r>
      <w:r w:rsidR="00330325">
        <w:t xml:space="preserve">is the </w:t>
      </w:r>
      <w:r w:rsidR="00C757FE">
        <w:t xml:space="preserve">doing </w:t>
      </w:r>
      <w:r w:rsidR="00330325">
        <w:t xml:space="preserve">of </w:t>
      </w:r>
      <w:r w:rsidR="00C757FE">
        <w:t>something for the good of someone else, even if it makes you uncomfortable.</w:t>
      </w:r>
      <w:r w:rsidR="003F1660">
        <w:t xml:space="preserve"> </w:t>
      </w:r>
      <w:r w:rsidR="00E51188">
        <w:t xml:space="preserve">An example would be </w:t>
      </w:r>
      <w:r w:rsidR="007B2D3F">
        <w:t xml:space="preserve">paying for someones </w:t>
      </w:r>
      <w:r w:rsidR="00CA6863">
        <w:t>groceries</w:t>
      </w:r>
      <w:r w:rsidR="007B2D3F">
        <w:t>, even though this will mean you have to put some of your own back.</w:t>
      </w:r>
      <w:r w:rsidR="00CA6863">
        <w:t xml:space="preserve"> </w:t>
      </w:r>
      <w:r w:rsidR="003F6001">
        <w:t xml:space="preserve">Altruism is considered a prosocial behavior </w:t>
      </w:r>
      <w:r w:rsidR="006E430A">
        <w:t xml:space="preserve">because </w:t>
      </w:r>
      <w:r w:rsidR="007B5DA7">
        <w:t>you are motivated to help without reward</w:t>
      </w:r>
      <w:r w:rsidR="0099235C">
        <w:t xml:space="preserve">, in terms of crime think a son stealing for his sick mother. </w:t>
      </w:r>
      <w:r w:rsidR="00712EBA">
        <w:t xml:space="preserve">While individual motivations for crime can be </w:t>
      </w:r>
      <w:r w:rsidR="00A916EE">
        <w:t>altruistic</w:t>
      </w:r>
      <w:r w:rsidR="00712EBA">
        <w:t>, crime</w:t>
      </w:r>
      <w:r w:rsidR="00056BA8">
        <w:t xml:space="preserve"> is </w:t>
      </w:r>
      <w:r w:rsidR="00553D86">
        <w:t>deemed</w:t>
      </w:r>
      <w:r w:rsidR="00056BA8">
        <w:t xml:space="preserve"> </w:t>
      </w:r>
      <w:r w:rsidR="00A916EE">
        <w:t>an</w:t>
      </w:r>
      <w:r w:rsidR="00056BA8">
        <w:t xml:space="preserve"> antisocial behavior rather than prosocial</w:t>
      </w:r>
      <w:r w:rsidR="00794827">
        <w:t xml:space="preserve">. </w:t>
      </w:r>
      <w:r w:rsidR="0034071C">
        <w:t xml:space="preserve">This is due to the fact that </w:t>
      </w:r>
      <w:r w:rsidR="006426D7">
        <w:t>the</w:t>
      </w:r>
      <w:r w:rsidR="00081427">
        <w:t xml:space="preserve"> need for </w:t>
      </w:r>
      <w:r w:rsidR="005E079E">
        <w:t xml:space="preserve">some </w:t>
      </w:r>
      <w:r w:rsidR="000011E8">
        <w:t>gain</w:t>
      </w:r>
      <w:r w:rsidR="00081427">
        <w:t xml:space="preserve"> lead to </w:t>
      </w:r>
      <w:r w:rsidR="006426D7">
        <w:t>crime,</w:t>
      </w:r>
      <w:r w:rsidR="000011E8">
        <w:t xml:space="preserve"> or</w:t>
      </w:r>
      <w:r w:rsidR="006426D7">
        <w:t xml:space="preserve"> an act against society</w:t>
      </w:r>
      <w:r w:rsidR="000011E8">
        <w:t xml:space="preserve">, </w:t>
      </w:r>
      <w:r w:rsidR="005E079E">
        <w:t>which makes</w:t>
      </w:r>
      <w:r w:rsidR="000011E8">
        <w:t xml:space="preserve"> it antisoc</w:t>
      </w:r>
      <w:r w:rsidR="001B0CCB">
        <w:t>ial in nature.</w:t>
      </w:r>
      <w:r w:rsidR="00A35C82">
        <w:t xml:space="preserve"> </w:t>
      </w:r>
      <w:r w:rsidR="00CA6863">
        <w:t xml:space="preserve">Egoism, </w:t>
      </w:r>
      <w:r w:rsidR="00D85CA7">
        <w:t>an alternative to altruism</w:t>
      </w:r>
      <w:r w:rsidR="00CA6863">
        <w:t xml:space="preserve">, is </w:t>
      </w:r>
      <w:r w:rsidR="0049654A">
        <w:t xml:space="preserve">considered </w:t>
      </w:r>
      <w:r w:rsidR="00AE6089">
        <w:t xml:space="preserve">antisocial behavior </w:t>
      </w:r>
      <w:r w:rsidR="0017039B">
        <w:t>due to</w:t>
      </w:r>
      <w:r w:rsidR="00AE6089">
        <w:t xml:space="preserve"> </w:t>
      </w:r>
      <w:r w:rsidR="001C316E">
        <w:t xml:space="preserve">its </w:t>
      </w:r>
      <w:r w:rsidR="00632E64">
        <w:t xml:space="preserve">primary focus </w:t>
      </w:r>
      <w:r w:rsidR="0017039B">
        <w:t>being</w:t>
      </w:r>
      <w:r w:rsidR="00864532">
        <w:t xml:space="preserve"> self </w:t>
      </w:r>
      <w:r w:rsidR="00B6373C">
        <w:t>invested</w:t>
      </w:r>
      <w:r w:rsidR="00864532">
        <w:t xml:space="preserve">. Egoism is </w:t>
      </w:r>
      <w:r w:rsidR="00960AFD">
        <w:t xml:space="preserve">when individuals </w:t>
      </w:r>
      <w:r w:rsidR="000F5A69">
        <w:t>act in ways that</w:t>
      </w:r>
      <w:r w:rsidR="009A45E9">
        <w:t xml:space="preserve"> </w:t>
      </w:r>
      <w:r w:rsidR="007238F1">
        <w:t xml:space="preserve">put their </w:t>
      </w:r>
      <w:r w:rsidR="00F8282F">
        <w:t xml:space="preserve">own </w:t>
      </w:r>
      <w:r w:rsidR="001E461F">
        <w:t xml:space="preserve">welfare </w:t>
      </w:r>
      <w:r w:rsidR="00F8282F">
        <w:t>before anything or anyone else</w:t>
      </w:r>
      <w:r w:rsidR="001E461F">
        <w:t xml:space="preserve">. </w:t>
      </w:r>
      <w:r w:rsidR="007B01CF">
        <w:t xml:space="preserve">Due to </w:t>
      </w:r>
      <w:r w:rsidR="0020592F">
        <w:t>a failure to notice</w:t>
      </w:r>
      <w:r w:rsidR="00395D43">
        <w:t xml:space="preserve"> - </w:t>
      </w:r>
      <w:r w:rsidR="00902A9F">
        <w:t>or value</w:t>
      </w:r>
      <w:r w:rsidR="001166C3">
        <w:t xml:space="preserve"> </w:t>
      </w:r>
      <w:r w:rsidR="00215936">
        <w:t xml:space="preserve">- </w:t>
      </w:r>
      <w:r w:rsidR="001B68F6">
        <w:t>the needs of others, egoism</w:t>
      </w:r>
      <w:r w:rsidR="00942E63">
        <w:t xml:space="preserve"> </w:t>
      </w:r>
      <w:r w:rsidR="00D31B8D">
        <w:t>can play</w:t>
      </w:r>
      <w:r w:rsidR="006078A0">
        <w:t xml:space="preserve"> a large role</w:t>
      </w:r>
      <w:r w:rsidR="001B68F6">
        <w:t xml:space="preserve"> in </w:t>
      </w:r>
      <w:r w:rsidR="00D31B8D">
        <w:t xml:space="preserve">the </w:t>
      </w:r>
      <w:r w:rsidR="007A334A">
        <w:t xml:space="preserve">overall </w:t>
      </w:r>
      <w:r w:rsidR="00D31B8D">
        <w:t>motivation</w:t>
      </w:r>
      <w:r w:rsidR="001166C3">
        <w:t xml:space="preserve"> to commit a crime</w:t>
      </w:r>
      <w:r w:rsidR="00C76443">
        <w:t xml:space="preserve">, </w:t>
      </w:r>
      <w:r w:rsidR="00753E74">
        <w:t>even when</w:t>
      </w:r>
      <w:r w:rsidR="009800A0">
        <w:t xml:space="preserve"> </w:t>
      </w:r>
      <w:r w:rsidR="00C76443">
        <w:t xml:space="preserve">altruistic </w:t>
      </w:r>
      <w:r w:rsidR="00AC263F">
        <w:t xml:space="preserve">motivations </w:t>
      </w:r>
      <w:r w:rsidR="00540556">
        <w:t>encourage</w:t>
      </w:r>
      <w:r w:rsidR="00AC263F">
        <w:t xml:space="preserve"> </w:t>
      </w:r>
      <w:r w:rsidR="00753E74">
        <w:t xml:space="preserve">the </w:t>
      </w:r>
      <w:r w:rsidR="00AC263F">
        <w:t>crim</w:t>
      </w:r>
      <w:r w:rsidR="00753E74">
        <w:t>e</w:t>
      </w:r>
      <w:r w:rsidR="00AC263F">
        <w:t>. Think of</w:t>
      </w:r>
      <w:r w:rsidR="00254BF0">
        <w:t xml:space="preserve"> an </w:t>
      </w:r>
      <w:r w:rsidR="00254BF0">
        <w:lastRenderedPageBreak/>
        <w:t>altruistic</w:t>
      </w:r>
      <w:r w:rsidR="00917F69">
        <w:t xml:space="preserve"> cause of</w:t>
      </w:r>
      <w:r w:rsidR="00AC263F">
        <w:t xml:space="preserve"> criminal </w:t>
      </w:r>
      <w:r w:rsidR="00043B0F">
        <w:t>motivation</w:t>
      </w:r>
      <w:r w:rsidR="00A30F6D">
        <w:t xml:space="preserve">s as a </w:t>
      </w:r>
      <w:r w:rsidR="00917F69">
        <w:t>low income</w:t>
      </w:r>
      <w:r w:rsidR="00413413">
        <w:t xml:space="preserve"> </w:t>
      </w:r>
      <w:r w:rsidR="00A30F6D">
        <w:t xml:space="preserve">parent whose </w:t>
      </w:r>
      <w:r w:rsidR="00795819">
        <w:t>sole purpose</w:t>
      </w:r>
      <w:r w:rsidR="00A30F6D">
        <w:t xml:space="preserve"> for </w:t>
      </w:r>
      <w:r w:rsidR="005934C9">
        <w:t xml:space="preserve">stealing </w:t>
      </w:r>
      <w:r w:rsidR="00413413">
        <w:t xml:space="preserve">the baby formula </w:t>
      </w:r>
      <w:r w:rsidR="005934C9">
        <w:t xml:space="preserve">was to provide </w:t>
      </w:r>
      <w:r w:rsidR="00A778F7">
        <w:t>food</w:t>
      </w:r>
      <w:r w:rsidR="005934C9">
        <w:t xml:space="preserve"> to </w:t>
      </w:r>
      <w:r w:rsidR="00413413">
        <w:t xml:space="preserve">her infant. </w:t>
      </w:r>
      <w:r w:rsidR="00A1588E">
        <w:t>The</w:t>
      </w:r>
      <w:r w:rsidR="00540556">
        <w:t xml:space="preserve"> act in itself was antisocial because it violated social rules</w:t>
      </w:r>
      <w:r w:rsidR="00D73305">
        <w:t xml:space="preserve">, </w:t>
      </w:r>
      <w:r w:rsidR="00247586">
        <w:t xml:space="preserve">in this case laws and policies against theft. </w:t>
      </w:r>
      <w:r w:rsidR="003D340D">
        <w:t xml:space="preserve">However the </w:t>
      </w:r>
      <w:r w:rsidR="008B0DB8">
        <w:t xml:space="preserve">goal behind the criminal behavior was nor selfish at all, in fact she wanted only to feed her hungry infant. </w:t>
      </w:r>
    </w:p>
    <w:p w14:paraId="4A51B122" w14:textId="0B68CBCD" w:rsidR="00A863B7" w:rsidRDefault="00A863B7" w:rsidP="00BF63B5">
      <w:pPr>
        <w:spacing w:before="240"/>
        <w:ind w:firstLine="720"/>
      </w:pPr>
      <w:r>
        <w:t>Motivations for crime also fit into one of two other categories, either nature or nurture. Nature is biological. Here, think of genetics and predispositions that were passed along to you from your parents. Nurture</w:t>
      </w:r>
      <w:r w:rsidR="00810E2A">
        <w:t xml:space="preserve"> deals with our environment. Think of this as, what you're taught or </w:t>
      </w:r>
      <w:r w:rsidR="00BB6A68">
        <w:t xml:space="preserve">what you observe from your surroundings. </w:t>
      </w:r>
      <w:r w:rsidR="0072516C">
        <w:t>Genetics</w:t>
      </w:r>
      <w:r w:rsidR="00592673">
        <w:t xml:space="preserve"> can</w:t>
      </w:r>
      <w:r w:rsidR="002B2CE2">
        <w:t xml:space="preserve"> account for biological </w:t>
      </w:r>
      <w:r w:rsidR="00592673">
        <w:t>differences in how individuals perceive and respond to their surroundings</w:t>
      </w:r>
      <w:r w:rsidR="009007DF">
        <w:t xml:space="preserve">. </w:t>
      </w:r>
      <w:r w:rsidR="00ED5773">
        <w:t>Acquiring antisocial personality traits</w:t>
      </w:r>
      <w:r w:rsidR="00183EBB">
        <w:t xml:space="preserve"> or other</w:t>
      </w:r>
      <w:r w:rsidR="0053597C">
        <w:t xml:space="preserve"> mood disorders</w:t>
      </w:r>
      <w:r w:rsidR="00B67D95">
        <w:t xml:space="preserve"> can </w:t>
      </w:r>
      <w:r w:rsidR="00183EBB">
        <w:t xml:space="preserve">influence a deviant path </w:t>
      </w:r>
      <w:r w:rsidR="0053597C">
        <w:t xml:space="preserve">as we will discuss later in the biological </w:t>
      </w:r>
      <w:r w:rsidR="0072516C">
        <w:t xml:space="preserve">criminology explanations for crime. </w:t>
      </w:r>
      <w:r w:rsidR="00846E7D">
        <w:t>Nurture</w:t>
      </w:r>
      <w:r w:rsidR="00987C66">
        <w:t xml:space="preserve"> </w:t>
      </w:r>
      <w:r w:rsidR="001D643B">
        <w:t>will</w:t>
      </w:r>
      <w:r w:rsidR="00987C66">
        <w:t xml:space="preserve"> also</w:t>
      </w:r>
      <w:r w:rsidR="001D643B">
        <w:t xml:space="preserve"> be </w:t>
      </w:r>
      <w:r w:rsidR="0010008A">
        <w:t xml:space="preserve">discussed </w:t>
      </w:r>
      <w:r w:rsidR="002E4916">
        <w:t xml:space="preserve">later in the paper, detailing </w:t>
      </w:r>
      <w:r w:rsidR="00846E7D">
        <w:t xml:space="preserve">how social learning and </w:t>
      </w:r>
      <w:r w:rsidR="00CC75DD">
        <w:t xml:space="preserve">rewarding (or lack thereof) can influence antisocial behaviors that can </w:t>
      </w:r>
      <w:r w:rsidR="00D31DE4">
        <w:t>lead to</w:t>
      </w:r>
      <w:r w:rsidR="00CC75DD">
        <w:t xml:space="preserve"> deviance. </w:t>
      </w:r>
    </w:p>
    <w:p w14:paraId="01E8B322" w14:textId="061F2109" w:rsidR="00C57580" w:rsidRDefault="001166C3" w:rsidP="00BF63B5">
      <w:pPr>
        <w:spacing w:before="240"/>
        <w:ind w:firstLine="720"/>
      </w:pPr>
      <w:r>
        <w:t>To study</w:t>
      </w:r>
      <w:r w:rsidR="00825A14">
        <w:t xml:space="preserve"> more of</w:t>
      </w:r>
      <w:r>
        <w:t xml:space="preserve"> </w:t>
      </w:r>
      <w:r w:rsidR="00825A14">
        <w:t>this</w:t>
      </w:r>
      <w:r>
        <w:t xml:space="preserve"> correlation </w:t>
      </w:r>
      <w:r w:rsidR="00745CFF">
        <w:t xml:space="preserve">between human motivations and crime, </w:t>
      </w:r>
      <w:r w:rsidR="00403DD2">
        <w:t xml:space="preserve">criminologists developed </w:t>
      </w:r>
      <w:r w:rsidR="00480671">
        <w:t>t</w:t>
      </w:r>
      <w:r w:rsidR="003256BF">
        <w:t xml:space="preserve">heories of motivation for criminal behavior. These theories </w:t>
      </w:r>
      <w:r w:rsidR="00434B5B">
        <w:t>were</w:t>
      </w:r>
      <w:r w:rsidR="00480671">
        <w:t xml:space="preserve"> </w:t>
      </w:r>
      <w:r w:rsidR="00434B5B">
        <w:t>created</w:t>
      </w:r>
      <w:r w:rsidR="00480671">
        <w:t xml:space="preserve"> </w:t>
      </w:r>
      <w:r w:rsidR="003F4F17">
        <w:t xml:space="preserve">and </w:t>
      </w:r>
      <w:r w:rsidR="00BF2FAE">
        <w:t xml:space="preserve">critiqued </w:t>
      </w:r>
      <w:r w:rsidR="00087622">
        <w:t>in</w:t>
      </w:r>
      <w:r w:rsidR="003256BF">
        <w:t xml:space="preserve"> hopes of</w:t>
      </w:r>
      <w:r w:rsidR="00BF2FAE">
        <w:t xml:space="preserve"> explain</w:t>
      </w:r>
      <w:r w:rsidR="003256BF">
        <w:t>ing</w:t>
      </w:r>
      <w:r w:rsidR="004A1D35">
        <w:t xml:space="preserve"> how </w:t>
      </w:r>
      <w:r w:rsidR="00F32999">
        <w:t>overlooking the needs of others</w:t>
      </w:r>
      <w:r w:rsidR="004A1D35">
        <w:t xml:space="preserve">, </w:t>
      </w:r>
      <w:r w:rsidR="00C47DB6">
        <w:t xml:space="preserve">unwitting or </w:t>
      </w:r>
      <w:r w:rsidR="00FD1048">
        <w:t>otherwise</w:t>
      </w:r>
      <w:r w:rsidR="00C47DB6">
        <w:t xml:space="preserve">, correlates with other </w:t>
      </w:r>
      <w:r w:rsidR="00FF1321">
        <w:t>factors to produce criminal behaviors.</w:t>
      </w:r>
      <w:r w:rsidR="00F92170">
        <w:t xml:space="preserve"> </w:t>
      </w:r>
      <w:r w:rsidR="0090321C">
        <w:t xml:space="preserve">These criminological theories have- quite visibly in some, </w:t>
      </w:r>
      <w:r w:rsidR="002F70E3">
        <w:t xml:space="preserve">bases of egotistical </w:t>
      </w:r>
      <w:r w:rsidR="007D5DB5">
        <w:t>motivations surrounding their behavior</w:t>
      </w:r>
      <w:r w:rsidR="00A82888">
        <w:t xml:space="preserve">. </w:t>
      </w:r>
      <w:r w:rsidR="00E710F0">
        <w:t xml:space="preserve">The </w:t>
      </w:r>
      <w:r w:rsidR="00240B4B">
        <w:t>present</w:t>
      </w:r>
      <w:r w:rsidR="00E710F0">
        <w:t xml:space="preserve"> </w:t>
      </w:r>
      <w:r w:rsidR="00D46B9A">
        <w:t>paper will</w:t>
      </w:r>
      <w:r w:rsidR="00986917">
        <w:t xml:space="preserve"> begin with an introduction </w:t>
      </w:r>
      <w:r w:rsidR="00694104">
        <w:t>to</w:t>
      </w:r>
      <w:r w:rsidR="006A0A06">
        <w:t xml:space="preserve"> criminology and why it's important </w:t>
      </w:r>
      <w:r w:rsidR="00F93362">
        <w:t xml:space="preserve">for </w:t>
      </w:r>
      <w:r w:rsidR="00D46B9A">
        <w:t>understanding</w:t>
      </w:r>
      <w:r w:rsidR="00613109">
        <w:t xml:space="preserve"> the </w:t>
      </w:r>
      <w:r w:rsidR="00ED103C">
        <w:t xml:space="preserve">motivations </w:t>
      </w:r>
      <w:r w:rsidR="00613109">
        <w:t xml:space="preserve">of a </w:t>
      </w:r>
      <w:r w:rsidR="0092109F">
        <w:t xml:space="preserve">criminal, then </w:t>
      </w:r>
      <w:r w:rsidR="00941E9B">
        <w:t xml:space="preserve">follow up with </w:t>
      </w:r>
      <w:r w:rsidR="00AD1B74">
        <w:t xml:space="preserve">a brief </w:t>
      </w:r>
      <w:r w:rsidR="000E104D">
        <w:t xml:space="preserve">depiction of </w:t>
      </w:r>
      <w:r w:rsidR="006F5F54">
        <w:t xml:space="preserve">some common criminological theories </w:t>
      </w:r>
      <w:r w:rsidR="004324EF">
        <w:t>still talked about today, and end with</w:t>
      </w:r>
      <w:r w:rsidR="0092109F">
        <w:t xml:space="preserve"> a</w:t>
      </w:r>
      <w:r w:rsidR="004324EF">
        <w:t xml:space="preserve"> </w:t>
      </w:r>
      <w:r w:rsidR="0092109F">
        <w:t>summation</w:t>
      </w:r>
      <w:r w:rsidR="000E104D">
        <w:t xml:space="preserve"> of the content. </w:t>
      </w:r>
    </w:p>
    <w:p w14:paraId="6D1FB3D9" w14:textId="25605A81" w:rsidR="00AE0ABA" w:rsidRPr="00AE0ABA" w:rsidRDefault="00CE6822" w:rsidP="00AE0ABA">
      <w:pPr>
        <w:spacing w:before="240" w:after="240"/>
        <w:rPr>
          <w:b/>
          <w:bCs/>
        </w:rPr>
      </w:pPr>
      <w:r>
        <w:rPr>
          <w:b/>
          <w:bCs/>
        </w:rPr>
        <w:t xml:space="preserve">Motivations </w:t>
      </w:r>
      <w:r w:rsidR="0067403B">
        <w:rPr>
          <w:b/>
          <w:bCs/>
        </w:rPr>
        <w:t>and</w:t>
      </w:r>
      <w:r>
        <w:rPr>
          <w:b/>
          <w:bCs/>
        </w:rPr>
        <w:t xml:space="preserve"> Crime</w:t>
      </w:r>
    </w:p>
    <w:p w14:paraId="43E4130D" w14:textId="44A0EFE3" w:rsidR="009B0477" w:rsidRDefault="00EF220C" w:rsidP="00BF63B5">
      <w:pPr>
        <w:spacing w:before="240" w:after="240"/>
        <w:ind w:firstLine="720"/>
        <w:rPr>
          <w:rFonts w:eastAsia="Times New Roman" w:cstheme="minorHAnsi"/>
          <w:color w:val="000000" w:themeColor="text1"/>
          <w:shd w:val="clear" w:color="auto" w:fill="FFFFFF"/>
        </w:rPr>
      </w:pPr>
      <w:r w:rsidRPr="007331F6">
        <w:rPr>
          <w:b/>
          <w:bCs/>
        </w:rPr>
        <w:lastRenderedPageBreak/>
        <w:t>Criminology</w:t>
      </w:r>
      <w:r>
        <w:t xml:space="preserve"> is </w:t>
      </w:r>
      <w:r w:rsidR="00C935AD">
        <w:t>a broad</w:t>
      </w:r>
      <w:r>
        <w:t xml:space="preserve"> </w:t>
      </w:r>
      <w:r w:rsidR="00435BA0">
        <w:t xml:space="preserve">study of </w:t>
      </w:r>
      <w:r w:rsidR="00412E4A">
        <w:t>ho</w:t>
      </w:r>
      <w:r w:rsidR="00067AEE">
        <w:t xml:space="preserve">w </w:t>
      </w:r>
      <w:r w:rsidR="00C935AD">
        <w:t>individual</w:t>
      </w:r>
      <w:r w:rsidR="006F5F54">
        <w:t xml:space="preserve"> experiences </w:t>
      </w:r>
      <w:r w:rsidR="00067AEE">
        <w:t>and genetics</w:t>
      </w:r>
      <w:r w:rsidR="00C80B3B">
        <w:t xml:space="preserve"> can</w:t>
      </w:r>
      <w:r w:rsidR="00067AEE">
        <w:t xml:space="preserve"> </w:t>
      </w:r>
      <w:r w:rsidR="00D94532">
        <w:t>influence</w:t>
      </w:r>
      <w:r w:rsidR="006F5F54">
        <w:t xml:space="preserve"> </w:t>
      </w:r>
      <w:r w:rsidR="00810EE7">
        <w:t xml:space="preserve">thinking and </w:t>
      </w:r>
      <w:r w:rsidR="001D1A4D">
        <w:t>conduct</w:t>
      </w:r>
      <w:r w:rsidR="00C86BFE">
        <w:t xml:space="preserve"> </w:t>
      </w:r>
      <w:r w:rsidR="00634703">
        <w:t>as a result of</w:t>
      </w:r>
      <w:r w:rsidR="00392673">
        <w:t xml:space="preserve">, </w:t>
      </w:r>
      <w:r w:rsidR="00634703">
        <w:t>or resulting in</w:t>
      </w:r>
      <w:r w:rsidR="00736983">
        <w:t>,</w:t>
      </w:r>
      <w:r w:rsidR="00634703">
        <w:t xml:space="preserve"> criminal deviance. </w:t>
      </w:r>
      <w:r w:rsidR="00816913">
        <w:rPr>
          <w:rFonts w:eastAsia="Times New Roman" w:cstheme="minorHAnsi"/>
          <w:color w:val="000000" w:themeColor="text1"/>
          <w:shd w:val="clear" w:color="auto" w:fill="FFFFFF"/>
        </w:rPr>
        <w:t xml:space="preserve">More specifically, </w:t>
      </w:r>
      <w:r w:rsidR="003A425A">
        <w:rPr>
          <w:rFonts w:eastAsia="Times New Roman" w:cstheme="minorHAnsi"/>
          <w:color w:val="000000" w:themeColor="text1"/>
          <w:shd w:val="clear" w:color="auto" w:fill="FFFFFF"/>
        </w:rPr>
        <w:t>it</w:t>
      </w:r>
      <w:r w:rsidR="00D705DF">
        <w:rPr>
          <w:rFonts w:eastAsia="Times New Roman" w:cstheme="minorHAnsi"/>
          <w:color w:val="000000" w:themeColor="text1"/>
          <w:shd w:val="clear" w:color="auto" w:fill="FFFFFF"/>
        </w:rPr>
        <w:t xml:space="preserve"> </w:t>
      </w:r>
      <w:r w:rsidR="00816913">
        <w:rPr>
          <w:rFonts w:eastAsia="Times New Roman" w:cstheme="minorHAnsi"/>
          <w:color w:val="000000" w:themeColor="text1"/>
          <w:shd w:val="clear" w:color="auto" w:fill="FFFFFF"/>
        </w:rPr>
        <w:t>is</w:t>
      </w:r>
      <w:r w:rsidR="0016299E" w:rsidRPr="009B6A9B">
        <w:rPr>
          <w:rFonts w:eastAsia="Times New Roman" w:cstheme="minorHAnsi"/>
          <w:color w:val="000000" w:themeColor="text1"/>
          <w:shd w:val="clear" w:color="auto" w:fill="FFFFFF"/>
        </w:rPr>
        <w:t xml:space="preserve"> a </w:t>
      </w:r>
      <w:r w:rsidR="00816913" w:rsidRPr="009B6A9B">
        <w:rPr>
          <w:rFonts w:eastAsia="Times New Roman" w:cstheme="minorHAnsi"/>
          <w:color w:val="000000" w:themeColor="text1"/>
          <w:shd w:val="clear" w:color="auto" w:fill="FFFFFF"/>
        </w:rPr>
        <w:t>sub-discipline</w:t>
      </w:r>
      <w:r w:rsidR="0016299E" w:rsidRPr="009B6A9B">
        <w:rPr>
          <w:rFonts w:eastAsia="Times New Roman" w:cstheme="minorHAnsi"/>
          <w:color w:val="000000" w:themeColor="text1"/>
          <w:shd w:val="clear" w:color="auto" w:fill="FFFFFF"/>
        </w:rPr>
        <w:t xml:space="preserve"> of</w:t>
      </w:r>
      <w:r w:rsidR="005D33D7">
        <w:rPr>
          <w:rFonts w:eastAsia="Times New Roman" w:cstheme="minorHAnsi"/>
          <w:color w:val="000000" w:themeColor="text1"/>
          <w:shd w:val="clear" w:color="auto" w:fill="FFFFFF"/>
        </w:rPr>
        <w:t xml:space="preserve"> </w:t>
      </w:r>
      <w:r w:rsidR="0016299E" w:rsidRPr="009B6A9B">
        <w:rPr>
          <w:rFonts w:eastAsia="Times New Roman" w:cstheme="minorHAnsi"/>
          <w:color w:val="000000" w:themeColor="text1"/>
          <w:shd w:val="clear" w:color="auto" w:fill="FFFFFF"/>
        </w:rPr>
        <w:t xml:space="preserve">sociology </w:t>
      </w:r>
      <w:r w:rsidR="0066017C">
        <w:rPr>
          <w:rFonts w:eastAsia="Times New Roman" w:cstheme="minorHAnsi"/>
          <w:color w:val="000000" w:themeColor="text1"/>
          <w:shd w:val="clear" w:color="auto" w:fill="FFFFFF"/>
        </w:rPr>
        <w:t xml:space="preserve">that emphasizes </w:t>
      </w:r>
      <w:r w:rsidR="005D33D7">
        <w:rPr>
          <w:rFonts w:eastAsia="Times New Roman" w:cstheme="minorHAnsi"/>
          <w:color w:val="000000" w:themeColor="text1"/>
          <w:shd w:val="clear" w:color="auto" w:fill="FFFFFF"/>
        </w:rPr>
        <w:t xml:space="preserve">scientific studies </w:t>
      </w:r>
      <w:r w:rsidR="0066017C">
        <w:rPr>
          <w:rFonts w:eastAsia="Times New Roman" w:cstheme="minorHAnsi"/>
          <w:color w:val="000000" w:themeColor="text1"/>
          <w:shd w:val="clear" w:color="auto" w:fill="FFFFFF"/>
        </w:rPr>
        <w:t>on</w:t>
      </w:r>
      <w:r w:rsidR="005D33D7">
        <w:rPr>
          <w:rFonts w:eastAsia="Times New Roman" w:cstheme="minorHAnsi"/>
          <w:color w:val="000000" w:themeColor="text1"/>
          <w:shd w:val="clear" w:color="auto" w:fill="FFFFFF"/>
        </w:rPr>
        <w:t xml:space="preserve"> </w:t>
      </w:r>
      <w:r w:rsidR="0016299E" w:rsidRPr="009B6A9B">
        <w:rPr>
          <w:rFonts w:eastAsia="Times New Roman" w:cstheme="minorHAnsi"/>
          <w:color w:val="000000" w:themeColor="text1"/>
          <w:shd w:val="clear" w:color="auto" w:fill="FFFFFF"/>
        </w:rPr>
        <w:t xml:space="preserve">non-legal </w:t>
      </w:r>
      <w:r w:rsidR="009B0477">
        <w:rPr>
          <w:rFonts w:eastAsia="Times New Roman" w:cstheme="minorHAnsi"/>
          <w:color w:val="000000" w:themeColor="text1"/>
          <w:shd w:val="clear" w:color="auto" w:fill="FFFFFF"/>
        </w:rPr>
        <w:t>facets</w:t>
      </w:r>
      <w:r w:rsidR="0016299E" w:rsidRPr="009B6A9B">
        <w:rPr>
          <w:rFonts w:eastAsia="Times New Roman" w:cstheme="minorHAnsi"/>
          <w:color w:val="000000" w:themeColor="text1"/>
          <w:shd w:val="clear" w:color="auto" w:fill="FFFFFF"/>
        </w:rPr>
        <w:t xml:space="preserve"> of crime and criminal </w:t>
      </w:r>
      <w:r w:rsidR="0048043E">
        <w:rPr>
          <w:rFonts w:eastAsia="Times New Roman" w:cstheme="minorHAnsi"/>
          <w:color w:val="000000" w:themeColor="text1"/>
          <w:shd w:val="clear" w:color="auto" w:fill="FFFFFF"/>
        </w:rPr>
        <w:t>behavior.</w:t>
      </w:r>
      <w:r w:rsidR="00736983">
        <w:rPr>
          <w:rFonts w:eastAsia="Times New Roman" w:cstheme="minorHAnsi"/>
          <w:color w:val="000000" w:themeColor="text1"/>
          <w:shd w:val="clear" w:color="auto" w:fill="FFFFFF"/>
        </w:rPr>
        <w:t xml:space="preserve"> </w:t>
      </w:r>
      <w:r w:rsidR="006B396A">
        <w:rPr>
          <w:rFonts w:eastAsia="Times New Roman" w:cstheme="minorHAnsi"/>
          <w:color w:val="000000" w:themeColor="text1"/>
          <w:shd w:val="clear" w:color="auto" w:fill="FFFFFF"/>
        </w:rPr>
        <w:t>Some examples of non</w:t>
      </w:r>
      <w:r w:rsidR="00B06495">
        <w:rPr>
          <w:rFonts w:eastAsia="Times New Roman" w:cstheme="minorHAnsi"/>
          <w:color w:val="000000" w:themeColor="text1"/>
          <w:shd w:val="clear" w:color="auto" w:fill="FFFFFF"/>
        </w:rPr>
        <w:t xml:space="preserve"> legal </w:t>
      </w:r>
      <w:r w:rsidR="00E5756D">
        <w:rPr>
          <w:rFonts w:eastAsia="Times New Roman" w:cstheme="minorHAnsi"/>
          <w:color w:val="000000" w:themeColor="text1"/>
          <w:shd w:val="clear" w:color="auto" w:fill="FFFFFF"/>
        </w:rPr>
        <w:t xml:space="preserve">facets </w:t>
      </w:r>
      <w:r w:rsidR="006B396A">
        <w:rPr>
          <w:rFonts w:eastAsia="Times New Roman" w:cstheme="minorHAnsi"/>
          <w:color w:val="000000" w:themeColor="text1"/>
          <w:shd w:val="clear" w:color="auto" w:fill="FFFFFF"/>
        </w:rPr>
        <w:t>include</w:t>
      </w:r>
      <w:r w:rsidR="00E5756D">
        <w:rPr>
          <w:rFonts w:eastAsia="Times New Roman" w:cstheme="minorHAnsi"/>
          <w:color w:val="000000" w:themeColor="text1"/>
          <w:shd w:val="clear" w:color="auto" w:fill="FFFFFF"/>
        </w:rPr>
        <w:t xml:space="preserve"> </w:t>
      </w:r>
      <w:r w:rsidR="00295425">
        <w:rPr>
          <w:rFonts w:eastAsia="Times New Roman" w:cstheme="minorHAnsi"/>
          <w:color w:val="000000" w:themeColor="text1"/>
          <w:shd w:val="clear" w:color="auto" w:fill="FFFFFF"/>
        </w:rPr>
        <w:t xml:space="preserve">motivations, causes, effects, rehabilitation </w:t>
      </w:r>
      <w:r w:rsidR="00E5756D">
        <w:rPr>
          <w:rFonts w:eastAsia="Times New Roman" w:cstheme="minorHAnsi"/>
          <w:color w:val="000000" w:themeColor="text1"/>
          <w:shd w:val="clear" w:color="auto" w:fill="FFFFFF"/>
        </w:rPr>
        <w:t xml:space="preserve">efforts and programs, and </w:t>
      </w:r>
      <w:r w:rsidR="0060226F">
        <w:rPr>
          <w:rFonts w:eastAsia="Times New Roman" w:cstheme="minorHAnsi"/>
          <w:color w:val="000000" w:themeColor="text1"/>
          <w:shd w:val="clear" w:color="auto" w:fill="FFFFFF"/>
        </w:rPr>
        <w:t>intent (</w:t>
      </w:r>
      <w:r w:rsidR="00C31708">
        <w:rPr>
          <w:rFonts w:eastAsia="Times New Roman" w:cstheme="minorHAnsi"/>
          <w:color w:val="000000" w:themeColor="text1"/>
          <w:shd w:val="clear" w:color="auto" w:fill="FFFFFF"/>
        </w:rPr>
        <w:t>both general, knowingly</w:t>
      </w:r>
      <w:r w:rsidR="00DF6A07">
        <w:rPr>
          <w:rFonts w:eastAsia="Times New Roman" w:cstheme="minorHAnsi"/>
          <w:color w:val="000000" w:themeColor="text1"/>
          <w:shd w:val="clear" w:color="auto" w:fill="FFFFFF"/>
        </w:rPr>
        <w:t>,</w:t>
      </w:r>
      <w:r w:rsidR="00C31708">
        <w:rPr>
          <w:rFonts w:eastAsia="Times New Roman" w:cstheme="minorHAnsi"/>
          <w:color w:val="000000" w:themeColor="text1"/>
          <w:shd w:val="clear" w:color="auto" w:fill="FFFFFF"/>
        </w:rPr>
        <w:t xml:space="preserve"> and specific, know</w:t>
      </w:r>
      <w:r w:rsidR="00D06CFB">
        <w:rPr>
          <w:rFonts w:eastAsia="Times New Roman" w:cstheme="minorHAnsi"/>
          <w:color w:val="000000" w:themeColor="text1"/>
          <w:shd w:val="clear" w:color="auto" w:fill="FFFFFF"/>
        </w:rPr>
        <w:t xml:space="preserve">ingly and </w:t>
      </w:r>
      <w:r w:rsidR="00DF6A07">
        <w:rPr>
          <w:rFonts w:eastAsia="Times New Roman" w:cstheme="minorHAnsi"/>
          <w:color w:val="000000" w:themeColor="text1"/>
          <w:shd w:val="clear" w:color="auto" w:fill="FFFFFF"/>
        </w:rPr>
        <w:t>purposefully</w:t>
      </w:r>
      <w:r w:rsidR="00C31708">
        <w:rPr>
          <w:rFonts w:eastAsia="Times New Roman" w:cstheme="minorHAnsi"/>
          <w:color w:val="000000" w:themeColor="text1"/>
          <w:shd w:val="clear" w:color="auto" w:fill="FFFFFF"/>
        </w:rPr>
        <w:t xml:space="preserve">). </w:t>
      </w:r>
    </w:p>
    <w:p w14:paraId="67A4755F" w14:textId="5D680085" w:rsidR="0085732E" w:rsidRDefault="0048043E" w:rsidP="001541E5">
      <w:pPr>
        <w:spacing w:after="240"/>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Criminological </w:t>
      </w:r>
      <w:r w:rsidR="00606576">
        <w:rPr>
          <w:rFonts w:ascii="Georgia" w:eastAsia="Times New Roman" w:hAnsi="Georgia"/>
          <w:color w:val="333333"/>
          <w:shd w:val="clear" w:color="auto" w:fill="FFFFFF"/>
        </w:rPr>
        <w:t xml:space="preserve">research often merges psychological </w:t>
      </w:r>
      <w:r w:rsidR="00436DF6">
        <w:rPr>
          <w:rFonts w:ascii="Georgia" w:eastAsia="Times New Roman" w:hAnsi="Georgia"/>
          <w:color w:val="333333"/>
          <w:shd w:val="clear" w:color="auto" w:fill="FFFFFF"/>
        </w:rPr>
        <w:t>data</w:t>
      </w:r>
      <w:r w:rsidR="00606576">
        <w:rPr>
          <w:rFonts w:ascii="Georgia" w:eastAsia="Times New Roman" w:hAnsi="Georgia"/>
          <w:color w:val="333333"/>
          <w:shd w:val="clear" w:color="auto" w:fill="FFFFFF"/>
        </w:rPr>
        <w:t xml:space="preserve"> of </w:t>
      </w:r>
      <w:r w:rsidR="008C4344">
        <w:rPr>
          <w:rFonts w:ascii="Georgia" w:eastAsia="Times New Roman" w:hAnsi="Georgia"/>
          <w:color w:val="333333"/>
          <w:shd w:val="clear" w:color="auto" w:fill="FFFFFF"/>
        </w:rPr>
        <w:t>crimes and criminals</w:t>
      </w:r>
      <w:r w:rsidR="00606576">
        <w:rPr>
          <w:rFonts w:ascii="Georgia" w:eastAsia="Times New Roman" w:hAnsi="Georgia"/>
          <w:color w:val="333333"/>
          <w:shd w:val="clear" w:color="auto" w:fill="FFFFFF"/>
        </w:rPr>
        <w:t xml:space="preserve"> with sociological </w:t>
      </w:r>
      <w:r w:rsidR="00D70056">
        <w:rPr>
          <w:rFonts w:ascii="Georgia" w:eastAsia="Times New Roman" w:hAnsi="Georgia"/>
          <w:color w:val="333333"/>
          <w:shd w:val="clear" w:color="auto" w:fill="FFFFFF"/>
        </w:rPr>
        <w:t>data</w:t>
      </w:r>
      <w:r w:rsidR="00606576">
        <w:rPr>
          <w:rFonts w:ascii="Georgia" w:eastAsia="Times New Roman" w:hAnsi="Georgia"/>
          <w:color w:val="333333"/>
          <w:shd w:val="clear" w:color="auto" w:fill="FFFFFF"/>
        </w:rPr>
        <w:t xml:space="preserve"> </w:t>
      </w:r>
      <w:r w:rsidR="00D70056">
        <w:rPr>
          <w:rFonts w:ascii="Georgia" w:eastAsia="Times New Roman" w:hAnsi="Georgia"/>
          <w:color w:val="333333"/>
          <w:shd w:val="clear" w:color="auto" w:fill="FFFFFF"/>
        </w:rPr>
        <w:t xml:space="preserve">from </w:t>
      </w:r>
      <w:r w:rsidR="00606576">
        <w:rPr>
          <w:rFonts w:ascii="Georgia" w:eastAsia="Times New Roman" w:hAnsi="Georgia"/>
          <w:color w:val="333333"/>
          <w:shd w:val="clear" w:color="auto" w:fill="FFFFFF"/>
        </w:rPr>
        <w:t>crime</w:t>
      </w:r>
      <w:r w:rsidR="008C4344">
        <w:rPr>
          <w:rFonts w:ascii="Georgia" w:eastAsia="Times New Roman" w:hAnsi="Georgia"/>
          <w:color w:val="333333"/>
          <w:shd w:val="clear" w:color="auto" w:fill="FFFFFF"/>
        </w:rPr>
        <w:t>s and criminals</w:t>
      </w:r>
      <w:r w:rsidR="00531C5B">
        <w:rPr>
          <w:rFonts w:ascii="Georgia" w:eastAsia="Times New Roman" w:hAnsi="Georgia"/>
          <w:color w:val="333333"/>
          <w:shd w:val="clear" w:color="auto" w:fill="FFFFFF"/>
        </w:rPr>
        <w:t xml:space="preserve"> </w:t>
      </w:r>
      <w:r w:rsidR="00297937">
        <w:rPr>
          <w:rFonts w:eastAsia="Times New Roman" w:cstheme="minorHAnsi"/>
          <w:color w:val="000000" w:themeColor="text1"/>
          <w:shd w:val="clear" w:color="auto" w:fill="FFFFFF"/>
        </w:rPr>
        <w:t>(Burke</w:t>
      </w:r>
      <w:r w:rsidR="00AF0E82">
        <w:rPr>
          <w:rFonts w:eastAsia="Times New Roman" w:cstheme="minorHAnsi"/>
          <w:color w:val="000000" w:themeColor="text1"/>
          <w:shd w:val="clear" w:color="auto" w:fill="FFFFFF"/>
        </w:rPr>
        <w:t xml:space="preserve"> </w:t>
      </w:r>
      <w:r w:rsidR="001259BF">
        <w:rPr>
          <w:rFonts w:eastAsia="Times New Roman" w:cstheme="minorHAnsi"/>
          <w:color w:val="000000" w:themeColor="text1"/>
          <w:shd w:val="clear" w:color="auto" w:fill="FFFFFF"/>
        </w:rPr>
        <w:t xml:space="preserve">2009). </w:t>
      </w:r>
      <w:r w:rsidR="00DB4E3F">
        <w:t>Criminological theories attempt to explain what is often inexplicable and to examine what is often the cruelty, oppression, or even evil some visit on others’ (Okada, 2015, p. 33). Criminolog</w:t>
      </w:r>
      <w:r w:rsidR="003C1D38">
        <w:t>ist</w:t>
      </w:r>
      <w:r w:rsidR="00DB4E3F">
        <w:t xml:space="preserve"> </w:t>
      </w:r>
      <w:r w:rsidR="003C1D38">
        <w:t>choose</w:t>
      </w:r>
      <w:r w:rsidR="00DB4E3F">
        <w:t xml:space="preserve"> to look at crime </w:t>
      </w:r>
      <w:r w:rsidR="00A34F89">
        <w:t>as</w:t>
      </w:r>
      <w:r w:rsidR="00DB4E3F">
        <w:t xml:space="preserve"> </w:t>
      </w:r>
      <w:r w:rsidR="00763B11">
        <w:t xml:space="preserve">a </w:t>
      </w:r>
      <w:r w:rsidR="00DB4E3F">
        <w:t xml:space="preserve">why, as opposed </w:t>
      </w:r>
      <w:r w:rsidR="00763B11">
        <w:t xml:space="preserve">to focusing on </w:t>
      </w:r>
      <w:r w:rsidR="00DB4E3F">
        <w:t>reactionary measures after the crime</w:t>
      </w:r>
      <w:r w:rsidR="00763B11">
        <w:t xml:space="preserve">, which is </w:t>
      </w:r>
      <w:r w:rsidR="00734030">
        <w:t xml:space="preserve">handled by </w:t>
      </w:r>
      <w:r w:rsidR="009E4415">
        <w:t xml:space="preserve">criminal justice </w:t>
      </w:r>
      <w:r w:rsidR="0067510B">
        <w:t>channels</w:t>
      </w:r>
      <w:r w:rsidR="009E4415">
        <w:t xml:space="preserve">. </w:t>
      </w:r>
      <w:r w:rsidR="00CC380A">
        <w:rPr>
          <w:rFonts w:eastAsia="Times New Roman" w:cstheme="minorHAnsi"/>
          <w:color w:val="000000" w:themeColor="text1"/>
          <w:shd w:val="clear" w:color="auto" w:fill="FFFFFF"/>
        </w:rPr>
        <w:t>This</w:t>
      </w:r>
      <w:r w:rsidR="004441F0">
        <w:rPr>
          <w:rFonts w:eastAsia="Times New Roman" w:cstheme="minorHAnsi"/>
          <w:color w:val="000000" w:themeColor="text1"/>
          <w:shd w:val="clear" w:color="auto" w:fill="FFFFFF"/>
        </w:rPr>
        <w:t xml:space="preserve"> form of</w:t>
      </w:r>
      <w:r w:rsidR="00627B6D">
        <w:rPr>
          <w:rFonts w:eastAsia="Times New Roman" w:cstheme="minorHAnsi"/>
          <w:color w:val="000000" w:themeColor="text1"/>
          <w:shd w:val="clear" w:color="auto" w:fill="FFFFFF"/>
        </w:rPr>
        <w:t xml:space="preserve"> </w:t>
      </w:r>
      <w:r w:rsidR="00CC380A">
        <w:rPr>
          <w:rFonts w:eastAsia="Times New Roman" w:cstheme="minorHAnsi"/>
          <w:color w:val="000000" w:themeColor="text1"/>
          <w:shd w:val="clear" w:color="auto" w:fill="FFFFFF"/>
        </w:rPr>
        <w:t xml:space="preserve">research </w:t>
      </w:r>
      <w:r w:rsidR="0067510B">
        <w:rPr>
          <w:rFonts w:eastAsia="Times New Roman" w:cstheme="minorHAnsi"/>
          <w:color w:val="000000" w:themeColor="text1"/>
          <w:shd w:val="clear" w:color="auto" w:fill="FFFFFF"/>
        </w:rPr>
        <w:t xml:space="preserve">aims to </w:t>
      </w:r>
      <w:r w:rsidR="004441F0">
        <w:rPr>
          <w:rFonts w:eastAsia="Times New Roman" w:cstheme="minorHAnsi"/>
          <w:color w:val="000000" w:themeColor="text1"/>
          <w:shd w:val="clear" w:color="auto" w:fill="FFFFFF"/>
        </w:rPr>
        <w:t xml:space="preserve">examines </w:t>
      </w:r>
      <w:r w:rsidR="003B6713">
        <w:rPr>
          <w:rFonts w:eastAsia="Times New Roman" w:cstheme="minorHAnsi"/>
          <w:color w:val="000000" w:themeColor="text1"/>
          <w:shd w:val="clear" w:color="auto" w:fill="FFFFFF"/>
        </w:rPr>
        <w:t xml:space="preserve">the causes and effects of </w:t>
      </w:r>
      <w:r w:rsidR="00A37CAB">
        <w:rPr>
          <w:rFonts w:eastAsia="Times New Roman" w:cstheme="minorHAnsi"/>
          <w:color w:val="000000" w:themeColor="text1"/>
          <w:shd w:val="clear" w:color="auto" w:fill="FFFFFF"/>
        </w:rPr>
        <w:t xml:space="preserve">crime and criminal behavior </w:t>
      </w:r>
      <w:r w:rsidR="005A3EF2">
        <w:rPr>
          <w:rFonts w:eastAsia="Times New Roman" w:cstheme="minorHAnsi"/>
          <w:color w:val="000000" w:themeColor="text1"/>
          <w:shd w:val="clear" w:color="auto" w:fill="FFFFFF"/>
        </w:rPr>
        <w:t>on victims, offenders</w:t>
      </w:r>
      <w:r w:rsidR="00FA2D72">
        <w:rPr>
          <w:rFonts w:eastAsia="Times New Roman" w:cstheme="minorHAnsi"/>
          <w:color w:val="000000" w:themeColor="text1"/>
          <w:shd w:val="clear" w:color="auto" w:fill="FFFFFF"/>
        </w:rPr>
        <w:t xml:space="preserve">, </w:t>
      </w:r>
      <w:r w:rsidR="005A3EF2">
        <w:rPr>
          <w:rFonts w:eastAsia="Times New Roman" w:cstheme="minorHAnsi"/>
          <w:color w:val="000000" w:themeColor="text1"/>
          <w:shd w:val="clear" w:color="auto" w:fill="FFFFFF"/>
        </w:rPr>
        <w:t>and society</w:t>
      </w:r>
      <w:r w:rsidR="00C42F9E">
        <w:rPr>
          <w:rFonts w:eastAsia="Times New Roman" w:cstheme="minorHAnsi"/>
          <w:color w:val="000000" w:themeColor="text1"/>
          <w:shd w:val="clear" w:color="auto" w:fill="FFFFFF"/>
        </w:rPr>
        <w:t xml:space="preserve"> in an effort to inform </w:t>
      </w:r>
      <w:r w:rsidR="00971363">
        <w:rPr>
          <w:rFonts w:eastAsia="Times New Roman" w:cstheme="minorHAnsi"/>
          <w:color w:val="000000" w:themeColor="text1"/>
          <w:shd w:val="clear" w:color="auto" w:fill="FFFFFF"/>
        </w:rPr>
        <w:t xml:space="preserve">criminal justice practices and </w:t>
      </w:r>
      <w:r w:rsidR="009064AA">
        <w:rPr>
          <w:rFonts w:eastAsia="Times New Roman" w:cstheme="minorHAnsi"/>
          <w:color w:val="000000" w:themeColor="text1"/>
          <w:shd w:val="clear" w:color="auto" w:fill="FFFFFF"/>
        </w:rPr>
        <w:t xml:space="preserve">to better </w:t>
      </w:r>
      <w:r w:rsidR="00971363">
        <w:rPr>
          <w:rFonts w:eastAsia="Times New Roman" w:cstheme="minorHAnsi"/>
          <w:color w:val="000000" w:themeColor="text1"/>
          <w:shd w:val="clear" w:color="auto" w:fill="FFFFFF"/>
        </w:rPr>
        <w:t>influence social policies</w:t>
      </w:r>
      <w:r w:rsidR="002726E2">
        <w:rPr>
          <w:rFonts w:eastAsia="Times New Roman" w:cstheme="minorHAnsi"/>
          <w:color w:val="000000" w:themeColor="text1"/>
          <w:shd w:val="clear" w:color="auto" w:fill="FFFFFF"/>
        </w:rPr>
        <w:t xml:space="preserve"> centered</w:t>
      </w:r>
      <w:r w:rsidR="00971363">
        <w:rPr>
          <w:rFonts w:eastAsia="Times New Roman" w:cstheme="minorHAnsi"/>
          <w:color w:val="000000" w:themeColor="text1"/>
          <w:shd w:val="clear" w:color="auto" w:fill="FFFFFF"/>
        </w:rPr>
        <w:t xml:space="preserve"> </w:t>
      </w:r>
      <w:r w:rsidR="00C87005">
        <w:rPr>
          <w:rFonts w:eastAsia="Times New Roman" w:cstheme="minorHAnsi"/>
          <w:color w:val="000000" w:themeColor="text1"/>
          <w:shd w:val="clear" w:color="auto" w:fill="FFFFFF"/>
        </w:rPr>
        <w:t>around crime.</w:t>
      </w:r>
    </w:p>
    <w:p w14:paraId="37AF8AAE" w14:textId="7E8AB1CB" w:rsidR="001541E5" w:rsidRDefault="00B852D9" w:rsidP="00D87174">
      <w:pPr>
        <w:spacing w:after="240"/>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C</w:t>
      </w:r>
      <w:r w:rsidR="001F3915">
        <w:rPr>
          <w:rFonts w:eastAsia="Times New Roman" w:cstheme="minorHAnsi"/>
          <w:color w:val="000000" w:themeColor="text1"/>
          <w:shd w:val="clear" w:color="auto" w:fill="FFFFFF"/>
        </w:rPr>
        <w:t>riminological</w:t>
      </w:r>
      <w:r w:rsidR="00F82092">
        <w:rPr>
          <w:rFonts w:eastAsia="Times New Roman" w:cstheme="minorHAnsi"/>
          <w:color w:val="000000" w:themeColor="text1"/>
          <w:shd w:val="clear" w:color="auto" w:fill="FFFFFF"/>
        </w:rPr>
        <w:t xml:space="preserve"> research</w:t>
      </w:r>
      <w:r w:rsidR="0030796F">
        <w:rPr>
          <w:rFonts w:eastAsia="Times New Roman" w:cstheme="minorHAnsi"/>
          <w:color w:val="000000" w:themeColor="text1"/>
          <w:shd w:val="clear" w:color="auto" w:fill="FFFFFF"/>
        </w:rPr>
        <w:t xml:space="preserve"> </w:t>
      </w:r>
      <w:r w:rsidR="00DF44C3">
        <w:rPr>
          <w:rFonts w:eastAsia="Times New Roman" w:cstheme="minorHAnsi"/>
          <w:color w:val="000000" w:themeColor="text1"/>
          <w:shd w:val="clear" w:color="auto" w:fill="FFFFFF"/>
        </w:rPr>
        <w:t>was</w:t>
      </w:r>
      <w:r w:rsidR="0030796F">
        <w:rPr>
          <w:rFonts w:eastAsia="Times New Roman" w:cstheme="minorHAnsi"/>
          <w:color w:val="000000" w:themeColor="text1"/>
          <w:shd w:val="clear" w:color="auto" w:fill="FFFFFF"/>
        </w:rPr>
        <w:t xml:space="preserve"> </w:t>
      </w:r>
      <w:r w:rsidR="00EC6535">
        <w:rPr>
          <w:rFonts w:eastAsia="Times New Roman" w:cstheme="minorHAnsi"/>
          <w:color w:val="000000" w:themeColor="text1"/>
          <w:shd w:val="clear" w:color="auto" w:fill="FFFFFF"/>
        </w:rPr>
        <w:t xml:space="preserve">built </w:t>
      </w:r>
      <w:r w:rsidR="00DF44C3">
        <w:rPr>
          <w:rFonts w:eastAsia="Times New Roman" w:cstheme="minorHAnsi"/>
          <w:color w:val="000000" w:themeColor="text1"/>
          <w:shd w:val="clear" w:color="auto" w:fill="FFFFFF"/>
        </w:rPr>
        <w:t>to test</w:t>
      </w:r>
      <w:r w:rsidR="00EC6535">
        <w:rPr>
          <w:rFonts w:eastAsia="Times New Roman" w:cstheme="minorHAnsi"/>
          <w:color w:val="000000" w:themeColor="text1"/>
          <w:shd w:val="clear" w:color="auto" w:fill="FFFFFF"/>
        </w:rPr>
        <w:t xml:space="preserve"> </w:t>
      </w:r>
      <w:r w:rsidR="003652B1">
        <w:rPr>
          <w:rFonts w:eastAsia="Times New Roman" w:cstheme="minorHAnsi"/>
          <w:color w:val="000000" w:themeColor="text1"/>
          <w:shd w:val="clear" w:color="auto" w:fill="FFFFFF"/>
        </w:rPr>
        <w:t xml:space="preserve">theories as to why </w:t>
      </w:r>
      <w:r w:rsidR="002544F0">
        <w:rPr>
          <w:rFonts w:eastAsia="Times New Roman" w:cstheme="minorHAnsi"/>
          <w:color w:val="000000" w:themeColor="text1"/>
          <w:shd w:val="clear" w:color="auto" w:fill="FFFFFF"/>
        </w:rPr>
        <w:t>people commit a</w:t>
      </w:r>
      <w:r w:rsidR="003652B1">
        <w:rPr>
          <w:rFonts w:eastAsia="Times New Roman" w:cstheme="minorHAnsi"/>
          <w:color w:val="000000" w:themeColor="text1"/>
          <w:shd w:val="clear" w:color="auto" w:fill="FFFFFF"/>
        </w:rPr>
        <w:t xml:space="preserve"> crime</w:t>
      </w:r>
      <w:r w:rsidR="002544F0">
        <w:rPr>
          <w:rFonts w:eastAsia="Times New Roman" w:cstheme="minorHAnsi"/>
          <w:color w:val="000000" w:themeColor="text1"/>
          <w:shd w:val="clear" w:color="auto" w:fill="FFFFFF"/>
        </w:rPr>
        <w:t xml:space="preserve"> </w:t>
      </w:r>
      <w:r w:rsidR="003652B1">
        <w:rPr>
          <w:rFonts w:eastAsia="Times New Roman" w:cstheme="minorHAnsi"/>
          <w:color w:val="000000" w:themeColor="text1"/>
          <w:shd w:val="clear" w:color="auto" w:fill="FFFFFF"/>
        </w:rPr>
        <w:t>in the first place</w:t>
      </w:r>
      <w:r w:rsidR="000E6AAF">
        <w:rPr>
          <w:rFonts w:eastAsia="Times New Roman" w:cstheme="minorHAnsi"/>
          <w:color w:val="000000" w:themeColor="text1"/>
          <w:shd w:val="clear" w:color="auto" w:fill="FFFFFF"/>
        </w:rPr>
        <w:t xml:space="preserve">. </w:t>
      </w:r>
      <w:r w:rsidR="00DF44C3">
        <w:rPr>
          <w:rFonts w:eastAsia="Times New Roman" w:cstheme="minorHAnsi"/>
          <w:color w:val="000000" w:themeColor="text1"/>
          <w:shd w:val="clear" w:color="auto" w:fill="FFFFFF"/>
        </w:rPr>
        <w:t xml:space="preserve">In other words, </w:t>
      </w:r>
      <w:r w:rsidR="0031005B">
        <w:rPr>
          <w:rFonts w:eastAsia="Times New Roman" w:cstheme="minorHAnsi"/>
          <w:color w:val="000000" w:themeColor="text1"/>
          <w:shd w:val="clear" w:color="auto" w:fill="FFFFFF"/>
        </w:rPr>
        <w:t xml:space="preserve">criminologist </w:t>
      </w:r>
      <w:r w:rsidR="00983E42">
        <w:rPr>
          <w:rFonts w:eastAsia="Times New Roman" w:cstheme="minorHAnsi"/>
          <w:color w:val="000000" w:themeColor="text1"/>
          <w:shd w:val="clear" w:color="auto" w:fill="FFFFFF"/>
        </w:rPr>
        <w:t>study</w:t>
      </w:r>
      <w:r w:rsidR="0031005B">
        <w:rPr>
          <w:rFonts w:eastAsia="Times New Roman" w:cstheme="minorHAnsi"/>
          <w:color w:val="000000" w:themeColor="text1"/>
          <w:shd w:val="clear" w:color="auto" w:fill="FFFFFF"/>
        </w:rPr>
        <w:t xml:space="preserve"> </w:t>
      </w:r>
      <w:r w:rsidR="00983E42">
        <w:rPr>
          <w:rFonts w:eastAsia="Times New Roman" w:cstheme="minorHAnsi"/>
          <w:color w:val="000000" w:themeColor="text1"/>
          <w:shd w:val="clear" w:color="auto" w:fill="FFFFFF"/>
        </w:rPr>
        <w:t>what factors motivate</w:t>
      </w:r>
      <w:r w:rsidR="0031005B">
        <w:rPr>
          <w:rFonts w:eastAsia="Times New Roman" w:cstheme="minorHAnsi"/>
          <w:color w:val="000000" w:themeColor="text1"/>
          <w:shd w:val="clear" w:color="auto" w:fill="FFFFFF"/>
        </w:rPr>
        <w:t xml:space="preserve"> </w:t>
      </w:r>
      <w:r w:rsidR="00341CF0">
        <w:rPr>
          <w:rFonts w:eastAsia="Times New Roman" w:cstheme="minorHAnsi"/>
          <w:color w:val="000000" w:themeColor="text1"/>
          <w:shd w:val="clear" w:color="auto" w:fill="FFFFFF"/>
        </w:rPr>
        <w:t>criminal behavior</w:t>
      </w:r>
      <w:r w:rsidR="002B69F0">
        <w:rPr>
          <w:rFonts w:eastAsia="Times New Roman" w:cstheme="minorHAnsi"/>
          <w:color w:val="000000" w:themeColor="text1"/>
          <w:shd w:val="clear" w:color="auto" w:fill="FFFFFF"/>
        </w:rPr>
        <w:t xml:space="preserve"> to</w:t>
      </w:r>
      <w:r w:rsidR="00341CF0">
        <w:rPr>
          <w:rFonts w:eastAsia="Times New Roman" w:cstheme="minorHAnsi"/>
          <w:color w:val="000000" w:themeColor="text1"/>
          <w:shd w:val="clear" w:color="auto" w:fill="FFFFFF"/>
        </w:rPr>
        <w:t xml:space="preserve"> </w:t>
      </w:r>
      <w:r w:rsidR="002B69F0">
        <w:rPr>
          <w:rFonts w:eastAsia="Times New Roman" w:cstheme="minorHAnsi"/>
          <w:color w:val="000000" w:themeColor="text1"/>
          <w:shd w:val="clear" w:color="auto" w:fill="FFFFFF"/>
        </w:rPr>
        <w:t>take</w:t>
      </w:r>
      <w:r w:rsidR="00FF73C3">
        <w:rPr>
          <w:rFonts w:eastAsia="Times New Roman" w:cstheme="minorHAnsi"/>
          <w:color w:val="000000" w:themeColor="text1"/>
          <w:shd w:val="clear" w:color="auto" w:fill="FFFFFF"/>
        </w:rPr>
        <w:t xml:space="preserve"> places</w:t>
      </w:r>
      <w:r w:rsidR="00CF5103">
        <w:rPr>
          <w:rFonts w:eastAsia="Times New Roman" w:cstheme="minorHAnsi"/>
          <w:color w:val="000000" w:themeColor="text1"/>
          <w:shd w:val="clear" w:color="auto" w:fill="FFFFFF"/>
        </w:rPr>
        <w:t xml:space="preserve">. </w:t>
      </w:r>
      <w:r w:rsidR="00EA1058">
        <w:rPr>
          <w:rFonts w:eastAsia="Times New Roman" w:cstheme="minorHAnsi"/>
          <w:color w:val="000000" w:themeColor="text1"/>
          <w:shd w:val="clear" w:color="auto" w:fill="FFFFFF"/>
        </w:rPr>
        <w:t>C</w:t>
      </w:r>
      <w:r w:rsidR="002A1517">
        <w:rPr>
          <w:rFonts w:eastAsia="Times New Roman" w:cstheme="minorHAnsi"/>
          <w:color w:val="000000" w:themeColor="text1"/>
          <w:shd w:val="clear" w:color="auto" w:fill="FFFFFF"/>
        </w:rPr>
        <w:t>riminologist</w:t>
      </w:r>
      <w:r w:rsidR="00F172F9">
        <w:rPr>
          <w:rFonts w:eastAsia="Times New Roman" w:cstheme="minorHAnsi"/>
          <w:color w:val="000000" w:themeColor="text1"/>
          <w:shd w:val="clear" w:color="auto" w:fill="FFFFFF"/>
        </w:rPr>
        <w:t xml:space="preserve"> </w:t>
      </w:r>
      <w:r w:rsidR="0049766E">
        <w:rPr>
          <w:rFonts w:eastAsia="Times New Roman" w:cstheme="minorHAnsi"/>
          <w:color w:val="000000" w:themeColor="text1"/>
          <w:shd w:val="clear" w:color="auto" w:fill="FFFFFF"/>
        </w:rPr>
        <w:t>develop</w:t>
      </w:r>
      <w:r w:rsidR="00F172F9">
        <w:rPr>
          <w:rFonts w:eastAsia="Times New Roman" w:cstheme="minorHAnsi"/>
          <w:color w:val="000000" w:themeColor="text1"/>
          <w:shd w:val="clear" w:color="auto" w:fill="FFFFFF"/>
        </w:rPr>
        <w:t xml:space="preserve"> </w:t>
      </w:r>
      <w:r w:rsidR="002A1517">
        <w:rPr>
          <w:rFonts w:eastAsia="Times New Roman" w:cstheme="minorHAnsi"/>
          <w:color w:val="000000" w:themeColor="text1"/>
          <w:shd w:val="clear" w:color="auto" w:fill="FFFFFF"/>
        </w:rPr>
        <w:t xml:space="preserve">explanations for crime, </w:t>
      </w:r>
      <w:r w:rsidR="0049766E">
        <w:rPr>
          <w:rFonts w:eastAsia="Times New Roman" w:cstheme="minorHAnsi"/>
          <w:color w:val="000000" w:themeColor="text1"/>
          <w:shd w:val="clear" w:color="auto" w:fill="FFFFFF"/>
        </w:rPr>
        <w:t xml:space="preserve">study and evaluate them, and </w:t>
      </w:r>
      <w:r w:rsidR="00E6399C">
        <w:rPr>
          <w:rFonts w:eastAsia="Times New Roman" w:cstheme="minorHAnsi"/>
          <w:color w:val="000000" w:themeColor="text1"/>
          <w:shd w:val="clear" w:color="auto" w:fill="FFFFFF"/>
        </w:rPr>
        <w:t xml:space="preserve">then report and review findings for other researchers </w:t>
      </w:r>
      <w:r w:rsidR="00C55C2C">
        <w:rPr>
          <w:rFonts w:eastAsia="Times New Roman" w:cstheme="minorHAnsi"/>
          <w:color w:val="000000" w:themeColor="text1"/>
          <w:shd w:val="clear" w:color="auto" w:fill="FFFFFF"/>
        </w:rPr>
        <w:t xml:space="preserve">input. </w:t>
      </w:r>
      <w:r w:rsidR="003652B1">
        <w:rPr>
          <w:rFonts w:eastAsia="Times New Roman" w:cstheme="minorHAnsi"/>
          <w:color w:val="000000" w:themeColor="text1"/>
          <w:shd w:val="clear" w:color="auto" w:fill="FFFFFF"/>
        </w:rPr>
        <w:t xml:space="preserve">These </w:t>
      </w:r>
      <w:r w:rsidR="00066323">
        <w:rPr>
          <w:rFonts w:eastAsia="Times New Roman" w:cstheme="minorHAnsi"/>
          <w:color w:val="000000" w:themeColor="text1"/>
          <w:shd w:val="clear" w:color="auto" w:fill="FFFFFF"/>
        </w:rPr>
        <w:t>theories</w:t>
      </w:r>
      <w:r w:rsidR="003652B1">
        <w:rPr>
          <w:rFonts w:eastAsia="Times New Roman" w:cstheme="minorHAnsi"/>
          <w:color w:val="000000" w:themeColor="text1"/>
          <w:shd w:val="clear" w:color="auto" w:fill="FFFFFF"/>
        </w:rPr>
        <w:t xml:space="preserve"> are </w:t>
      </w:r>
      <w:r w:rsidR="00C55C2C">
        <w:rPr>
          <w:rFonts w:eastAsia="Times New Roman" w:cstheme="minorHAnsi"/>
          <w:color w:val="000000" w:themeColor="text1"/>
          <w:shd w:val="clear" w:color="auto" w:fill="FFFFFF"/>
        </w:rPr>
        <w:t>thoroughly developed and</w:t>
      </w:r>
      <w:r w:rsidR="00F2563E">
        <w:rPr>
          <w:rFonts w:eastAsia="Times New Roman" w:cstheme="minorHAnsi"/>
          <w:color w:val="000000" w:themeColor="text1"/>
          <w:shd w:val="clear" w:color="auto" w:fill="FFFFFF"/>
        </w:rPr>
        <w:t xml:space="preserve"> tweaked as new findings emerge. Once a theory is established </w:t>
      </w:r>
      <w:r w:rsidR="004A0904">
        <w:rPr>
          <w:rFonts w:eastAsia="Times New Roman" w:cstheme="minorHAnsi"/>
          <w:color w:val="000000" w:themeColor="text1"/>
          <w:shd w:val="clear" w:color="auto" w:fill="FFFFFF"/>
        </w:rPr>
        <w:t xml:space="preserve">it becomes a </w:t>
      </w:r>
      <w:r w:rsidR="00066323">
        <w:rPr>
          <w:rFonts w:eastAsia="Times New Roman" w:cstheme="minorHAnsi"/>
          <w:color w:val="000000" w:themeColor="text1"/>
          <w:shd w:val="clear" w:color="auto" w:fill="FFFFFF"/>
        </w:rPr>
        <w:t>Criminological Theor</w:t>
      </w:r>
      <w:r w:rsidR="00F375DE">
        <w:rPr>
          <w:rFonts w:eastAsia="Times New Roman" w:cstheme="minorHAnsi"/>
          <w:color w:val="000000" w:themeColor="text1"/>
          <w:shd w:val="clear" w:color="auto" w:fill="FFFFFF"/>
        </w:rPr>
        <w:t>y for new research to be conducted</w:t>
      </w:r>
      <w:r w:rsidR="004A0904">
        <w:rPr>
          <w:rFonts w:eastAsia="Times New Roman" w:cstheme="minorHAnsi"/>
          <w:color w:val="000000" w:themeColor="text1"/>
          <w:shd w:val="clear" w:color="auto" w:fill="FFFFFF"/>
        </w:rPr>
        <w:t xml:space="preserve">. </w:t>
      </w:r>
      <w:r w:rsidR="00F375DE">
        <w:rPr>
          <w:rFonts w:eastAsia="Times New Roman" w:cstheme="minorHAnsi"/>
          <w:color w:val="000000" w:themeColor="text1"/>
          <w:shd w:val="clear" w:color="auto" w:fill="FFFFFF"/>
        </w:rPr>
        <w:t xml:space="preserve">These theories </w:t>
      </w:r>
      <w:r w:rsidR="000B2B3F">
        <w:rPr>
          <w:rFonts w:eastAsia="Times New Roman" w:cstheme="minorHAnsi"/>
          <w:color w:val="000000" w:themeColor="text1"/>
          <w:shd w:val="clear" w:color="auto" w:fill="FFFFFF"/>
        </w:rPr>
        <w:t xml:space="preserve">can be </w:t>
      </w:r>
      <w:r w:rsidR="000A742F">
        <w:rPr>
          <w:rFonts w:eastAsia="Times New Roman" w:cstheme="minorHAnsi"/>
          <w:color w:val="000000" w:themeColor="text1"/>
          <w:shd w:val="clear" w:color="auto" w:fill="FFFFFF"/>
        </w:rPr>
        <w:t>broken</w:t>
      </w:r>
      <w:r w:rsidR="00F375DE">
        <w:rPr>
          <w:rFonts w:eastAsia="Times New Roman" w:cstheme="minorHAnsi"/>
          <w:color w:val="000000" w:themeColor="text1"/>
          <w:shd w:val="clear" w:color="auto" w:fill="FFFFFF"/>
        </w:rPr>
        <w:t xml:space="preserve"> </w:t>
      </w:r>
      <w:r w:rsidR="000A742F">
        <w:rPr>
          <w:rFonts w:eastAsia="Times New Roman" w:cstheme="minorHAnsi"/>
          <w:color w:val="000000" w:themeColor="text1"/>
          <w:shd w:val="clear" w:color="auto" w:fill="FFFFFF"/>
        </w:rPr>
        <w:t xml:space="preserve">into </w:t>
      </w:r>
      <w:r w:rsidR="000E112B">
        <w:rPr>
          <w:rFonts w:eastAsia="Times New Roman" w:cstheme="minorHAnsi"/>
          <w:color w:val="000000" w:themeColor="text1"/>
          <w:shd w:val="clear" w:color="auto" w:fill="FFFFFF"/>
        </w:rPr>
        <w:t>three</w:t>
      </w:r>
      <w:r w:rsidR="000A742F">
        <w:rPr>
          <w:rFonts w:eastAsia="Times New Roman" w:cstheme="minorHAnsi"/>
          <w:color w:val="000000" w:themeColor="text1"/>
          <w:shd w:val="clear" w:color="auto" w:fill="FFFFFF"/>
        </w:rPr>
        <w:t xml:space="preserve"> broad</w:t>
      </w:r>
      <w:r w:rsidR="000E112B">
        <w:rPr>
          <w:rFonts w:eastAsia="Times New Roman" w:cstheme="minorHAnsi"/>
          <w:color w:val="000000" w:themeColor="text1"/>
          <w:shd w:val="clear" w:color="auto" w:fill="FFFFFF"/>
        </w:rPr>
        <w:t xml:space="preserve"> categories; </w:t>
      </w:r>
      <w:r w:rsidR="00652919">
        <w:rPr>
          <w:rFonts w:eastAsia="Times New Roman" w:cstheme="minorHAnsi"/>
          <w:color w:val="000000" w:themeColor="text1"/>
          <w:shd w:val="clear" w:color="auto" w:fill="FFFFFF"/>
        </w:rPr>
        <w:t>psychological</w:t>
      </w:r>
      <w:r w:rsidR="00D55D2C">
        <w:rPr>
          <w:rFonts w:eastAsia="Times New Roman" w:cstheme="minorHAnsi"/>
          <w:color w:val="000000" w:themeColor="text1"/>
          <w:shd w:val="clear" w:color="auto" w:fill="FFFFFF"/>
        </w:rPr>
        <w:t xml:space="preserve">, social, </w:t>
      </w:r>
      <w:r w:rsidR="000A742F">
        <w:rPr>
          <w:rFonts w:eastAsia="Times New Roman" w:cstheme="minorHAnsi"/>
          <w:color w:val="000000" w:themeColor="text1"/>
          <w:shd w:val="clear" w:color="auto" w:fill="FFFFFF"/>
        </w:rPr>
        <w:t>and</w:t>
      </w:r>
      <w:r w:rsidR="00D55D2C">
        <w:rPr>
          <w:rFonts w:eastAsia="Times New Roman" w:cstheme="minorHAnsi"/>
          <w:color w:val="000000" w:themeColor="text1"/>
          <w:shd w:val="clear" w:color="auto" w:fill="FFFFFF"/>
        </w:rPr>
        <w:t xml:space="preserve"> biological dispositions</w:t>
      </w:r>
      <w:r w:rsidR="000E112B">
        <w:rPr>
          <w:rFonts w:eastAsia="Times New Roman" w:cstheme="minorHAnsi"/>
          <w:color w:val="000000" w:themeColor="text1"/>
          <w:shd w:val="clear" w:color="auto" w:fill="FFFFFF"/>
        </w:rPr>
        <w:t xml:space="preserve">. </w:t>
      </w:r>
      <w:r w:rsidR="00D87174">
        <w:rPr>
          <w:rFonts w:eastAsia="Times New Roman" w:cstheme="minorHAnsi"/>
          <w:color w:val="000000" w:themeColor="text1"/>
          <w:shd w:val="clear" w:color="auto" w:fill="FFFFFF"/>
        </w:rPr>
        <w:t>So far, we have established a link between egoism and crime, both of which are considered antisocial behaviors</w:t>
      </w:r>
      <w:r w:rsidR="00743C2D">
        <w:rPr>
          <w:rFonts w:eastAsia="Times New Roman" w:cstheme="minorHAnsi"/>
          <w:color w:val="000000" w:themeColor="text1"/>
          <w:shd w:val="clear" w:color="auto" w:fill="FFFFFF"/>
        </w:rPr>
        <w:t>. This following</w:t>
      </w:r>
      <w:r w:rsidR="00CA64BA">
        <w:rPr>
          <w:rFonts w:eastAsia="Times New Roman" w:cstheme="minorHAnsi"/>
          <w:color w:val="000000" w:themeColor="text1"/>
          <w:shd w:val="clear" w:color="auto" w:fill="FFFFFF"/>
        </w:rPr>
        <w:t xml:space="preserve"> </w:t>
      </w:r>
      <w:r w:rsidR="006752D2">
        <w:rPr>
          <w:rFonts w:eastAsia="Times New Roman" w:cstheme="minorHAnsi"/>
          <w:color w:val="000000" w:themeColor="text1"/>
          <w:shd w:val="clear" w:color="auto" w:fill="FFFFFF"/>
        </w:rPr>
        <w:lastRenderedPageBreak/>
        <w:t xml:space="preserve">portion of the paper </w:t>
      </w:r>
      <w:r w:rsidR="00530255">
        <w:rPr>
          <w:rFonts w:eastAsia="Times New Roman" w:cstheme="minorHAnsi"/>
          <w:color w:val="000000" w:themeColor="text1"/>
          <w:shd w:val="clear" w:color="auto" w:fill="FFFFFF"/>
        </w:rPr>
        <w:t xml:space="preserve">will </w:t>
      </w:r>
      <w:r w:rsidR="00247D94">
        <w:rPr>
          <w:rFonts w:eastAsia="Times New Roman" w:cstheme="minorHAnsi"/>
          <w:color w:val="000000" w:themeColor="text1"/>
          <w:shd w:val="clear" w:color="auto" w:fill="FFFFFF"/>
        </w:rPr>
        <w:t xml:space="preserve">provide </w:t>
      </w:r>
      <w:r w:rsidR="007054BB">
        <w:rPr>
          <w:rFonts w:eastAsia="Times New Roman" w:cstheme="minorHAnsi"/>
          <w:color w:val="000000" w:themeColor="text1"/>
          <w:shd w:val="clear" w:color="auto" w:fill="FFFFFF"/>
        </w:rPr>
        <w:t>some</w:t>
      </w:r>
      <w:r w:rsidR="00247D94">
        <w:rPr>
          <w:rFonts w:eastAsia="Times New Roman" w:cstheme="minorHAnsi"/>
          <w:color w:val="000000" w:themeColor="text1"/>
          <w:shd w:val="clear" w:color="auto" w:fill="FFFFFF"/>
        </w:rPr>
        <w:t xml:space="preserve"> detailed </w:t>
      </w:r>
      <w:r w:rsidR="007054BB">
        <w:rPr>
          <w:rFonts w:eastAsia="Times New Roman" w:cstheme="minorHAnsi"/>
          <w:color w:val="000000" w:themeColor="text1"/>
          <w:shd w:val="clear" w:color="auto" w:fill="FFFFFF"/>
        </w:rPr>
        <w:t>insight</w:t>
      </w:r>
      <w:r w:rsidR="007C46C1">
        <w:rPr>
          <w:rFonts w:eastAsia="Times New Roman" w:cstheme="minorHAnsi"/>
          <w:color w:val="000000" w:themeColor="text1"/>
          <w:shd w:val="clear" w:color="auto" w:fill="FFFFFF"/>
        </w:rPr>
        <w:t xml:space="preserve"> </w:t>
      </w:r>
      <w:r w:rsidR="007054BB">
        <w:rPr>
          <w:rFonts w:eastAsia="Times New Roman" w:cstheme="minorHAnsi"/>
          <w:color w:val="000000" w:themeColor="text1"/>
          <w:shd w:val="clear" w:color="auto" w:fill="FFFFFF"/>
        </w:rPr>
        <w:t>on</w:t>
      </w:r>
      <w:r w:rsidR="007C46C1">
        <w:rPr>
          <w:rFonts w:eastAsia="Times New Roman" w:cstheme="minorHAnsi"/>
          <w:color w:val="000000" w:themeColor="text1"/>
          <w:shd w:val="clear" w:color="auto" w:fill="FFFFFF"/>
        </w:rPr>
        <w:t xml:space="preserve"> </w:t>
      </w:r>
      <w:r w:rsidR="00856C91">
        <w:rPr>
          <w:rFonts w:eastAsia="Times New Roman" w:cstheme="minorHAnsi"/>
          <w:color w:val="000000" w:themeColor="text1"/>
          <w:shd w:val="clear" w:color="auto" w:fill="FFFFFF"/>
        </w:rPr>
        <w:t xml:space="preserve">the </w:t>
      </w:r>
      <w:r w:rsidR="002B4A12">
        <w:rPr>
          <w:rFonts w:eastAsia="Times New Roman" w:cstheme="minorHAnsi"/>
          <w:color w:val="000000" w:themeColor="text1"/>
          <w:shd w:val="clear" w:color="auto" w:fill="FFFFFF"/>
        </w:rPr>
        <w:t>basis</w:t>
      </w:r>
      <w:r w:rsidR="00C23F13">
        <w:rPr>
          <w:rFonts w:eastAsia="Times New Roman" w:cstheme="minorHAnsi"/>
          <w:color w:val="000000" w:themeColor="text1"/>
          <w:shd w:val="clear" w:color="auto" w:fill="FFFFFF"/>
        </w:rPr>
        <w:t xml:space="preserve"> and </w:t>
      </w:r>
      <w:r w:rsidR="00734F20">
        <w:rPr>
          <w:rFonts w:eastAsia="Times New Roman" w:cstheme="minorHAnsi"/>
          <w:color w:val="000000" w:themeColor="text1"/>
          <w:shd w:val="clear" w:color="auto" w:fill="FFFFFF"/>
        </w:rPr>
        <w:t xml:space="preserve">structure </w:t>
      </w:r>
      <w:r w:rsidR="00856C91">
        <w:rPr>
          <w:rFonts w:eastAsia="Times New Roman" w:cstheme="minorHAnsi"/>
          <w:color w:val="000000" w:themeColor="text1"/>
          <w:shd w:val="clear" w:color="auto" w:fill="FFFFFF"/>
        </w:rPr>
        <w:t>of</w:t>
      </w:r>
      <w:r w:rsidR="002B4A12">
        <w:rPr>
          <w:rFonts w:eastAsia="Times New Roman" w:cstheme="minorHAnsi"/>
          <w:color w:val="000000" w:themeColor="text1"/>
          <w:shd w:val="clear" w:color="auto" w:fill="FFFFFF"/>
        </w:rPr>
        <w:t xml:space="preserve"> some</w:t>
      </w:r>
      <w:r w:rsidR="00856C91">
        <w:rPr>
          <w:rFonts w:eastAsia="Times New Roman" w:cstheme="minorHAnsi"/>
          <w:color w:val="000000" w:themeColor="text1"/>
          <w:shd w:val="clear" w:color="auto" w:fill="FFFFFF"/>
        </w:rPr>
        <w:t xml:space="preserve"> </w:t>
      </w:r>
      <w:r w:rsidR="007C46C1">
        <w:rPr>
          <w:rFonts w:eastAsia="Times New Roman" w:cstheme="minorHAnsi"/>
          <w:color w:val="000000" w:themeColor="text1"/>
          <w:shd w:val="clear" w:color="auto" w:fill="FFFFFF"/>
        </w:rPr>
        <w:t xml:space="preserve">common criminological </w:t>
      </w:r>
      <w:r w:rsidR="00B32266">
        <w:rPr>
          <w:rFonts w:eastAsia="Times New Roman" w:cstheme="minorHAnsi"/>
          <w:color w:val="000000" w:themeColor="text1"/>
          <w:shd w:val="clear" w:color="auto" w:fill="FFFFFF"/>
        </w:rPr>
        <w:t>theories</w:t>
      </w:r>
      <w:r w:rsidR="00734F20">
        <w:rPr>
          <w:rFonts w:eastAsia="Times New Roman" w:cstheme="minorHAnsi"/>
          <w:color w:val="000000" w:themeColor="text1"/>
          <w:shd w:val="clear" w:color="auto" w:fill="FFFFFF"/>
        </w:rPr>
        <w:t xml:space="preserve"> used </w:t>
      </w:r>
      <w:r w:rsidR="00F86DAA">
        <w:rPr>
          <w:rFonts w:eastAsia="Times New Roman" w:cstheme="minorHAnsi"/>
          <w:color w:val="000000" w:themeColor="text1"/>
          <w:shd w:val="clear" w:color="auto" w:fill="FFFFFF"/>
        </w:rPr>
        <w:t xml:space="preserve">to </w:t>
      </w:r>
      <w:r w:rsidR="002B4A12">
        <w:rPr>
          <w:rFonts w:eastAsia="Times New Roman" w:cstheme="minorHAnsi"/>
          <w:color w:val="000000" w:themeColor="text1"/>
          <w:shd w:val="clear" w:color="auto" w:fill="FFFFFF"/>
        </w:rPr>
        <w:t>explain</w:t>
      </w:r>
      <w:r w:rsidR="00DB092A">
        <w:rPr>
          <w:rFonts w:eastAsia="Times New Roman" w:cstheme="minorHAnsi"/>
          <w:color w:val="000000" w:themeColor="text1"/>
          <w:shd w:val="clear" w:color="auto" w:fill="FFFFFF"/>
        </w:rPr>
        <w:t xml:space="preserve"> and assess</w:t>
      </w:r>
      <w:r w:rsidR="00F86DAA">
        <w:rPr>
          <w:rFonts w:eastAsia="Times New Roman" w:cstheme="minorHAnsi"/>
          <w:color w:val="000000" w:themeColor="text1"/>
          <w:shd w:val="clear" w:color="auto" w:fill="FFFFFF"/>
        </w:rPr>
        <w:t xml:space="preserve"> </w:t>
      </w:r>
      <w:r w:rsidR="006779CF">
        <w:rPr>
          <w:rFonts w:eastAsia="Times New Roman" w:cstheme="minorHAnsi"/>
          <w:color w:val="000000" w:themeColor="text1"/>
          <w:shd w:val="clear" w:color="auto" w:fill="FFFFFF"/>
        </w:rPr>
        <w:t>criminal</w:t>
      </w:r>
      <w:r w:rsidR="00F86DAA">
        <w:rPr>
          <w:rFonts w:eastAsia="Times New Roman" w:cstheme="minorHAnsi"/>
          <w:color w:val="000000" w:themeColor="text1"/>
          <w:shd w:val="clear" w:color="auto" w:fill="FFFFFF"/>
        </w:rPr>
        <w:t xml:space="preserve"> behavior</w:t>
      </w:r>
      <w:r w:rsidR="00DB092A">
        <w:rPr>
          <w:rFonts w:eastAsia="Times New Roman" w:cstheme="minorHAnsi"/>
          <w:color w:val="000000" w:themeColor="text1"/>
          <w:shd w:val="clear" w:color="auto" w:fill="FFFFFF"/>
        </w:rPr>
        <w:t>.</w:t>
      </w:r>
      <w:r w:rsidR="00F86DAA">
        <w:rPr>
          <w:rFonts w:eastAsia="Times New Roman" w:cstheme="minorHAnsi"/>
          <w:color w:val="000000" w:themeColor="text1"/>
          <w:shd w:val="clear" w:color="auto" w:fill="FFFFFF"/>
        </w:rPr>
        <w:t xml:space="preserve"> </w:t>
      </w:r>
    </w:p>
    <w:p w14:paraId="29D3B3C8" w14:textId="3A425CD8" w:rsidR="008A16C0" w:rsidRPr="008A16C0" w:rsidRDefault="00F46E81" w:rsidP="00F46E81">
      <w:pPr>
        <w:spacing w:after="240"/>
        <w:rPr>
          <w:rFonts w:eastAsia="Times New Roman" w:cstheme="minorHAnsi"/>
          <w:b/>
          <w:bCs/>
          <w:color w:val="000000" w:themeColor="text1"/>
          <w:shd w:val="clear" w:color="auto" w:fill="FFFFFF"/>
        </w:rPr>
      </w:pPr>
      <w:r>
        <w:rPr>
          <w:rFonts w:eastAsia="Times New Roman" w:cstheme="minorHAnsi"/>
          <w:b/>
          <w:bCs/>
          <w:color w:val="000000" w:themeColor="text1"/>
          <w:shd w:val="clear" w:color="auto" w:fill="FFFFFF"/>
        </w:rPr>
        <w:t xml:space="preserve">Evolution of </w:t>
      </w:r>
      <w:r w:rsidR="00757BF1">
        <w:rPr>
          <w:rFonts w:eastAsia="Times New Roman" w:cstheme="minorHAnsi"/>
          <w:b/>
          <w:bCs/>
          <w:color w:val="000000" w:themeColor="text1"/>
          <w:shd w:val="clear" w:color="auto" w:fill="FFFFFF"/>
        </w:rPr>
        <w:t xml:space="preserve">Criminology </w:t>
      </w:r>
    </w:p>
    <w:p w14:paraId="464AFCDC" w14:textId="18AAAA5A" w:rsidR="00794F9F" w:rsidRDefault="00C84FE4" w:rsidP="009D08D5">
      <w:pPr>
        <w:spacing w:after="240"/>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Criminolog</w:t>
      </w:r>
      <w:r w:rsidR="00AF3EDF">
        <w:rPr>
          <w:rFonts w:eastAsia="Times New Roman" w:cstheme="minorHAnsi"/>
          <w:color w:val="000000" w:themeColor="text1"/>
          <w:shd w:val="clear" w:color="auto" w:fill="FFFFFF"/>
        </w:rPr>
        <w:t xml:space="preserve">y has been </w:t>
      </w:r>
      <w:r w:rsidR="00873456">
        <w:rPr>
          <w:rFonts w:eastAsia="Times New Roman" w:cstheme="minorHAnsi"/>
          <w:color w:val="000000" w:themeColor="text1"/>
          <w:shd w:val="clear" w:color="auto" w:fill="FFFFFF"/>
        </w:rPr>
        <w:t xml:space="preserve">continuously evolving </w:t>
      </w:r>
      <w:r w:rsidR="00AF3EDF">
        <w:rPr>
          <w:rFonts w:eastAsia="Times New Roman" w:cstheme="minorHAnsi"/>
          <w:color w:val="000000" w:themeColor="text1"/>
          <w:shd w:val="clear" w:color="auto" w:fill="FFFFFF"/>
        </w:rPr>
        <w:t xml:space="preserve">throughout the years since its origin </w:t>
      </w:r>
      <w:r w:rsidR="00D60ABD">
        <w:rPr>
          <w:rFonts w:eastAsia="Times New Roman" w:cstheme="minorHAnsi"/>
          <w:color w:val="000000" w:themeColor="text1"/>
          <w:shd w:val="clear" w:color="auto" w:fill="FFFFFF"/>
        </w:rPr>
        <w:t xml:space="preserve">in the </w:t>
      </w:r>
      <w:r w:rsidR="008D0E0A">
        <w:rPr>
          <w:rFonts w:eastAsia="Times New Roman" w:cstheme="minorHAnsi"/>
          <w:color w:val="000000" w:themeColor="text1"/>
          <w:shd w:val="clear" w:color="auto" w:fill="FFFFFF"/>
        </w:rPr>
        <w:t xml:space="preserve">late </w:t>
      </w:r>
      <w:r w:rsidR="00D60ABD">
        <w:rPr>
          <w:rFonts w:eastAsia="Times New Roman" w:cstheme="minorHAnsi"/>
          <w:color w:val="000000" w:themeColor="text1"/>
          <w:shd w:val="clear" w:color="auto" w:fill="FFFFFF"/>
        </w:rPr>
        <w:t>16</w:t>
      </w:r>
      <w:r w:rsidR="00D60ABD" w:rsidRPr="00D60ABD">
        <w:rPr>
          <w:rFonts w:eastAsia="Times New Roman" w:cstheme="minorHAnsi"/>
          <w:color w:val="000000" w:themeColor="text1"/>
          <w:shd w:val="clear" w:color="auto" w:fill="FFFFFF"/>
          <w:vertAlign w:val="superscript"/>
        </w:rPr>
        <w:t>th</w:t>
      </w:r>
      <w:r w:rsidR="00D60ABD">
        <w:rPr>
          <w:rFonts w:eastAsia="Times New Roman" w:cstheme="minorHAnsi"/>
          <w:color w:val="000000" w:themeColor="text1"/>
          <w:shd w:val="clear" w:color="auto" w:fill="FFFFFF"/>
        </w:rPr>
        <w:t xml:space="preserve"> century. </w:t>
      </w:r>
      <w:r w:rsidR="003A77BF">
        <w:rPr>
          <w:rFonts w:eastAsia="Times New Roman" w:cstheme="minorHAnsi"/>
          <w:color w:val="000000" w:themeColor="text1"/>
          <w:shd w:val="clear" w:color="auto" w:fill="FFFFFF"/>
        </w:rPr>
        <w:t>The first school of criminology</w:t>
      </w:r>
      <w:r w:rsidR="00543225">
        <w:rPr>
          <w:rFonts w:eastAsia="Times New Roman" w:cstheme="minorHAnsi"/>
          <w:color w:val="000000" w:themeColor="text1"/>
          <w:shd w:val="clear" w:color="auto" w:fill="FFFFFF"/>
        </w:rPr>
        <w:t>, Classical,</w:t>
      </w:r>
      <w:r w:rsidR="008E5381">
        <w:rPr>
          <w:rFonts w:eastAsia="Times New Roman" w:cstheme="minorHAnsi"/>
          <w:color w:val="000000" w:themeColor="text1"/>
          <w:shd w:val="clear" w:color="auto" w:fill="FFFFFF"/>
        </w:rPr>
        <w:t xml:space="preserve"> </w:t>
      </w:r>
      <w:r w:rsidR="009A5A6D">
        <w:rPr>
          <w:rFonts w:eastAsia="Times New Roman" w:cstheme="minorHAnsi"/>
          <w:color w:val="000000" w:themeColor="text1"/>
          <w:shd w:val="clear" w:color="auto" w:fill="FFFFFF"/>
        </w:rPr>
        <w:t>was established by writers</w:t>
      </w:r>
      <w:r w:rsidR="00543225">
        <w:rPr>
          <w:rFonts w:eastAsia="Times New Roman" w:cstheme="minorHAnsi"/>
          <w:color w:val="000000" w:themeColor="text1"/>
          <w:shd w:val="clear" w:color="auto" w:fill="FFFFFF"/>
        </w:rPr>
        <w:t xml:space="preserve"> </w:t>
      </w:r>
      <w:r w:rsidR="00C62924">
        <w:rPr>
          <w:rFonts w:eastAsia="Times New Roman" w:cstheme="minorHAnsi"/>
          <w:color w:val="000000" w:themeColor="text1"/>
          <w:shd w:val="clear" w:color="auto" w:fill="FFFFFF"/>
        </w:rPr>
        <w:t xml:space="preserve">including </w:t>
      </w:r>
      <w:r w:rsidR="00DE629C">
        <w:rPr>
          <w:rFonts w:eastAsia="Times New Roman" w:cstheme="minorHAnsi"/>
          <w:color w:val="000000" w:themeColor="text1"/>
          <w:shd w:val="clear" w:color="auto" w:fill="FFFFFF"/>
        </w:rPr>
        <w:t xml:space="preserve">Cesare </w:t>
      </w:r>
      <w:r w:rsidR="00977D5D">
        <w:rPr>
          <w:rFonts w:eastAsia="Times New Roman" w:cstheme="minorHAnsi"/>
          <w:color w:val="000000" w:themeColor="text1"/>
          <w:shd w:val="clear" w:color="auto" w:fill="FFFFFF"/>
        </w:rPr>
        <w:t>Beccaria</w:t>
      </w:r>
      <w:r w:rsidR="00DE629C">
        <w:rPr>
          <w:rFonts w:eastAsia="Times New Roman" w:cstheme="minorHAnsi"/>
          <w:color w:val="000000" w:themeColor="text1"/>
          <w:shd w:val="clear" w:color="auto" w:fill="FFFFFF"/>
        </w:rPr>
        <w:t xml:space="preserve"> and Jeremy Bentham</w:t>
      </w:r>
      <w:r w:rsidR="007D1D41">
        <w:rPr>
          <w:rFonts w:eastAsia="Times New Roman" w:cstheme="minorHAnsi"/>
          <w:color w:val="000000" w:themeColor="text1"/>
          <w:shd w:val="clear" w:color="auto" w:fill="FFFFFF"/>
        </w:rPr>
        <w:t xml:space="preserve"> (</w:t>
      </w:r>
      <w:r w:rsidR="00BE7598">
        <w:rPr>
          <w:rFonts w:eastAsia="Times New Roman" w:cstheme="minorHAnsi"/>
          <w:color w:val="000000" w:themeColor="text1"/>
          <w:shd w:val="clear" w:color="auto" w:fill="FFFFFF"/>
        </w:rPr>
        <w:t xml:space="preserve">Conklin </w:t>
      </w:r>
      <w:r w:rsidR="001A535E">
        <w:rPr>
          <w:rFonts w:eastAsia="Times New Roman" w:cstheme="minorHAnsi"/>
          <w:color w:val="000000" w:themeColor="text1"/>
          <w:shd w:val="clear" w:color="auto" w:fill="FFFFFF"/>
        </w:rPr>
        <w:t>&amp; Crowe,</w:t>
      </w:r>
      <w:r w:rsidR="00BE7598">
        <w:rPr>
          <w:rFonts w:eastAsia="Times New Roman" w:cstheme="minorHAnsi"/>
          <w:color w:val="000000" w:themeColor="text1"/>
          <w:shd w:val="clear" w:color="auto" w:fill="FFFFFF"/>
        </w:rPr>
        <w:t xml:space="preserve"> 2022). </w:t>
      </w:r>
      <w:r w:rsidR="00141E6D">
        <w:rPr>
          <w:rFonts w:eastAsia="Times New Roman" w:cstheme="minorHAnsi"/>
          <w:color w:val="000000" w:themeColor="text1"/>
          <w:shd w:val="clear" w:color="auto" w:fill="FFFFFF"/>
        </w:rPr>
        <w:t xml:space="preserve">Contrary to </w:t>
      </w:r>
      <w:r w:rsidR="00B4544F">
        <w:rPr>
          <w:rFonts w:eastAsia="Times New Roman" w:cstheme="minorHAnsi"/>
          <w:color w:val="000000" w:themeColor="text1"/>
          <w:shd w:val="clear" w:color="auto" w:fill="FFFFFF"/>
        </w:rPr>
        <w:t>early</w:t>
      </w:r>
      <w:r w:rsidR="00141E6D">
        <w:rPr>
          <w:rFonts w:eastAsia="Times New Roman" w:cstheme="minorHAnsi"/>
          <w:color w:val="000000" w:themeColor="text1"/>
          <w:shd w:val="clear" w:color="auto" w:fill="FFFFFF"/>
        </w:rPr>
        <w:t xml:space="preserve"> </w:t>
      </w:r>
      <w:r w:rsidR="00C23EB8">
        <w:rPr>
          <w:rFonts w:eastAsia="Times New Roman" w:cstheme="minorHAnsi"/>
          <w:color w:val="000000" w:themeColor="text1"/>
          <w:shd w:val="clear" w:color="auto" w:fill="FFFFFF"/>
        </w:rPr>
        <w:t>practices</w:t>
      </w:r>
      <w:r w:rsidR="00574E48">
        <w:rPr>
          <w:rFonts w:eastAsia="Times New Roman" w:cstheme="minorHAnsi"/>
          <w:color w:val="000000" w:themeColor="text1"/>
          <w:shd w:val="clear" w:color="auto" w:fill="FFFFFF"/>
        </w:rPr>
        <w:t xml:space="preserve">, </w:t>
      </w:r>
      <w:r w:rsidR="00AF253F">
        <w:rPr>
          <w:rFonts w:eastAsia="Times New Roman" w:cstheme="minorHAnsi"/>
          <w:color w:val="000000" w:themeColor="text1"/>
          <w:shd w:val="clear" w:color="auto" w:fill="FFFFFF"/>
        </w:rPr>
        <w:t xml:space="preserve">these </w:t>
      </w:r>
      <w:r w:rsidR="00712536">
        <w:rPr>
          <w:rFonts w:eastAsia="Times New Roman" w:cstheme="minorHAnsi"/>
          <w:color w:val="000000" w:themeColor="text1"/>
          <w:shd w:val="clear" w:color="auto" w:fill="FFFFFF"/>
        </w:rPr>
        <w:t xml:space="preserve">thinkers </w:t>
      </w:r>
      <w:r w:rsidR="007104E4">
        <w:rPr>
          <w:rFonts w:eastAsia="Times New Roman" w:cstheme="minorHAnsi"/>
          <w:color w:val="000000" w:themeColor="text1"/>
          <w:shd w:val="clear" w:color="auto" w:fill="FFFFFF"/>
        </w:rPr>
        <w:t>felt torture extreme</w:t>
      </w:r>
      <w:r w:rsidR="0015239B">
        <w:rPr>
          <w:rFonts w:eastAsia="Times New Roman" w:cstheme="minorHAnsi"/>
          <w:color w:val="000000" w:themeColor="text1"/>
          <w:shd w:val="clear" w:color="auto" w:fill="FFFFFF"/>
        </w:rPr>
        <w:t xml:space="preserve">. </w:t>
      </w:r>
      <w:r w:rsidR="009474B7">
        <w:rPr>
          <w:rFonts w:eastAsia="Times New Roman" w:cstheme="minorHAnsi"/>
          <w:color w:val="000000" w:themeColor="text1"/>
          <w:shd w:val="clear" w:color="auto" w:fill="FFFFFF"/>
        </w:rPr>
        <w:t xml:space="preserve">They subscribed </w:t>
      </w:r>
      <w:r w:rsidR="00E253DE">
        <w:rPr>
          <w:rFonts w:eastAsia="Times New Roman" w:cstheme="minorHAnsi"/>
          <w:color w:val="000000" w:themeColor="text1"/>
          <w:shd w:val="clear" w:color="auto" w:fill="FFFFFF"/>
        </w:rPr>
        <w:t xml:space="preserve">deviant behavior </w:t>
      </w:r>
      <w:r w:rsidR="009474B7">
        <w:rPr>
          <w:rFonts w:eastAsia="Times New Roman" w:cstheme="minorHAnsi"/>
          <w:color w:val="000000" w:themeColor="text1"/>
          <w:shd w:val="clear" w:color="auto" w:fill="FFFFFF"/>
        </w:rPr>
        <w:t xml:space="preserve">with hedonism, which </w:t>
      </w:r>
      <w:r w:rsidR="00794F9F">
        <w:rPr>
          <w:rFonts w:eastAsia="Times New Roman" w:cstheme="minorHAnsi"/>
          <w:color w:val="000000" w:themeColor="text1"/>
          <w:shd w:val="clear" w:color="auto" w:fill="FFFFFF"/>
        </w:rPr>
        <w:t xml:space="preserve">is the idea of </w:t>
      </w:r>
      <w:r w:rsidR="005C39E2">
        <w:rPr>
          <w:rFonts w:eastAsia="Times New Roman" w:cstheme="minorHAnsi"/>
          <w:color w:val="000000" w:themeColor="text1"/>
          <w:shd w:val="clear" w:color="auto" w:fill="FFFFFF"/>
        </w:rPr>
        <w:t>the</w:t>
      </w:r>
      <w:r w:rsidR="00794F9F">
        <w:rPr>
          <w:rFonts w:eastAsia="Times New Roman" w:cstheme="minorHAnsi"/>
          <w:color w:val="000000" w:themeColor="text1"/>
          <w:shd w:val="clear" w:color="auto" w:fill="FFFFFF"/>
        </w:rPr>
        <w:t xml:space="preserve"> pursuit of personal pleasure. It assumes that pleasure is valued and sought after, and therefore people want to maximize it. On the opposite end, pain is </w:t>
      </w:r>
      <w:r w:rsidR="005C39E2">
        <w:rPr>
          <w:rFonts w:eastAsia="Times New Roman" w:cstheme="minorHAnsi"/>
          <w:color w:val="000000" w:themeColor="text1"/>
          <w:shd w:val="clear" w:color="auto" w:fill="FFFFFF"/>
        </w:rPr>
        <w:t xml:space="preserve">not valued and is </w:t>
      </w:r>
      <w:r w:rsidR="00794F9F">
        <w:rPr>
          <w:rFonts w:eastAsia="Times New Roman" w:cstheme="minorHAnsi"/>
          <w:color w:val="000000" w:themeColor="text1"/>
          <w:shd w:val="clear" w:color="auto" w:fill="FFFFFF"/>
        </w:rPr>
        <w:t xml:space="preserve">avoided </w:t>
      </w:r>
      <w:r w:rsidR="005C39E2">
        <w:rPr>
          <w:rFonts w:eastAsia="Times New Roman" w:cstheme="minorHAnsi"/>
          <w:color w:val="000000" w:themeColor="text1"/>
          <w:shd w:val="clear" w:color="auto" w:fill="FFFFFF"/>
        </w:rPr>
        <w:t>or</w:t>
      </w:r>
      <w:r w:rsidR="00794F9F">
        <w:rPr>
          <w:rFonts w:eastAsia="Times New Roman" w:cstheme="minorHAnsi"/>
          <w:color w:val="000000" w:themeColor="text1"/>
          <w:shd w:val="clear" w:color="auto" w:fill="FFFFFF"/>
        </w:rPr>
        <w:t xml:space="preserve"> minimized. According to </w:t>
      </w:r>
      <w:r w:rsidR="00794F9F">
        <w:rPr>
          <w:rFonts w:eastAsia="Times New Roman" w:cstheme="minorHAnsi"/>
          <w:i/>
          <w:iCs/>
          <w:color w:val="000000" w:themeColor="text1"/>
          <w:shd w:val="clear" w:color="auto" w:fill="FFFFFF"/>
        </w:rPr>
        <w:t xml:space="preserve">Criminological </w:t>
      </w:r>
      <w:r w:rsidR="00794F9F" w:rsidRPr="000D258C">
        <w:rPr>
          <w:rFonts w:eastAsia="Times New Roman" w:cstheme="minorHAnsi"/>
          <w:i/>
          <w:iCs/>
          <w:color w:val="000000" w:themeColor="text1"/>
          <w:shd w:val="clear" w:color="auto" w:fill="FFFFFF"/>
        </w:rPr>
        <w:t>Theory</w:t>
      </w:r>
      <w:r w:rsidR="00794F9F">
        <w:rPr>
          <w:rFonts w:eastAsia="Times New Roman" w:cstheme="minorHAnsi"/>
          <w:i/>
          <w:iCs/>
          <w:color w:val="000000" w:themeColor="text1"/>
          <w:shd w:val="clear" w:color="auto" w:fill="FFFFFF"/>
        </w:rPr>
        <w:t xml:space="preserve">, </w:t>
      </w:r>
      <w:r w:rsidR="00075719">
        <w:rPr>
          <w:rFonts w:eastAsia="Times New Roman" w:cstheme="minorHAnsi"/>
          <w:color w:val="000000" w:themeColor="text1"/>
          <w:shd w:val="clear" w:color="auto" w:fill="FFFFFF"/>
        </w:rPr>
        <w:t xml:space="preserve">hedonism </w:t>
      </w:r>
      <w:r w:rsidR="00794F9F">
        <w:rPr>
          <w:rFonts w:eastAsia="Times New Roman" w:cstheme="minorHAnsi"/>
          <w:color w:val="000000" w:themeColor="text1"/>
          <w:shd w:val="clear" w:color="auto" w:fill="FFFFFF"/>
        </w:rPr>
        <w:t>‘</w:t>
      </w:r>
      <w:r w:rsidR="00794F9F" w:rsidRPr="00595DFA">
        <w:rPr>
          <w:rFonts w:eastAsia="Times New Roman" w:cstheme="minorHAnsi"/>
          <w:color w:val="000000" w:themeColor="text1"/>
          <w:shd w:val="clear" w:color="auto" w:fill="FFFFFF"/>
        </w:rPr>
        <w:t>was used as a theory of human nature and was incorporated into the rationale for building legal structures</w:t>
      </w:r>
      <w:r w:rsidR="00794F9F">
        <w:rPr>
          <w:rFonts w:eastAsia="Times New Roman" w:cstheme="minorHAnsi"/>
          <w:color w:val="000000" w:themeColor="text1"/>
          <w:shd w:val="clear" w:color="auto" w:fill="FFFFFF"/>
        </w:rPr>
        <w:t>’ (Williams &amp; McShane, 2018</w:t>
      </w:r>
      <w:r w:rsidR="005F5806">
        <w:rPr>
          <w:rFonts w:eastAsia="Times New Roman" w:cstheme="minorHAnsi"/>
          <w:color w:val="000000" w:themeColor="text1"/>
          <w:shd w:val="clear" w:color="auto" w:fill="FFFFFF"/>
        </w:rPr>
        <w:t>, p.15</w:t>
      </w:r>
      <w:r w:rsidR="00794F9F">
        <w:rPr>
          <w:rFonts w:eastAsia="Times New Roman" w:cstheme="minorHAnsi"/>
          <w:color w:val="000000" w:themeColor="text1"/>
          <w:shd w:val="clear" w:color="auto" w:fill="FFFFFF"/>
        </w:rPr>
        <w:t xml:space="preserve">). </w:t>
      </w:r>
      <w:r w:rsidR="00075719">
        <w:rPr>
          <w:rFonts w:eastAsia="Times New Roman" w:cstheme="minorHAnsi"/>
          <w:color w:val="000000" w:themeColor="text1"/>
          <w:shd w:val="clear" w:color="auto" w:fill="FFFFFF"/>
        </w:rPr>
        <w:t>Perhaps</w:t>
      </w:r>
      <w:r w:rsidR="004E3258">
        <w:rPr>
          <w:rFonts w:eastAsia="Times New Roman" w:cstheme="minorHAnsi"/>
          <w:color w:val="000000" w:themeColor="text1"/>
          <w:shd w:val="clear" w:color="auto" w:fill="FFFFFF"/>
        </w:rPr>
        <w:t xml:space="preserve"> these early</w:t>
      </w:r>
      <w:r w:rsidR="00075719">
        <w:rPr>
          <w:rFonts w:eastAsia="Times New Roman" w:cstheme="minorHAnsi"/>
          <w:color w:val="000000" w:themeColor="text1"/>
          <w:shd w:val="clear" w:color="auto" w:fill="FFFFFF"/>
        </w:rPr>
        <w:t xml:space="preserve"> </w:t>
      </w:r>
      <w:r w:rsidR="00F92AC9">
        <w:rPr>
          <w:rFonts w:eastAsia="Times New Roman" w:cstheme="minorHAnsi"/>
          <w:color w:val="000000" w:themeColor="text1"/>
          <w:shd w:val="clear" w:color="auto" w:fill="FFFFFF"/>
        </w:rPr>
        <w:t>thinkers felt that if</w:t>
      </w:r>
      <w:r w:rsidR="00794F9F">
        <w:rPr>
          <w:rFonts w:eastAsia="Times New Roman" w:cstheme="minorHAnsi"/>
          <w:color w:val="000000" w:themeColor="text1"/>
          <w:shd w:val="clear" w:color="auto" w:fill="FFFFFF"/>
        </w:rPr>
        <w:t xml:space="preserve"> criminal behavior had to exist, the law should be in place as a consequence</w:t>
      </w:r>
      <w:r w:rsidR="00337D8B">
        <w:rPr>
          <w:rFonts w:eastAsia="Times New Roman" w:cstheme="minorHAnsi"/>
          <w:color w:val="000000" w:themeColor="text1"/>
          <w:shd w:val="clear" w:color="auto" w:fill="FFFFFF"/>
        </w:rPr>
        <w:t xml:space="preserve"> but not an extreme</w:t>
      </w:r>
      <w:r w:rsidR="00794F9F">
        <w:rPr>
          <w:rFonts w:eastAsia="Times New Roman" w:cstheme="minorHAnsi"/>
          <w:color w:val="000000" w:themeColor="text1"/>
          <w:shd w:val="clear" w:color="auto" w:fill="FFFFFF"/>
        </w:rPr>
        <w:t xml:space="preserve">. </w:t>
      </w:r>
      <w:r w:rsidR="00F57929">
        <w:rPr>
          <w:rFonts w:eastAsia="Times New Roman" w:cstheme="minorHAnsi"/>
          <w:color w:val="000000" w:themeColor="text1"/>
          <w:shd w:val="clear" w:color="auto" w:fill="FFFFFF"/>
        </w:rPr>
        <w:t>This</w:t>
      </w:r>
      <w:r w:rsidR="00794F9F">
        <w:rPr>
          <w:rFonts w:eastAsia="Times New Roman" w:cstheme="minorHAnsi"/>
          <w:color w:val="000000" w:themeColor="text1"/>
          <w:shd w:val="clear" w:color="auto" w:fill="FFFFFF"/>
        </w:rPr>
        <w:t xml:space="preserve"> notion </w:t>
      </w:r>
      <w:r w:rsidR="00F57929">
        <w:rPr>
          <w:rFonts w:eastAsia="Times New Roman" w:cstheme="minorHAnsi"/>
          <w:color w:val="000000" w:themeColor="text1"/>
          <w:shd w:val="clear" w:color="auto" w:fill="FFFFFF"/>
        </w:rPr>
        <w:t>bringing the hope</w:t>
      </w:r>
      <w:r w:rsidR="00794F9F">
        <w:rPr>
          <w:rFonts w:eastAsia="Times New Roman" w:cstheme="minorHAnsi"/>
          <w:color w:val="000000" w:themeColor="text1"/>
          <w:shd w:val="clear" w:color="auto" w:fill="FFFFFF"/>
        </w:rPr>
        <w:t xml:space="preserve"> that weighing the punishment for the crime against the gains from the crime, would deter the </w:t>
      </w:r>
      <w:r w:rsidR="00C66E80">
        <w:rPr>
          <w:rFonts w:eastAsia="Times New Roman" w:cstheme="minorHAnsi"/>
          <w:color w:val="000000" w:themeColor="text1"/>
          <w:shd w:val="clear" w:color="auto" w:fill="FFFFFF"/>
        </w:rPr>
        <w:t>behavior</w:t>
      </w:r>
      <w:r w:rsidR="00794F9F">
        <w:rPr>
          <w:rFonts w:eastAsia="Times New Roman" w:cstheme="minorHAnsi"/>
          <w:color w:val="000000" w:themeColor="text1"/>
          <w:shd w:val="clear" w:color="auto" w:fill="FFFFFF"/>
        </w:rPr>
        <w:t xml:space="preserve"> from occurring. </w:t>
      </w:r>
    </w:p>
    <w:p w14:paraId="3B2F5919" w14:textId="2D710638" w:rsidR="001541E5" w:rsidRPr="0079618F" w:rsidRDefault="006F50CD" w:rsidP="0079618F">
      <w:pPr>
        <w:spacing w:after="240"/>
        <w:ind w:firstLine="720"/>
      </w:pPr>
      <w:r>
        <w:rPr>
          <w:rFonts w:eastAsia="Times New Roman" w:cstheme="minorHAnsi"/>
          <w:color w:val="000000" w:themeColor="text1"/>
          <w:shd w:val="clear" w:color="auto" w:fill="FFFFFF"/>
        </w:rPr>
        <w:t>Beccaria and Bentham</w:t>
      </w:r>
      <w:r w:rsidR="0015239B">
        <w:rPr>
          <w:rFonts w:eastAsia="Times New Roman" w:cstheme="minorHAnsi"/>
          <w:color w:val="000000" w:themeColor="text1"/>
          <w:shd w:val="clear" w:color="auto" w:fill="FFFFFF"/>
        </w:rPr>
        <w:t xml:space="preserve"> </w:t>
      </w:r>
      <w:r w:rsidR="00C23EB8">
        <w:rPr>
          <w:rFonts w:eastAsia="Times New Roman" w:cstheme="minorHAnsi"/>
          <w:color w:val="000000" w:themeColor="text1"/>
          <w:shd w:val="clear" w:color="auto" w:fill="FFFFFF"/>
        </w:rPr>
        <w:t>believed</w:t>
      </w:r>
      <w:r w:rsidR="0015239B">
        <w:rPr>
          <w:rFonts w:eastAsia="Times New Roman" w:cstheme="minorHAnsi"/>
          <w:color w:val="000000" w:themeColor="text1"/>
          <w:shd w:val="clear" w:color="auto" w:fill="FFFFFF"/>
        </w:rPr>
        <w:t xml:space="preserve"> crime was done of free will</w:t>
      </w:r>
      <w:r w:rsidR="008177E8">
        <w:rPr>
          <w:rFonts w:eastAsia="Times New Roman" w:cstheme="minorHAnsi"/>
          <w:color w:val="000000" w:themeColor="text1"/>
          <w:shd w:val="clear" w:color="auto" w:fill="FFFFFF"/>
        </w:rPr>
        <w:t>, that people are aware of their transgressions</w:t>
      </w:r>
      <w:r w:rsidR="004047EB">
        <w:rPr>
          <w:rFonts w:eastAsia="Times New Roman" w:cstheme="minorHAnsi"/>
          <w:color w:val="000000" w:themeColor="text1"/>
          <w:shd w:val="clear" w:color="auto" w:fill="FFFFFF"/>
        </w:rPr>
        <w:t>,</w:t>
      </w:r>
      <w:r w:rsidR="008177E8">
        <w:rPr>
          <w:rFonts w:eastAsia="Times New Roman" w:cstheme="minorHAnsi"/>
          <w:color w:val="000000" w:themeColor="text1"/>
          <w:shd w:val="clear" w:color="auto" w:fill="FFFFFF"/>
        </w:rPr>
        <w:t xml:space="preserve"> </w:t>
      </w:r>
      <w:r w:rsidR="00140292">
        <w:rPr>
          <w:rFonts w:eastAsia="Times New Roman" w:cstheme="minorHAnsi"/>
          <w:color w:val="000000" w:themeColor="text1"/>
          <w:shd w:val="clear" w:color="auto" w:fill="FFFFFF"/>
        </w:rPr>
        <w:t xml:space="preserve">and should justly be </w:t>
      </w:r>
      <w:r w:rsidR="00514432">
        <w:rPr>
          <w:rFonts w:eastAsia="Times New Roman" w:cstheme="minorHAnsi"/>
          <w:color w:val="000000" w:themeColor="text1"/>
          <w:shd w:val="clear" w:color="auto" w:fill="FFFFFF"/>
        </w:rPr>
        <w:t>deterred</w:t>
      </w:r>
      <w:r w:rsidR="00140292">
        <w:rPr>
          <w:rFonts w:eastAsia="Times New Roman" w:cstheme="minorHAnsi"/>
          <w:color w:val="000000" w:themeColor="text1"/>
          <w:shd w:val="clear" w:color="auto" w:fill="FFFFFF"/>
        </w:rPr>
        <w:t>.</w:t>
      </w:r>
      <w:r w:rsidR="00533E2B">
        <w:rPr>
          <w:rFonts w:eastAsia="Times New Roman" w:cstheme="minorHAnsi"/>
          <w:color w:val="000000" w:themeColor="text1"/>
          <w:shd w:val="clear" w:color="auto" w:fill="FFFFFF"/>
        </w:rPr>
        <w:t xml:space="preserve"> For </w:t>
      </w:r>
      <w:r w:rsidR="004047EB">
        <w:rPr>
          <w:rFonts w:eastAsia="Times New Roman" w:cstheme="minorHAnsi"/>
          <w:color w:val="000000" w:themeColor="text1"/>
          <w:shd w:val="clear" w:color="auto" w:fill="FFFFFF"/>
        </w:rPr>
        <w:t>these</w:t>
      </w:r>
      <w:r w:rsidR="00533E2B">
        <w:rPr>
          <w:rFonts w:eastAsia="Times New Roman" w:cstheme="minorHAnsi"/>
          <w:color w:val="000000" w:themeColor="text1"/>
          <w:shd w:val="clear" w:color="auto" w:fill="FFFFFF"/>
        </w:rPr>
        <w:t xml:space="preserve"> reason</w:t>
      </w:r>
      <w:r w:rsidR="004047EB">
        <w:rPr>
          <w:rFonts w:eastAsia="Times New Roman" w:cstheme="minorHAnsi"/>
          <w:color w:val="000000" w:themeColor="text1"/>
          <w:shd w:val="clear" w:color="auto" w:fill="FFFFFF"/>
        </w:rPr>
        <w:t>s</w:t>
      </w:r>
      <w:r w:rsidR="00533E2B">
        <w:rPr>
          <w:rFonts w:eastAsia="Times New Roman" w:cstheme="minorHAnsi"/>
          <w:color w:val="000000" w:themeColor="text1"/>
          <w:shd w:val="clear" w:color="auto" w:fill="FFFFFF"/>
        </w:rPr>
        <w:t>,</w:t>
      </w:r>
      <w:r w:rsidR="00274478">
        <w:rPr>
          <w:rFonts w:eastAsia="Times New Roman" w:cstheme="minorHAnsi"/>
          <w:color w:val="000000" w:themeColor="text1"/>
          <w:shd w:val="clear" w:color="auto" w:fill="FFFFFF"/>
        </w:rPr>
        <w:t xml:space="preserve"> </w:t>
      </w:r>
      <w:r w:rsidR="00533E2B">
        <w:rPr>
          <w:rFonts w:eastAsia="Times New Roman" w:cstheme="minorHAnsi"/>
          <w:color w:val="000000" w:themeColor="text1"/>
          <w:shd w:val="clear" w:color="auto" w:fill="FFFFFF"/>
        </w:rPr>
        <w:t xml:space="preserve">deterrence </w:t>
      </w:r>
      <w:r w:rsidR="00274478">
        <w:rPr>
          <w:rFonts w:eastAsia="Times New Roman" w:cstheme="minorHAnsi"/>
          <w:color w:val="000000" w:themeColor="text1"/>
          <w:shd w:val="clear" w:color="auto" w:fill="FFFFFF"/>
        </w:rPr>
        <w:t>was the basis for establishing criminal law</w:t>
      </w:r>
      <w:r w:rsidR="00982F6D">
        <w:rPr>
          <w:rFonts w:eastAsia="Times New Roman" w:cstheme="minorHAnsi"/>
          <w:color w:val="000000" w:themeColor="text1"/>
          <w:shd w:val="clear" w:color="auto" w:fill="FFFFFF"/>
        </w:rPr>
        <w:t xml:space="preserve"> of that time</w:t>
      </w:r>
      <w:r w:rsidR="00B40BDE">
        <w:rPr>
          <w:rFonts w:eastAsia="Times New Roman" w:cstheme="minorHAnsi"/>
          <w:color w:val="000000" w:themeColor="text1"/>
          <w:shd w:val="clear" w:color="auto" w:fill="FFFFFF"/>
        </w:rPr>
        <w:t xml:space="preserve">, which is still </w:t>
      </w:r>
      <w:r w:rsidR="00710948">
        <w:rPr>
          <w:rFonts w:eastAsia="Times New Roman" w:cstheme="minorHAnsi"/>
          <w:color w:val="000000" w:themeColor="text1"/>
          <w:shd w:val="clear" w:color="auto" w:fill="FFFFFF"/>
        </w:rPr>
        <w:t>prevalent now</w:t>
      </w:r>
      <w:r w:rsidR="00274478">
        <w:rPr>
          <w:rFonts w:eastAsia="Times New Roman" w:cstheme="minorHAnsi"/>
          <w:color w:val="000000" w:themeColor="text1"/>
          <w:shd w:val="clear" w:color="auto" w:fill="FFFFFF"/>
        </w:rPr>
        <w:t xml:space="preserve">. </w:t>
      </w:r>
      <w:r w:rsidR="0079618F">
        <w:rPr>
          <w:rFonts w:eastAsia="Times New Roman" w:cstheme="minorHAnsi"/>
          <w:color w:val="000000" w:themeColor="text1"/>
          <w:shd w:val="clear" w:color="auto" w:fill="FFFFFF"/>
        </w:rPr>
        <w:t xml:space="preserve">In the </w:t>
      </w:r>
      <w:r w:rsidR="00274478">
        <w:rPr>
          <w:rFonts w:eastAsia="Times New Roman" w:cstheme="minorHAnsi"/>
          <w:color w:val="000000" w:themeColor="text1"/>
          <w:shd w:val="clear" w:color="auto" w:fill="FFFFFF"/>
        </w:rPr>
        <w:t xml:space="preserve">Classical School, two forms of deterrence are coined; specific or general. Specific deterrence is in relation to the individual committing the crime. This elicits just enough pain from the punishment as a means to offset the gains from the crime (Williams &amp; McShane, 2018). Think of this in terms of retribution, or an eye for an eye. General deterrence relates more to public deterrence of that </w:t>
      </w:r>
      <w:r w:rsidR="00274478">
        <w:rPr>
          <w:rFonts w:eastAsia="Times New Roman" w:cstheme="minorHAnsi"/>
          <w:color w:val="000000" w:themeColor="text1"/>
          <w:shd w:val="clear" w:color="auto" w:fill="FFFFFF"/>
        </w:rPr>
        <w:lastRenderedPageBreak/>
        <w:t xml:space="preserve">crime in the future. Here the idea is to show that committing the crime is not worth the consequence. </w:t>
      </w:r>
    </w:p>
    <w:p w14:paraId="37566C3B" w14:textId="57AE2360" w:rsidR="00FB3B08" w:rsidRDefault="00A97497" w:rsidP="0085236A">
      <w:pPr>
        <w:spacing w:after="240"/>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Following the </w:t>
      </w:r>
      <w:r w:rsidR="00F72FC6">
        <w:rPr>
          <w:rFonts w:eastAsia="Times New Roman" w:cstheme="minorHAnsi"/>
          <w:color w:val="000000" w:themeColor="text1"/>
          <w:shd w:val="clear" w:color="auto" w:fill="FFFFFF"/>
        </w:rPr>
        <w:t xml:space="preserve">Classical School of Thought </w:t>
      </w:r>
      <w:r w:rsidR="00845389">
        <w:rPr>
          <w:rFonts w:eastAsia="Times New Roman" w:cstheme="minorHAnsi"/>
          <w:color w:val="000000" w:themeColor="text1"/>
          <w:shd w:val="clear" w:color="auto" w:fill="FFFFFF"/>
        </w:rPr>
        <w:t>was the Neo-classical School of Thought</w:t>
      </w:r>
      <w:r w:rsidR="00905D4E">
        <w:rPr>
          <w:rFonts w:eastAsia="Times New Roman" w:cstheme="minorHAnsi"/>
          <w:color w:val="000000" w:themeColor="text1"/>
          <w:shd w:val="clear" w:color="auto" w:fill="FFFFFF"/>
        </w:rPr>
        <w:t xml:space="preserve"> and</w:t>
      </w:r>
      <w:r w:rsidR="00C229B5">
        <w:rPr>
          <w:rFonts w:eastAsia="Times New Roman" w:cstheme="minorHAnsi"/>
          <w:color w:val="000000" w:themeColor="text1"/>
          <w:shd w:val="clear" w:color="auto" w:fill="FFFFFF"/>
        </w:rPr>
        <w:t xml:space="preserve"> Positivists</w:t>
      </w:r>
      <w:r w:rsidR="00B03FEB">
        <w:rPr>
          <w:rFonts w:eastAsia="Times New Roman" w:cstheme="minorHAnsi"/>
          <w:color w:val="000000" w:themeColor="text1"/>
          <w:shd w:val="clear" w:color="auto" w:fill="FFFFFF"/>
        </w:rPr>
        <w:t xml:space="preserve">, who also pioneered </w:t>
      </w:r>
      <w:r w:rsidR="001E400A">
        <w:rPr>
          <w:rFonts w:eastAsia="Times New Roman" w:cstheme="minorHAnsi"/>
          <w:color w:val="000000" w:themeColor="text1"/>
          <w:shd w:val="clear" w:color="auto" w:fill="FFFFFF"/>
        </w:rPr>
        <w:t>advances to the law</w:t>
      </w:r>
      <w:r w:rsidR="00EE39A6">
        <w:rPr>
          <w:rFonts w:eastAsia="Times New Roman" w:cstheme="minorHAnsi"/>
          <w:color w:val="000000" w:themeColor="text1"/>
          <w:shd w:val="clear" w:color="auto" w:fill="FFFFFF"/>
        </w:rPr>
        <w:t xml:space="preserve"> we still </w:t>
      </w:r>
      <w:r w:rsidR="00B03FEB">
        <w:rPr>
          <w:rFonts w:eastAsia="Times New Roman" w:cstheme="minorHAnsi"/>
          <w:color w:val="000000" w:themeColor="text1"/>
          <w:shd w:val="clear" w:color="auto" w:fill="FFFFFF"/>
        </w:rPr>
        <w:t>follow</w:t>
      </w:r>
      <w:r w:rsidR="00EE39A6">
        <w:rPr>
          <w:rFonts w:eastAsia="Times New Roman" w:cstheme="minorHAnsi"/>
          <w:color w:val="000000" w:themeColor="text1"/>
          <w:shd w:val="clear" w:color="auto" w:fill="FFFFFF"/>
        </w:rPr>
        <w:t xml:space="preserve"> today. </w:t>
      </w:r>
      <w:r w:rsidR="00FD16BE">
        <w:rPr>
          <w:rFonts w:eastAsia="Times New Roman" w:cstheme="minorHAnsi"/>
          <w:color w:val="000000" w:themeColor="text1"/>
          <w:shd w:val="clear" w:color="auto" w:fill="FFFFFF"/>
        </w:rPr>
        <w:t xml:space="preserve">The revisions </w:t>
      </w:r>
      <w:r w:rsidR="007E001F">
        <w:rPr>
          <w:rFonts w:eastAsia="Times New Roman" w:cstheme="minorHAnsi"/>
          <w:color w:val="000000" w:themeColor="text1"/>
          <w:shd w:val="clear" w:color="auto" w:fill="FFFFFF"/>
        </w:rPr>
        <w:t>of the Neo-Classical school</w:t>
      </w:r>
      <w:r w:rsidR="00FD16BE">
        <w:rPr>
          <w:rFonts w:eastAsia="Times New Roman" w:cstheme="minorHAnsi"/>
          <w:color w:val="000000" w:themeColor="text1"/>
          <w:shd w:val="clear" w:color="auto" w:fill="FFFFFF"/>
        </w:rPr>
        <w:t xml:space="preserve"> entailed</w:t>
      </w:r>
      <w:r w:rsidR="007E001F">
        <w:rPr>
          <w:rFonts w:eastAsia="Times New Roman" w:cstheme="minorHAnsi"/>
          <w:color w:val="000000" w:themeColor="text1"/>
          <w:shd w:val="clear" w:color="auto" w:fill="FFFFFF"/>
        </w:rPr>
        <w:t xml:space="preserve"> an </w:t>
      </w:r>
      <w:r w:rsidR="004D7463">
        <w:rPr>
          <w:rFonts w:eastAsia="Times New Roman" w:cstheme="minorHAnsi"/>
          <w:color w:val="000000" w:themeColor="text1"/>
          <w:shd w:val="clear" w:color="auto" w:fill="FFFFFF"/>
        </w:rPr>
        <w:t xml:space="preserve">introduction to behavioral thinking, </w:t>
      </w:r>
      <w:r w:rsidR="00C71420">
        <w:rPr>
          <w:rFonts w:eastAsia="Times New Roman" w:cstheme="minorHAnsi"/>
          <w:color w:val="000000" w:themeColor="text1"/>
          <w:shd w:val="clear" w:color="auto" w:fill="FFFFFF"/>
        </w:rPr>
        <w:t xml:space="preserve">self defense, and </w:t>
      </w:r>
      <w:r w:rsidR="00BA7263">
        <w:rPr>
          <w:rFonts w:eastAsia="Times New Roman" w:cstheme="minorHAnsi"/>
          <w:color w:val="000000" w:themeColor="text1"/>
          <w:shd w:val="clear" w:color="auto" w:fill="FFFFFF"/>
        </w:rPr>
        <w:t xml:space="preserve">the common mistake. </w:t>
      </w:r>
      <w:r w:rsidR="0050356D">
        <w:rPr>
          <w:rFonts w:eastAsia="Times New Roman" w:cstheme="minorHAnsi"/>
          <w:color w:val="000000" w:themeColor="text1"/>
          <w:shd w:val="clear" w:color="auto" w:fill="FFFFFF"/>
        </w:rPr>
        <w:t xml:space="preserve">This school of thought </w:t>
      </w:r>
      <w:r w:rsidR="00161839">
        <w:rPr>
          <w:rFonts w:eastAsia="Times New Roman" w:cstheme="minorHAnsi"/>
          <w:color w:val="000000" w:themeColor="text1"/>
          <w:shd w:val="clear" w:color="auto" w:fill="FFFFFF"/>
        </w:rPr>
        <w:t xml:space="preserve">was forwarded by </w:t>
      </w:r>
      <w:r w:rsidR="0078719A">
        <w:rPr>
          <w:rFonts w:eastAsia="Times New Roman" w:cstheme="minorHAnsi"/>
          <w:color w:val="000000" w:themeColor="text1"/>
          <w:shd w:val="clear" w:color="auto" w:fill="FFFFFF"/>
        </w:rPr>
        <w:t>Raymond Sal</w:t>
      </w:r>
      <w:r w:rsidR="00E50A23">
        <w:rPr>
          <w:rFonts w:eastAsia="Times New Roman" w:cstheme="minorHAnsi"/>
          <w:color w:val="000000" w:themeColor="text1"/>
          <w:shd w:val="clear" w:color="auto" w:fill="FFFFFF"/>
        </w:rPr>
        <w:t>ei</w:t>
      </w:r>
      <w:r w:rsidR="00A1156D">
        <w:rPr>
          <w:rFonts w:eastAsia="Times New Roman" w:cstheme="minorHAnsi"/>
          <w:color w:val="000000" w:themeColor="text1"/>
          <w:shd w:val="clear" w:color="auto" w:fill="FFFFFF"/>
        </w:rPr>
        <w:t xml:space="preserve">lles and </w:t>
      </w:r>
      <w:r w:rsidR="00503971">
        <w:rPr>
          <w:rFonts w:eastAsia="Times New Roman" w:cstheme="minorHAnsi"/>
          <w:color w:val="000000" w:themeColor="text1"/>
          <w:shd w:val="clear" w:color="auto" w:fill="FFFFFF"/>
        </w:rPr>
        <w:t>Gabriel T</w:t>
      </w:r>
      <w:r w:rsidR="002E2336">
        <w:rPr>
          <w:rFonts w:eastAsia="Times New Roman" w:cstheme="minorHAnsi"/>
          <w:color w:val="000000" w:themeColor="text1"/>
          <w:shd w:val="clear" w:color="auto" w:fill="FFFFFF"/>
        </w:rPr>
        <w:t>arde</w:t>
      </w:r>
      <w:r w:rsidR="00794376">
        <w:rPr>
          <w:rFonts w:eastAsia="Times New Roman" w:cstheme="minorHAnsi"/>
          <w:color w:val="000000" w:themeColor="text1"/>
          <w:shd w:val="clear" w:color="auto" w:fill="FFFFFF"/>
        </w:rPr>
        <w:t xml:space="preserve"> (Conklin </w:t>
      </w:r>
      <w:r w:rsidR="001A535E">
        <w:rPr>
          <w:rFonts w:eastAsia="Times New Roman" w:cstheme="minorHAnsi"/>
          <w:color w:val="000000" w:themeColor="text1"/>
          <w:shd w:val="clear" w:color="auto" w:fill="FFFFFF"/>
        </w:rPr>
        <w:t>&amp; Crowe,</w:t>
      </w:r>
      <w:r w:rsidR="00794376">
        <w:rPr>
          <w:rFonts w:eastAsia="Times New Roman" w:cstheme="minorHAnsi"/>
          <w:color w:val="000000" w:themeColor="text1"/>
          <w:shd w:val="clear" w:color="auto" w:fill="FFFFFF"/>
        </w:rPr>
        <w:t xml:space="preserve"> 2022).</w:t>
      </w:r>
      <w:r w:rsidR="00D652D8">
        <w:rPr>
          <w:rFonts w:eastAsia="Times New Roman" w:cstheme="minorHAnsi"/>
          <w:color w:val="000000" w:themeColor="text1"/>
          <w:shd w:val="clear" w:color="auto" w:fill="FFFFFF"/>
        </w:rPr>
        <w:t xml:space="preserve"> Another group,</w:t>
      </w:r>
      <w:r w:rsidR="003C2E5D">
        <w:rPr>
          <w:rFonts w:eastAsia="Times New Roman" w:cstheme="minorHAnsi"/>
          <w:color w:val="000000" w:themeColor="text1"/>
          <w:shd w:val="clear" w:color="auto" w:fill="FFFFFF"/>
        </w:rPr>
        <w:t xml:space="preserve"> Positivists </w:t>
      </w:r>
      <w:r w:rsidR="007E2D51">
        <w:rPr>
          <w:rFonts w:eastAsia="Times New Roman" w:cstheme="minorHAnsi"/>
          <w:color w:val="000000" w:themeColor="text1"/>
          <w:shd w:val="clear" w:color="auto" w:fill="FFFFFF"/>
        </w:rPr>
        <w:t>believe in</w:t>
      </w:r>
      <w:r w:rsidR="000E3688">
        <w:rPr>
          <w:rFonts w:eastAsia="Times New Roman" w:cstheme="minorHAnsi"/>
          <w:color w:val="000000" w:themeColor="text1"/>
          <w:shd w:val="clear" w:color="auto" w:fill="FFFFFF"/>
        </w:rPr>
        <w:t xml:space="preserve"> the idea of determination, or that our paths are already set</w:t>
      </w:r>
      <w:r w:rsidR="00D652D8">
        <w:rPr>
          <w:rFonts w:eastAsia="Times New Roman" w:cstheme="minorHAnsi"/>
          <w:color w:val="000000" w:themeColor="text1"/>
          <w:shd w:val="clear" w:color="auto" w:fill="FFFFFF"/>
        </w:rPr>
        <w:t xml:space="preserve"> and </w:t>
      </w:r>
      <w:r w:rsidR="00C0256C">
        <w:rPr>
          <w:rFonts w:eastAsia="Times New Roman" w:cstheme="minorHAnsi"/>
          <w:color w:val="000000" w:themeColor="text1"/>
          <w:shd w:val="clear" w:color="auto" w:fill="FFFFFF"/>
        </w:rPr>
        <w:t>we're</w:t>
      </w:r>
      <w:r w:rsidR="00D652D8">
        <w:rPr>
          <w:rFonts w:eastAsia="Times New Roman" w:cstheme="minorHAnsi"/>
          <w:color w:val="000000" w:themeColor="text1"/>
          <w:shd w:val="clear" w:color="auto" w:fill="FFFFFF"/>
        </w:rPr>
        <w:t xml:space="preserve"> just walking it</w:t>
      </w:r>
      <w:r w:rsidR="00930513">
        <w:rPr>
          <w:rFonts w:eastAsia="Times New Roman" w:cstheme="minorHAnsi"/>
          <w:color w:val="000000" w:themeColor="text1"/>
          <w:shd w:val="clear" w:color="auto" w:fill="FFFFFF"/>
        </w:rPr>
        <w:t xml:space="preserve">. </w:t>
      </w:r>
      <w:r w:rsidR="00CC421E">
        <w:rPr>
          <w:rFonts w:eastAsia="Times New Roman" w:cstheme="minorHAnsi"/>
          <w:color w:val="000000" w:themeColor="text1"/>
          <w:shd w:val="clear" w:color="auto" w:fill="FFFFFF"/>
        </w:rPr>
        <w:t>They up</w:t>
      </w:r>
      <w:r w:rsidR="007E2D51">
        <w:rPr>
          <w:rFonts w:eastAsia="Times New Roman" w:cstheme="minorHAnsi"/>
          <w:color w:val="000000" w:themeColor="text1"/>
          <w:shd w:val="clear" w:color="auto" w:fill="FFFFFF"/>
        </w:rPr>
        <w:t xml:space="preserve">hold </w:t>
      </w:r>
      <w:r w:rsidR="00FA3475">
        <w:rPr>
          <w:rFonts w:eastAsia="Times New Roman" w:cstheme="minorHAnsi"/>
          <w:color w:val="000000" w:themeColor="text1"/>
          <w:shd w:val="clear" w:color="auto" w:fill="FFFFFF"/>
        </w:rPr>
        <w:t>all people are different and as such,</w:t>
      </w:r>
      <w:r w:rsidR="00AF7AB8">
        <w:rPr>
          <w:rFonts w:eastAsia="Times New Roman" w:cstheme="minorHAnsi"/>
          <w:color w:val="000000" w:themeColor="text1"/>
          <w:shd w:val="clear" w:color="auto" w:fill="FFFFFF"/>
        </w:rPr>
        <w:t xml:space="preserve"> punishment should fit the person- not </w:t>
      </w:r>
      <w:r w:rsidR="00CB0392">
        <w:rPr>
          <w:rFonts w:eastAsia="Times New Roman" w:cstheme="minorHAnsi"/>
          <w:color w:val="000000" w:themeColor="text1"/>
          <w:shd w:val="clear" w:color="auto" w:fill="FFFFFF"/>
        </w:rPr>
        <w:t>only</w:t>
      </w:r>
      <w:r w:rsidR="00A942EB">
        <w:rPr>
          <w:rFonts w:eastAsia="Times New Roman" w:cstheme="minorHAnsi"/>
          <w:color w:val="000000" w:themeColor="text1"/>
          <w:shd w:val="clear" w:color="auto" w:fill="FFFFFF"/>
        </w:rPr>
        <w:t xml:space="preserve"> </w:t>
      </w:r>
      <w:r w:rsidR="00AF7AB8">
        <w:rPr>
          <w:rFonts w:eastAsia="Times New Roman" w:cstheme="minorHAnsi"/>
          <w:color w:val="000000" w:themeColor="text1"/>
          <w:shd w:val="clear" w:color="auto" w:fill="FFFFFF"/>
        </w:rPr>
        <w:t xml:space="preserve">the crime. </w:t>
      </w:r>
      <w:r w:rsidR="00F66B8F">
        <w:rPr>
          <w:rFonts w:eastAsia="Times New Roman" w:cstheme="minorHAnsi"/>
          <w:color w:val="000000" w:themeColor="text1"/>
          <w:shd w:val="clear" w:color="auto" w:fill="FFFFFF"/>
        </w:rPr>
        <w:t>This was due to the rise of age, intent, and sanity</w:t>
      </w:r>
      <w:r w:rsidR="00AA2968">
        <w:rPr>
          <w:rFonts w:eastAsia="Times New Roman" w:cstheme="minorHAnsi"/>
          <w:color w:val="000000" w:themeColor="text1"/>
          <w:shd w:val="clear" w:color="auto" w:fill="FFFFFF"/>
        </w:rPr>
        <w:t xml:space="preserve"> as a possible factor for criminal behavior</w:t>
      </w:r>
      <w:r w:rsidR="00C03829">
        <w:rPr>
          <w:rFonts w:eastAsia="Times New Roman" w:cstheme="minorHAnsi"/>
          <w:color w:val="000000" w:themeColor="text1"/>
          <w:shd w:val="clear" w:color="auto" w:fill="FFFFFF"/>
        </w:rPr>
        <w:t xml:space="preserve">, which will be explored later on in this paper under </w:t>
      </w:r>
      <w:r w:rsidR="005547B2">
        <w:rPr>
          <w:rFonts w:eastAsia="Times New Roman" w:cstheme="minorHAnsi"/>
          <w:b/>
          <w:bCs/>
          <w:color w:val="000000" w:themeColor="text1"/>
          <w:shd w:val="clear" w:color="auto" w:fill="FFFFFF"/>
        </w:rPr>
        <w:t>intersectionality</w:t>
      </w:r>
      <w:r w:rsidR="00F66B8F">
        <w:rPr>
          <w:rFonts w:eastAsia="Times New Roman" w:cstheme="minorHAnsi"/>
          <w:color w:val="000000" w:themeColor="text1"/>
          <w:shd w:val="clear" w:color="auto" w:fill="FFFFFF"/>
        </w:rPr>
        <w:t xml:space="preserve">. </w:t>
      </w:r>
      <w:r w:rsidR="00AC44ED">
        <w:rPr>
          <w:rFonts w:eastAsia="Times New Roman" w:cstheme="minorHAnsi"/>
          <w:color w:val="000000" w:themeColor="text1"/>
          <w:shd w:val="clear" w:color="auto" w:fill="FFFFFF"/>
        </w:rPr>
        <w:t xml:space="preserve">During </w:t>
      </w:r>
      <w:r w:rsidR="006A1A2C">
        <w:rPr>
          <w:rFonts w:eastAsia="Times New Roman" w:cstheme="minorHAnsi"/>
          <w:color w:val="000000" w:themeColor="text1"/>
          <w:shd w:val="clear" w:color="auto" w:fill="FFFFFF"/>
        </w:rPr>
        <w:t xml:space="preserve">the </w:t>
      </w:r>
      <w:r w:rsidR="00391A41">
        <w:rPr>
          <w:rFonts w:eastAsia="Times New Roman" w:cstheme="minorHAnsi"/>
          <w:color w:val="000000" w:themeColor="text1"/>
          <w:shd w:val="clear" w:color="auto" w:fill="FFFFFF"/>
        </w:rPr>
        <w:t>1920</w:t>
      </w:r>
      <w:r w:rsidR="006A1A2C">
        <w:rPr>
          <w:rFonts w:eastAsia="Times New Roman" w:cstheme="minorHAnsi"/>
          <w:color w:val="000000" w:themeColor="text1"/>
          <w:shd w:val="clear" w:color="auto" w:fill="FFFFFF"/>
        </w:rPr>
        <w:t xml:space="preserve">s, </w:t>
      </w:r>
      <w:r w:rsidR="002A4A56">
        <w:rPr>
          <w:rFonts w:eastAsia="Times New Roman" w:cstheme="minorHAnsi"/>
          <w:color w:val="000000" w:themeColor="text1"/>
          <w:shd w:val="clear" w:color="auto" w:fill="FFFFFF"/>
        </w:rPr>
        <w:t xml:space="preserve">The Chicago School of </w:t>
      </w:r>
      <w:r w:rsidR="00830EA0">
        <w:rPr>
          <w:rFonts w:eastAsia="Times New Roman" w:cstheme="minorHAnsi"/>
          <w:color w:val="000000" w:themeColor="text1"/>
          <w:shd w:val="clear" w:color="auto" w:fill="FFFFFF"/>
        </w:rPr>
        <w:t>Thought</w:t>
      </w:r>
      <w:r w:rsidR="00B37650">
        <w:rPr>
          <w:rFonts w:eastAsia="Times New Roman" w:cstheme="minorHAnsi"/>
          <w:color w:val="000000" w:themeColor="text1"/>
          <w:shd w:val="clear" w:color="auto" w:fill="FFFFFF"/>
        </w:rPr>
        <w:t xml:space="preserve">s further </w:t>
      </w:r>
      <w:r w:rsidR="007D69DA">
        <w:rPr>
          <w:rFonts w:eastAsia="Times New Roman" w:cstheme="minorHAnsi"/>
          <w:color w:val="000000" w:themeColor="text1"/>
          <w:shd w:val="clear" w:color="auto" w:fill="FFFFFF"/>
        </w:rPr>
        <w:t>study</w:t>
      </w:r>
      <w:r w:rsidR="00AF747D">
        <w:rPr>
          <w:rFonts w:eastAsia="Times New Roman" w:cstheme="minorHAnsi"/>
          <w:color w:val="000000" w:themeColor="text1"/>
          <w:shd w:val="clear" w:color="auto" w:fill="FFFFFF"/>
        </w:rPr>
        <w:t xml:space="preserve"> findings and research</w:t>
      </w:r>
      <w:r w:rsidR="007D69DA">
        <w:rPr>
          <w:rFonts w:eastAsia="Times New Roman" w:cstheme="minorHAnsi"/>
          <w:color w:val="000000" w:themeColor="text1"/>
          <w:shd w:val="clear" w:color="auto" w:fill="FFFFFF"/>
        </w:rPr>
        <w:t xml:space="preserve"> unveiled </w:t>
      </w:r>
      <w:r w:rsidR="00190B16">
        <w:rPr>
          <w:rFonts w:eastAsia="Times New Roman" w:cstheme="minorHAnsi"/>
          <w:color w:val="000000" w:themeColor="text1"/>
          <w:shd w:val="clear" w:color="auto" w:fill="FFFFFF"/>
        </w:rPr>
        <w:t xml:space="preserve">crime </w:t>
      </w:r>
      <w:r w:rsidR="00F41328">
        <w:rPr>
          <w:rFonts w:eastAsia="Times New Roman" w:cstheme="minorHAnsi"/>
          <w:color w:val="000000" w:themeColor="text1"/>
          <w:shd w:val="clear" w:color="auto" w:fill="FFFFFF"/>
        </w:rPr>
        <w:t>can be socially taught</w:t>
      </w:r>
      <w:r w:rsidR="00111846">
        <w:rPr>
          <w:rFonts w:eastAsia="Times New Roman" w:cstheme="minorHAnsi"/>
          <w:color w:val="000000" w:themeColor="text1"/>
          <w:shd w:val="clear" w:color="auto" w:fill="FFFFFF"/>
        </w:rPr>
        <w:t xml:space="preserve"> (Conklin &amp; Crowe</w:t>
      </w:r>
      <w:r w:rsidR="008754B5">
        <w:rPr>
          <w:rFonts w:eastAsia="Times New Roman" w:cstheme="minorHAnsi"/>
          <w:color w:val="000000" w:themeColor="text1"/>
          <w:shd w:val="clear" w:color="auto" w:fill="FFFFFF"/>
        </w:rPr>
        <w:t>, 2022)</w:t>
      </w:r>
      <w:r w:rsidR="00187D41">
        <w:rPr>
          <w:rFonts w:eastAsia="Times New Roman" w:cstheme="minorHAnsi"/>
          <w:color w:val="000000" w:themeColor="text1"/>
          <w:shd w:val="clear" w:color="auto" w:fill="FFFFFF"/>
        </w:rPr>
        <w:t xml:space="preserve">, as well as biological or psychological </w:t>
      </w:r>
      <w:r w:rsidR="00FB2809">
        <w:rPr>
          <w:rFonts w:eastAsia="Times New Roman" w:cstheme="minorHAnsi"/>
          <w:color w:val="000000" w:themeColor="text1"/>
          <w:shd w:val="clear" w:color="auto" w:fill="FFFFFF"/>
        </w:rPr>
        <w:t>(</w:t>
      </w:r>
      <w:r w:rsidR="00B23543">
        <w:rPr>
          <w:rFonts w:eastAsia="Times New Roman" w:cstheme="minorHAnsi"/>
          <w:color w:val="000000" w:themeColor="text1"/>
          <w:shd w:val="clear" w:color="auto" w:fill="FFFFFF"/>
        </w:rPr>
        <w:t>Balhara</w:t>
      </w:r>
      <w:r w:rsidR="001A535E">
        <w:rPr>
          <w:rFonts w:eastAsia="Times New Roman" w:cstheme="minorHAnsi"/>
          <w:color w:val="000000" w:themeColor="text1"/>
          <w:shd w:val="clear" w:color="auto" w:fill="FFFFFF"/>
        </w:rPr>
        <w:t xml:space="preserve">, </w:t>
      </w:r>
      <w:r w:rsidR="00FB2809">
        <w:rPr>
          <w:rFonts w:eastAsia="Times New Roman" w:cstheme="minorHAnsi"/>
          <w:color w:val="000000" w:themeColor="text1"/>
          <w:shd w:val="clear" w:color="auto" w:fill="FFFFFF"/>
        </w:rPr>
        <w:t>2022).</w:t>
      </w:r>
      <w:r w:rsidR="00954AA4">
        <w:rPr>
          <w:rFonts w:eastAsia="Times New Roman" w:cstheme="minorHAnsi"/>
          <w:color w:val="000000" w:themeColor="text1"/>
          <w:shd w:val="clear" w:color="auto" w:fill="FFFFFF"/>
        </w:rPr>
        <w:t xml:space="preserve"> Psychologists inspect </w:t>
      </w:r>
      <w:r w:rsidR="006B221E">
        <w:rPr>
          <w:rFonts w:eastAsia="Times New Roman" w:cstheme="minorHAnsi"/>
          <w:color w:val="000000" w:themeColor="text1"/>
          <w:shd w:val="clear" w:color="auto" w:fill="FFFFFF"/>
        </w:rPr>
        <w:t xml:space="preserve">offending as the would any other behavior (Balhara, 2022) </w:t>
      </w:r>
      <w:r w:rsidR="008C42DF">
        <w:rPr>
          <w:rFonts w:eastAsia="Times New Roman" w:cstheme="minorHAnsi"/>
          <w:color w:val="000000" w:themeColor="text1"/>
          <w:shd w:val="clear" w:color="auto" w:fill="FFFFFF"/>
        </w:rPr>
        <w:t xml:space="preserve">and </w:t>
      </w:r>
      <w:r w:rsidR="00D05654">
        <w:rPr>
          <w:rFonts w:eastAsia="Times New Roman" w:cstheme="minorHAnsi"/>
          <w:color w:val="000000" w:themeColor="text1"/>
          <w:shd w:val="clear" w:color="auto" w:fill="FFFFFF"/>
        </w:rPr>
        <w:t>one of the most</w:t>
      </w:r>
      <w:r w:rsidR="00FE4C98">
        <w:rPr>
          <w:rFonts w:eastAsia="Times New Roman" w:cstheme="minorHAnsi"/>
          <w:color w:val="000000" w:themeColor="text1"/>
          <w:shd w:val="clear" w:color="auto" w:fill="FFFFFF"/>
        </w:rPr>
        <w:t xml:space="preserve"> </w:t>
      </w:r>
      <w:r w:rsidR="008C085F">
        <w:rPr>
          <w:rFonts w:eastAsia="Times New Roman" w:cstheme="minorHAnsi"/>
          <w:color w:val="000000" w:themeColor="text1"/>
          <w:shd w:val="clear" w:color="auto" w:fill="FFFFFF"/>
        </w:rPr>
        <w:t>notable</w:t>
      </w:r>
      <w:r w:rsidR="00EB7DF2" w:rsidRPr="00EB7DF2">
        <w:rPr>
          <w:rFonts w:eastAsia="Times New Roman" w:cstheme="minorHAnsi"/>
          <w:color w:val="000000" w:themeColor="text1"/>
          <w:shd w:val="clear" w:color="auto" w:fill="FFFFFF"/>
        </w:rPr>
        <w:t xml:space="preserve"> explanation</w:t>
      </w:r>
      <w:r w:rsidR="00D05654">
        <w:rPr>
          <w:rFonts w:eastAsia="Times New Roman" w:cstheme="minorHAnsi"/>
          <w:color w:val="000000" w:themeColor="text1"/>
          <w:shd w:val="clear" w:color="auto" w:fill="FFFFFF"/>
        </w:rPr>
        <w:t>s</w:t>
      </w:r>
      <w:r w:rsidR="00EB7DF2" w:rsidRPr="00EB7DF2">
        <w:rPr>
          <w:rFonts w:eastAsia="Times New Roman" w:cstheme="minorHAnsi"/>
          <w:color w:val="000000" w:themeColor="text1"/>
          <w:shd w:val="clear" w:color="auto" w:fill="FFFFFF"/>
        </w:rPr>
        <w:t xml:space="preserve"> for human behavior</w:t>
      </w:r>
      <w:r w:rsidR="008C42DF">
        <w:rPr>
          <w:rFonts w:eastAsia="Times New Roman" w:cstheme="minorHAnsi"/>
          <w:color w:val="000000" w:themeColor="text1"/>
          <w:shd w:val="clear" w:color="auto" w:fill="FFFFFF"/>
        </w:rPr>
        <w:t xml:space="preserve"> is </w:t>
      </w:r>
      <w:r w:rsidR="00EB7DF2" w:rsidRPr="00EB7DF2">
        <w:rPr>
          <w:rFonts w:eastAsia="Times New Roman" w:cstheme="minorHAnsi"/>
          <w:color w:val="000000" w:themeColor="text1"/>
          <w:shd w:val="clear" w:color="auto" w:fill="FFFFFF"/>
        </w:rPr>
        <w:t xml:space="preserve">hedonism. </w:t>
      </w:r>
    </w:p>
    <w:p w14:paraId="0D1387F5" w14:textId="587A5689" w:rsidR="00757BF1" w:rsidRPr="00757BF1" w:rsidRDefault="00757BF1" w:rsidP="00757BF1">
      <w:pPr>
        <w:spacing w:after="240"/>
        <w:rPr>
          <w:rFonts w:eastAsia="Times New Roman" w:cstheme="minorHAnsi"/>
          <w:b/>
          <w:bCs/>
          <w:color w:val="000000" w:themeColor="text1"/>
          <w:shd w:val="clear" w:color="auto" w:fill="FFFFFF"/>
        </w:rPr>
      </w:pPr>
      <w:r>
        <w:rPr>
          <w:rFonts w:eastAsia="Times New Roman" w:cstheme="minorHAnsi"/>
          <w:b/>
          <w:bCs/>
          <w:color w:val="000000" w:themeColor="text1"/>
          <w:shd w:val="clear" w:color="auto" w:fill="FFFFFF"/>
        </w:rPr>
        <w:t>Hedonism</w:t>
      </w:r>
    </w:p>
    <w:p w14:paraId="74D355A9" w14:textId="7315D2AF" w:rsidR="009D63A6" w:rsidRDefault="00553B6D" w:rsidP="0085236A">
      <w:pPr>
        <w:spacing w:after="240"/>
        <w:ind w:firstLine="720"/>
        <w:rPr>
          <w:rFonts w:eastAsia="Times New Roman" w:cstheme="minorHAnsi"/>
          <w:color w:val="000000" w:themeColor="text1"/>
          <w:shd w:val="clear" w:color="auto" w:fill="FFFFFF"/>
        </w:rPr>
      </w:pPr>
      <w:r w:rsidRPr="007331F6">
        <w:rPr>
          <w:rFonts w:eastAsia="Times New Roman" w:cstheme="minorHAnsi"/>
          <w:b/>
          <w:bCs/>
          <w:color w:val="000000" w:themeColor="text1"/>
          <w:shd w:val="clear" w:color="auto" w:fill="FFFFFF"/>
        </w:rPr>
        <w:t>Hedonism</w:t>
      </w:r>
      <w:r>
        <w:rPr>
          <w:rFonts w:eastAsia="Times New Roman" w:cstheme="minorHAnsi"/>
          <w:color w:val="000000" w:themeColor="text1"/>
          <w:shd w:val="clear" w:color="auto" w:fill="FFFFFF"/>
        </w:rPr>
        <w:t xml:space="preserve"> is the ide</w:t>
      </w:r>
      <w:r w:rsidR="009D36DD">
        <w:rPr>
          <w:rFonts w:eastAsia="Times New Roman" w:cstheme="minorHAnsi"/>
          <w:color w:val="000000" w:themeColor="text1"/>
          <w:shd w:val="clear" w:color="auto" w:fill="FFFFFF"/>
        </w:rPr>
        <w:t xml:space="preserve">a </w:t>
      </w:r>
      <w:r w:rsidR="001F2617">
        <w:rPr>
          <w:rFonts w:eastAsia="Times New Roman" w:cstheme="minorHAnsi"/>
          <w:color w:val="000000" w:themeColor="text1"/>
          <w:shd w:val="clear" w:color="auto" w:fill="FFFFFF"/>
        </w:rPr>
        <w:t>of a pursuit of personal pleasure.</w:t>
      </w:r>
      <w:r w:rsidR="00733D08">
        <w:rPr>
          <w:rFonts w:eastAsia="Times New Roman" w:cstheme="minorHAnsi"/>
          <w:color w:val="000000" w:themeColor="text1"/>
          <w:shd w:val="clear" w:color="auto" w:fill="FFFFFF"/>
        </w:rPr>
        <w:t xml:space="preserve"> Tying it back to </w:t>
      </w:r>
      <w:r w:rsidR="00B56AB7">
        <w:rPr>
          <w:rFonts w:eastAsia="Times New Roman" w:cstheme="minorHAnsi"/>
          <w:color w:val="000000" w:themeColor="text1"/>
          <w:shd w:val="clear" w:color="auto" w:fill="FFFFFF"/>
        </w:rPr>
        <w:t>egotistical motivations for deviance, hedonis</w:t>
      </w:r>
      <w:r w:rsidR="007C5511">
        <w:rPr>
          <w:rFonts w:eastAsia="Times New Roman" w:cstheme="minorHAnsi"/>
          <w:color w:val="000000" w:themeColor="text1"/>
          <w:shd w:val="clear" w:color="auto" w:fill="FFFFFF"/>
        </w:rPr>
        <w:t xml:space="preserve">m provides the </w:t>
      </w:r>
      <w:r w:rsidR="00153519">
        <w:rPr>
          <w:rFonts w:eastAsia="Times New Roman" w:cstheme="minorHAnsi"/>
          <w:color w:val="000000" w:themeColor="text1"/>
          <w:shd w:val="clear" w:color="auto" w:fill="FFFFFF"/>
        </w:rPr>
        <w:t xml:space="preserve">selfish </w:t>
      </w:r>
      <w:r w:rsidR="007C5511">
        <w:rPr>
          <w:rFonts w:eastAsia="Times New Roman" w:cstheme="minorHAnsi"/>
          <w:color w:val="000000" w:themeColor="text1"/>
          <w:shd w:val="clear" w:color="auto" w:fill="FFFFFF"/>
        </w:rPr>
        <w:t xml:space="preserve">motive for </w:t>
      </w:r>
      <w:r w:rsidR="00153519">
        <w:rPr>
          <w:rFonts w:eastAsia="Times New Roman" w:cstheme="minorHAnsi"/>
          <w:color w:val="000000" w:themeColor="text1"/>
          <w:shd w:val="clear" w:color="auto" w:fill="FFFFFF"/>
        </w:rPr>
        <w:t xml:space="preserve">a </w:t>
      </w:r>
      <w:r w:rsidR="007C5511">
        <w:rPr>
          <w:rFonts w:eastAsia="Times New Roman" w:cstheme="minorHAnsi"/>
          <w:color w:val="000000" w:themeColor="text1"/>
          <w:shd w:val="clear" w:color="auto" w:fill="FFFFFF"/>
        </w:rPr>
        <w:t>crime</w:t>
      </w:r>
      <w:r w:rsidR="00153519">
        <w:rPr>
          <w:rFonts w:eastAsia="Times New Roman" w:cstheme="minorHAnsi"/>
          <w:color w:val="000000" w:themeColor="text1"/>
          <w:shd w:val="clear" w:color="auto" w:fill="FFFFFF"/>
        </w:rPr>
        <w:t xml:space="preserve">, or how a crime </w:t>
      </w:r>
      <w:r w:rsidR="00296259">
        <w:rPr>
          <w:rFonts w:eastAsia="Times New Roman" w:cstheme="minorHAnsi"/>
          <w:color w:val="000000" w:themeColor="text1"/>
          <w:shd w:val="clear" w:color="auto" w:fill="FFFFFF"/>
        </w:rPr>
        <w:t>benefits the offender</w:t>
      </w:r>
      <w:r w:rsidR="007C5511">
        <w:rPr>
          <w:rFonts w:eastAsia="Times New Roman" w:cstheme="minorHAnsi"/>
          <w:color w:val="000000" w:themeColor="text1"/>
          <w:shd w:val="clear" w:color="auto" w:fill="FFFFFF"/>
        </w:rPr>
        <w:t xml:space="preserve">. </w:t>
      </w:r>
      <w:r w:rsidR="00D26AF2">
        <w:rPr>
          <w:rFonts w:eastAsia="Times New Roman" w:cstheme="minorHAnsi"/>
          <w:color w:val="000000" w:themeColor="text1"/>
          <w:shd w:val="clear" w:color="auto" w:fill="FFFFFF"/>
        </w:rPr>
        <w:t>It assume</w:t>
      </w:r>
      <w:r w:rsidR="008822FE">
        <w:rPr>
          <w:rFonts w:eastAsia="Times New Roman" w:cstheme="minorHAnsi"/>
          <w:color w:val="000000" w:themeColor="text1"/>
          <w:shd w:val="clear" w:color="auto" w:fill="FFFFFF"/>
        </w:rPr>
        <w:t xml:space="preserve">s </w:t>
      </w:r>
      <w:r w:rsidR="00D26AF2">
        <w:rPr>
          <w:rFonts w:eastAsia="Times New Roman" w:cstheme="minorHAnsi"/>
          <w:color w:val="000000" w:themeColor="text1"/>
          <w:shd w:val="clear" w:color="auto" w:fill="FFFFFF"/>
        </w:rPr>
        <w:t xml:space="preserve">that </w:t>
      </w:r>
      <w:r w:rsidR="009D4703">
        <w:rPr>
          <w:rFonts w:eastAsia="Times New Roman" w:cstheme="minorHAnsi"/>
          <w:color w:val="000000" w:themeColor="text1"/>
          <w:shd w:val="clear" w:color="auto" w:fill="FFFFFF"/>
        </w:rPr>
        <w:t xml:space="preserve">pleasure is valued </w:t>
      </w:r>
      <w:r w:rsidR="000052F6">
        <w:rPr>
          <w:rFonts w:eastAsia="Times New Roman" w:cstheme="minorHAnsi"/>
          <w:color w:val="000000" w:themeColor="text1"/>
          <w:shd w:val="clear" w:color="auto" w:fill="FFFFFF"/>
        </w:rPr>
        <w:t>and</w:t>
      </w:r>
      <w:r w:rsidR="009D4703">
        <w:rPr>
          <w:rFonts w:eastAsia="Times New Roman" w:cstheme="minorHAnsi"/>
          <w:color w:val="000000" w:themeColor="text1"/>
          <w:shd w:val="clear" w:color="auto" w:fill="FFFFFF"/>
        </w:rPr>
        <w:t xml:space="preserve"> sought </w:t>
      </w:r>
      <w:r w:rsidR="00CB2BEA">
        <w:rPr>
          <w:rFonts w:eastAsia="Times New Roman" w:cstheme="minorHAnsi"/>
          <w:color w:val="000000" w:themeColor="text1"/>
          <w:shd w:val="clear" w:color="auto" w:fill="FFFFFF"/>
        </w:rPr>
        <w:t>after</w:t>
      </w:r>
      <w:r w:rsidR="000052F6">
        <w:rPr>
          <w:rFonts w:eastAsia="Times New Roman" w:cstheme="minorHAnsi"/>
          <w:color w:val="000000" w:themeColor="text1"/>
          <w:shd w:val="clear" w:color="auto" w:fill="FFFFFF"/>
        </w:rPr>
        <w:t xml:space="preserve">, </w:t>
      </w:r>
      <w:r w:rsidR="00F400D6">
        <w:rPr>
          <w:rFonts w:eastAsia="Times New Roman" w:cstheme="minorHAnsi"/>
          <w:color w:val="000000" w:themeColor="text1"/>
          <w:shd w:val="clear" w:color="auto" w:fill="FFFFFF"/>
        </w:rPr>
        <w:t xml:space="preserve">and </w:t>
      </w:r>
      <w:r w:rsidR="005A7C37">
        <w:rPr>
          <w:rFonts w:eastAsia="Times New Roman" w:cstheme="minorHAnsi"/>
          <w:color w:val="000000" w:themeColor="text1"/>
          <w:shd w:val="clear" w:color="auto" w:fill="FFFFFF"/>
        </w:rPr>
        <w:t xml:space="preserve">therefore </w:t>
      </w:r>
      <w:r w:rsidR="00101B5A">
        <w:rPr>
          <w:rFonts w:eastAsia="Times New Roman" w:cstheme="minorHAnsi"/>
          <w:color w:val="000000" w:themeColor="text1"/>
          <w:shd w:val="clear" w:color="auto" w:fill="FFFFFF"/>
        </w:rPr>
        <w:t>people want to maximize it. On the opposite end</w:t>
      </w:r>
      <w:r w:rsidR="00345965">
        <w:rPr>
          <w:rFonts w:eastAsia="Times New Roman" w:cstheme="minorHAnsi"/>
          <w:color w:val="000000" w:themeColor="text1"/>
          <w:shd w:val="clear" w:color="auto" w:fill="FFFFFF"/>
        </w:rPr>
        <w:t>, pain is</w:t>
      </w:r>
      <w:r w:rsidR="00CB2BEA">
        <w:rPr>
          <w:rFonts w:eastAsia="Times New Roman" w:cstheme="minorHAnsi"/>
          <w:color w:val="000000" w:themeColor="text1"/>
          <w:shd w:val="clear" w:color="auto" w:fill="FFFFFF"/>
        </w:rPr>
        <w:t xml:space="preserve"> avoided and </w:t>
      </w:r>
      <w:r w:rsidR="00086B20">
        <w:rPr>
          <w:rFonts w:eastAsia="Times New Roman" w:cstheme="minorHAnsi"/>
          <w:color w:val="000000" w:themeColor="text1"/>
          <w:shd w:val="clear" w:color="auto" w:fill="FFFFFF"/>
        </w:rPr>
        <w:t>minimized</w:t>
      </w:r>
      <w:r w:rsidR="00061C76">
        <w:rPr>
          <w:rFonts w:eastAsia="Times New Roman" w:cstheme="minorHAnsi"/>
          <w:color w:val="000000" w:themeColor="text1"/>
          <w:shd w:val="clear" w:color="auto" w:fill="FFFFFF"/>
        </w:rPr>
        <w:t xml:space="preserve">. </w:t>
      </w:r>
      <w:r w:rsidR="009908EB">
        <w:rPr>
          <w:rFonts w:eastAsia="Times New Roman" w:cstheme="minorHAnsi"/>
          <w:color w:val="000000" w:themeColor="text1"/>
          <w:shd w:val="clear" w:color="auto" w:fill="FFFFFF"/>
        </w:rPr>
        <w:t xml:space="preserve">According to </w:t>
      </w:r>
      <w:r w:rsidR="003226F0">
        <w:rPr>
          <w:rFonts w:eastAsia="Times New Roman" w:cstheme="minorHAnsi"/>
          <w:i/>
          <w:iCs/>
          <w:color w:val="000000" w:themeColor="text1"/>
          <w:shd w:val="clear" w:color="auto" w:fill="FFFFFF"/>
        </w:rPr>
        <w:t>Crimin</w:t>
      </w:r>
      <w:r w:rsidR="000D258C">
        <w:rPr>
          <w:rFonts w:eastAsia="Times New Roman" w:cstheme="minorHAnsi"/>
          <w:i/>
          <w:iCs/>
          <w:color w:val="000000" w:themeColor="text1"/>
          <w:shd w:val="clear" w:color="auto" w:fill="FFFFFF"/>
        </w:rPr>
        <w:t xml:space="preserve">ological </w:t>
      </w:r>
      <w:r w:rsidR="000D258C" w:rsidRPr="000D258C">
        <w:rPr>
          <w:rFonts w:eastAsia="Times New Roman" w:cstheme="minorHAnsi"/>
          <w:i/>
          <w:iCs/>
          <w:color w:val="000000" w:themeColor="text1"/>
          <w:shd w:val="clear" w:color="auto" w:fill="FFFFFF"/>
        </w:rPr>
        <w:t>Theory</w:t>
      </w:r>
      <w:r w:rsidR="000D258C">
        <w:rPr>
          <w:rFonts w:eastAsia="Times New Roman" w:cstheme="minorHAnsi"/>
          <w:i/>
          <w:iCs/>
          <w:color w:val="000000" w:themeColor="text1"/>
          <w:shd w:val="clear" w:color="auto" w:fill="FFFFFF"/>
        </w:rPr>
        <w:t xml:space="preserve">, </w:t>
      </w:r>
      <w:r w:rsidR="000D258C">
        <w:rPr>
          <w:rFonts w:eastAsia="Times New Roman" w:cstheme="minorHAnsi"/>
          <w:color w:val="000000" w:themeColor="text1"/>
          <w:shd w:val="clear" w:color="auto" w:fill="FFFFFF"/>
        </w:rPr>
        <w:t>this</w:t>
      </w:r>
      <w:r w:rsidR="00595DFA" w:rsidRPr="00595DFA">
        <w:rPr>
          <w:rFonts w:eastAsia="Times New Roman" w:cstheme="minorHAnsi"/>
          <w:color w:val="000000" w:themeColor="text1"/>
          <w:shd w:val="clear" w:color="auto" w:fill="FFFFFF"/>
        </w:rPr>
        <w:t xml:space="preserve"> assumption</w:t>
      </w:r>
      <w:r w:rsidR="000D258C">
        <w:rPr>
          <w:rFonts w:eastAsia="Times New Roman" w:cstheme="minorHAnsi"/>
          <w:color w:val="000000" w:themeColor="text1"/>
          <w:shd w:val="clear" w:color="auto" w:fill="FFFFFF"/>
        </w:rPr>
        <w:t xml:space="preserve"> </w:t>
      </w:r>
      <w:r w:rsidR="00DA68E7">
        <w:rPr>
          <w:rFonts w:eastAsia="Times New Roman" w:cstheme="minorHAnsi"/>
          <w:color w:val="000000" w:themeColor="text1"/>
          <w:shd w:val="clear" w:color="auto" w:fill="FFFFFF"/>
        </w:rPr>
        <w:t>‘</w:t>
      </w:r>
      <w:r w:rsidR="00595DFA" w:rsidRPr="00595DFA">
        <w:rPr>
          <w:rFonts w:eastAsia="Times New Roman" w:cstheme="minorHAnsi"/>
          <w:color w:val="000000" w:themeColor="text1"/>
          <w:shd w:val="clear" w:color="auto" w:fill="FFFFFF"/>
        </w:rPr>
        <w:t>was used as a theory of human nature and was incorporated into the rationale for building legal structures</w:t>
      </w:r>
      <w:r w:rsidR="00DA68E7">
        <w:rPr>
          <w:rFonts w:eastAsia="Times New Roman" w:cstheme="minorHAnsi"/>
          <w:color w:val="000000" w:themeColor="text1"/>
          <w:shd w:val="clear" w:color="auto" w:fill="FFFFFF"/>
        </w:rPr>
        <w:t>’ (Williams &amp; McShane, 2018).</w:t>
      </w:r>
      <w:r w:rsidR="0037670B">
        <w:rPr>
          <w:rFonts w:eastAsia="Times New Roman" w:cstheme="minorHAnsi"/>
          <w:color w:val="000000" w:themeColor="text1"/>
          <w:shd w:val="clear" w:color="auto" w:fill="FFFFFF"/>
        </w:rPr>
        <w:t xml:space="preserve"> </w:t>
      </w:r>
      <w:r w:rsidR="00215A58">
        <w:rPr>
          <w:rFonts w:eastAsia="Times New Roman" w:cstheme="minorHAnsi"/>
          <w:color w:val="000000" w:themeColor="text1"/>
          <w:shd w:val="clear" w:color="auto" w:fill="FFFFFF"/>
        </w:rPr>
        <w:t xml:space="preserve">If </w:t>
      </w:r>
      <w:r w:rsidR="00215A58">
        <w:rPr>
          <w:rFonts w:eastAsia="Times New Roman" w:cstheme="minorHAnsi"/>
          <w:color w:val="000000" w:themeColor="text1"/>
          <w:shd w:val="clear" w:color="auto" w:fill="FFFFFF"/>
        </w:rPr>
        <w:lastRenderedPageBreak/>
        <w:t>criminal</w:t>
      </w:r>
      <w:r w:rsidR="00105564">
        <w:rPr>
          <w:rFonts w:eastAsia="Times New Roman" w:cstheme="minorHAnsi"/>
          <w:color w:val="000000" w:themeColor="text1"/>
          <w:shd w:val="clear" w:color="auto" w:fill="FFFFFF"/>
        </w:rPr>
        <w:t xml:space="preserve"> behavior</w:t>
      </w:r>
      <w:r w:rsidR="00E7151D">
        <w:rPr>
          <w:rFonts w:eastAsia="Times New Roman" w:cstheme="minorHAnsi"/>
          <w:color w:val="000000" w:themeColor="text1"/>
          <w:shd w:val="clear" w:color="auto" w:fill="FFFFFF"/>
        </w:rPr>
        <w:t xml:space="preserve"> had to exist</w:t>
      </w:r>
      <w:r w:rsidR="00215A58">
        <w:rPr>
          <w:rFonts w:eastAsia="Times New Roman" w:cstheme="minorHAnsi"/>
          <w:color w:val="000000" w:themeColor="text1"/>
          <w:shd w:val="clear" w:color="auto" w:fill="FFFFFF"/>
        </w:rPr>
        <w:t xml:space="preserve">, the law </w:t>
      </w:r>
      <w:r w:rsidR="009A4494">
        <w:rPr>
          <w:rFonts w:eastAsia="Times New Roman" w:cstheme="minorHAnsi"/>
          <w:color w:val="000000" w:themeColor="text1"/>
          <w:shd w:val="clear" w:color="auto" w:fill="FFFFFF"/>
        </w:rPr>
        <w:t xml:space="preserve">had to be </w:t>
      </w:r>
      <w:r w:rsidR="00FD64C3">
        <w:rPr>
          <w:rFonts w:eastAsia="Times New Roman" w:cstheme="minorHAnsi"/>
          <w:color w:val="000000" w:themeColor="text1"/>
          <w:shd w:val="clear" w:color="auto" w:fill="FFFFFF"/>
        </w:rPr>
        <w:t xml:space="preserve">in place as a consequence. The </w:t>
      </w:r>
      <w:r w:rsidR="00C83D4D">
        <w:rPr>
          <w:rFonts w:eastAsia="Times New Roman" w:cstheme="minorHAnsi"/>
          <w:color w:val="000000" w:themeColor="text1"/>
          <w:shd w:val="clear" w:color="auto" w:fill="FFFFFF"/>
        </w:rPr>
        <w:t>notion</w:t>
      </w:r>
      <w:r w:rsidR="00FD64C3">
        <w:rPr>
          <w:rFonts w:eastAsia="Times New Roman" w:cstheme="minorHAnsi"/>
          <w:color w:val="000000" w:themeColor="text1"/>
          <w:shd w:val="clear" w:color="auto" w:fill="FFFFFF"/>
        </w:rPr>
        <w:t xml:space="preserve"> being that </w:t>
      </w:r>
      <w:r w:rsidR="003D056B">
        <w:rPr>
          <w:rFonts w:eastAsia="Times New Roman" w:cstheme="minorHAnsi"/>
          <w:color w:val="000000" w:themeColor="text1"/>
          <w:shd w:val="clear" w:color="auto" w:fill="FFFFFF"/>
        </w:rPr>
        <w:t>weighing the</w:t>
      </w:r>
      <w:r w:rsidR="00FD64C3">
        <w:rPr>
          <w:rFonts w:eastAsia="Times New Roman" w:cstheme="minorHAnsi"/>
          <w:color w:val="000000" w:themeColor="text1"/>
          <w:shd w:val="clear" w:color="auto" w:fill="FFFFFF"/>
        </w:rPr>
        <w:t xml:space="preserve"> punishment for the crime </w:t>
      </w:r>
      <w:r w:rsidR="003D056B">
        <w:rPr>
          <w:rFonts w:eastAsia="Times New Roman" w:cstheme="minorHAnsi"/>
          <w:color w:val="000000" w:themeColor="text1"/>
          <w:shd w:val="clear" w:color="auto" w:fill="FFFFFF"/>
        </w:rPr>
        <w:t xml:space="preserve">against the gains from the crime, </w:t>
      </w:r>
      <w:r w:rsidR="00FD64C3">
        <w:rPr>
          <w:rFonts w:eastAsia="Times New Roman" w:cstheme="minorHAnsi"/>
          <w:color w:val="000000" w:themeColor="text1"/>
          <w:shd w:val="clear" w:color="auto" w:fill="FFFFFF"/>
        </w:rPr>
        <w:t>would deter the crime from occurring</w:t>
      </w:r>
      <w:r w:rsidR="00680A3D">
        <w:rPr>
          <w:rFonts w:eastAsia="Times New Roman" w:cstheme="minorHAnsi"/>
          <w:color w:val="000000" w:themeColor="text1"/>
          <w:shd w:val="clear" w:color="auto" w:fill="FFFFFF"/>
        </w:rPr>
        <w:t xml:space="preserve">. </w:t>
      </w:r>
    </w:p>
    <w:p w14:paraId="1873B9FA" w14:textId="55493F1A" w:rsidR="00736313" w:rsidRDefault="009D63A6" w:rsidP="0085236A">
      <w:pPr>
        <w:spacing w:after="240"/>
        <w:ind w:firstLine="720"/>
      </w:pPr>
      <w:r>
        <w:rPr>
          <w:rFonts w:eastAsia="Times New Roman" w:cstheme="minorHAnsi"/>
          <w:color w:val="000000" w:themeColor="text1"/>
          <w:shd w:val="clear" w:color="auto" w:fill="FFFFFF"/>
        </w:rPr>
        <w:t>Psychological</w:t>
      </w:r>
      <w:r w:rsidR="00B05718">
        <w:rPr>
          <w:rFonts w:eastAsia="Times New Roman" w:cstheme="minorHAnsi"/>
          <w:color w:val="000000" w:themeColor="text1"/>
          <w:shd w:val="clear" w:color="auto" w:fill="FFFFFF"/>
        </w:rPr>
        <w:t>ly,</w:t>
      </w:r>
      <w:r>
        <w:rPr>
          <w:rFonts w:eastAsia="Times New Roman" w:cstheme="minorHAnsi"/>
          <w:color w:val="000000" w:themeColor="text1"/>
          <w:shd w:val="clear" w:color="auto" w:fill="FFFFFF"/>
        </w:rPr>
        <w:t xml:space="preserve"> </w:t>
      </w:r>
      <w:r w:rsidR="00B05718">
        <w:rPr>
          <w:rFonts w:eastAsia="Times New Roman" w:cstheme="minorHAnsi"/>
          <w:color w:val="000000" w:themeColor="text1"/>
          <w:shd w:val="clear" w:color="auto" w:fill="FFFFFF"/>
        </w:rPr>
        <w:t>hedonism</w:t>
      </w:r>
      <w:r w:rsidR="00026137">
        <w:rPr>
          <w:rFonts w:eastAsia="Times New Roman" w:cstheme="minorHAnsi"/>
          <w:color w:val="000000" w:themeColor="text1"/>
          <w:shd w:val="clear" w:color="auto" w:fill="FFFFFF"/>
        </w:rPr>
        <w:t xml:space="preserve"> provides </w:t>
      </w:r>
      <w:r w:rsidR="00636896">
        <w:rPr>
          <w:rFonts w:eastAsia="Times New Roman" w:cstheme="minorHAnsi"/>
          <w:color w:val="000000" w:themeColor="text1"/>
          <w:shd w:val="clear" w:color="auto" w:fill="FFFFFF"/>
        </w:rPr>
        <w:t xml:space="preserve">the incentive </w:t>
      </w:r>
      <w:r w:rsidR="00026137">
        <w:rPr>
          <w:rFonts w:eastAsia="Times New Roman" w:cstheme="minorHAnsi"/>
          <w:color w:val="000000" w:themeColor="text1"/>
          <w:shd w:val="clear" w:color="auto" w:fill="FFFFFF"/>
        </w:rPr>
        <w:t>for a crime</w:t>
      </w:r>
      <w:r w:rsidR="009A4494">
        <w:rPr>
          <w:rFonts w:eastAsia="Times New Roman" w:cstheme="minorHAnsi"/>
          <w:color w:val="000000" w:themeColor="text1"/>
          <w:shd w:val="clear" w:color="auto" w:fill="FFFFFF"/>
        </w:rPr>
        <w:t xml:space="preserve"> because of the pleasure it </w:t>
      </w:r>
      <w:r w:rsidR="00636896">
        <w:rPr>
          <w:rFonts w:eastAsia="Times New Roman" w:cstheme="minorHAnsi"/>
          <w:color w:val="000000" w:themeColor="text1"/>
          <w:shd w:val="clear" w:color="auto" w:fill="FFFFFF"/>
        </w:rPr>
        <w:t>assumes</w:t>
      </w:r>
      <w:r w:rsidR="00BC2A07">
        <w:rPr>
          <w:rFonts w:eastAsia="Times New Roman" w:cstheme="minorHAnsi"/>
          <w:color w:val="000000" w:themeColor="text1"/>
          <w:shd w:val="clear" w:color="auto" w:fill="FFFFFF"/>
        </w:rPr>
        <w:t>, so laws</w:t>
      </w:r>
      <w:r w:rsidR="005E2B3D">
        <w:rPr>
          <w:rFonts w:eastAsia="Times New Roman" w:cstheme="minorHAnsi"/>
          <w:color w:val="000000" w:themeColor="text1"/>
          <w:shd w:val="clear" w:color="auto" w:fill="FFFFFF"/>
        </w:rPr>
        <w:t xml:space="preserve">, </w:t>
      </w:r>
      <w:r w:rsidR="00636896">
        <w:rPr>
          <w:rFonts w:eastAsia="Times New Roman" w:cstheme="minorHAnsi"/>
          <w:color w:val="000000" w:themeColor="text1"/>
          <w:shd w:val="clear" w:color="auto" w:fill="FFFFFF"/>
        </w:rPr>
        <w:t xml:space="preserve">even </w:t>
      </w:r>
      <w:r w:rsidR="00CD6495">
        <w:rPr>
          <w:rFonts w:eastAsia="Times New Roman" w:cstheme="minorHAnsi"/>
          <w:color w:val="000000" w:themeColor="text1"/>
          <w:shd w:val="clear" w:color="auto" w:fill="FFFFFF"/>
        </w:rPr>
        <w:t>back to the earlier ones</w:t>
      </w:r>
      <w:r w:rsidR="005E2B3D">
        <w:rPr>
          <w:rFonts w:eastAsia="Times New Roman" w:cstheme="minorHAnsi"/>
          <w:color w:val="000000" w:themeColor="text1"/>
          <w:shd w:val="clear" w:color="auto" w:fill="FFFFFF"/>
        </w:rPr>
        <w:t xml:space="preserve"> derived from the schools of </w:t>
      </w:r>
      <w:r w:rsidR="00CD6495">
        <w:rPr>
          <w:rFonts w:eastAsia="Times New Roman" w:cstheme="minorHAnsi"/>
          <w:color w:val="000000" w:themeColor="text1"/>
          <w:shd w:val="clear" w:color="auto" w:fill="FFFFFF"/>
        </w:rPr>
        <w:t>thought</w:t>
      </w:r>
      <w:r w:rsidR="005E2B3D">
        <w:rPr>
          <w:rFonts w:eastAsia="Times New Roman" w:cstheme="minorHAnsi"/>
          <w:color w:val="000000" w:themeColor="text1"/>
          <w:shd w:val="clear" w:color="auto" w:fill="FFFFFF"/>
        </w:rPr>
        <w:t xml:space="preserve">, </w:t>
      </w:r>
      <w:r w:rsidR="00BC2A07">
        <w:rPr>
          <w:rFonts w:eastAsia="Times New Roman" w:cstheme="minorHAnsi"/>
          <w:color w:val="000000" w:themeColor="text1"/>
          <w:shd w:val="clear" w:color="auto" w:fill="FFFFFF"/>
        </w:rPr>
        <w:t xml:space="preserve">provide the counterbalance. </w:t>
      </w:r>
      <w:r w:rsidR="00026137">
        <w:rPr>
          <w:rFonts w:eastAsia="Times New Roman" w:cstheme="minorHAnsi"/>
          <w:color w:val="000000" w:themeColor="text1"/>
          <w:shd w:val="clear" w:color="auto" w:fill="FFFFFF"/>
        </w:rPr>
        <w:t>For example</w:t>
      </w:r>
      <w:r w:rsidR="003E3B17">
        <w:rPr>
          <w:rFonts w:eastAsia="Times New Roman" w:cstheme="minorHAnsi"/>
          <w:color w:val="000000" w:themeColor="text1"/>
          <w:shd w:val="clear" w:color="auto" w:fill="FFFFFF"/>
        </w:rPr>
        <w:t xml:space="preserve">, you steal </w:t>
      </w:r>
      <w:r w:rsidR="00ED121D">
        <w:rPr>
          <w:rFonts w:eastAsia="Times New Roman" w:cstheme="minorHAnsi"/>
          <w:color w:val="000000" w:themeColor="text1"/>
          <w:shd w:val="clear" w:color="auto" w:fill="FFFFFF"/>
        </w:rPr>
        <w:t xml:space="preserve">food because you have no money and you’re hungry. Immediately you </w:t>
      </w:r>
      <w:r w:rsidR="00213D43">
        <w:rPr>
          <w:rFonts w:eastAsia="Times New Roman" w:cstheme="minorHAnsi"/>
          <w:color w:val="000000" w:themeColor="text1"/>
          <w:shd w:val="clear" w:color="auto" w:fill="FFFFFF"/>
        </w:rPr>
        <w:t>feel pleasure from consuming the meal</w:t>
      </w:r>
      <w:r w:rsidR="00BC2A07">
        <w:rPr>
          <w:rFonts w:eastAsia="Times New Roman" w:cstheme="minorHAnsi"/>
          <w:color w:val="000000" w:themeColor="text1"/>
          <w:shd w:val="clear" w:color="auto" w:fill="FFFFFF"/>
        </w:rPr>
        <w:t xml:space="preserve">, but laws in place about stealing will deter you from </w:t>
      </w:r>
      <w:r w:rsidR="00EC232F">
        <w:rPr>
          <w:rFonts w:eastAsia="Times New Roman" w:cstheme="minorHAnsi"/>
          <w:color w:val="000000" w:themeColor="text1"/>
          <w:shd w:val="clear" w:color="auto" w:fill="FFFFFF"/>
        </w:rPr>
        <w:t>taking it</w:t>
      </w:r>
      <w:r w:rsidR="008B31B4">
        <w:rPr>
          <w:rFonts w:eastAsia="Times New Roman" w:cstheme="minorHAnsi"/>
          <w:color w:val="000000" w:themeColor="text1"/>
          <w:shd w:val="clear" w:color="auto" w:fill="FFFFFF"/>
        </w:rPr>
        <w:t xml:space="preserve">, </w:t>
      </w:r>
      <w:r w:rsidR="00EC232F">
        <w:rPr>
          <w:rFonts w:eastAsia="Times New Roman" w:cstheme="minorHAnsi"/>
          <w:color w:val="000000" w:themeColor="text1"/>
          <w:shd w:val="clear" w:color="auto" w:fill="FFFFFF"/>
        </w:rPr>
        <w:t>if you know you may have to spend six months behind bars for six nuggets.</w:t>
      </w:r>
      <w:r w:rsidR="00526EC6">
        <w:rPr>
          <w:rFonts w:eastAsia="Times New Roman" w:cstheme="minorHAnsi"/>
          <w:color w:val="000000" w:themeColor="text1"/>
          <w:shd w:val="clear" w:color="auto" w:fill="FFFFFF"/>
        </w:rPr>
        <w:t xml:space="preserve"> </w:t>
      </w:r>
      <w:r w:rsidR="005C5F51">
        <w:rPr>
          <w:rFonts w:eastAsia="Times New Roman" w:cstheme="minorHAnsi"/>
          <w:color w:val="000000" w:themeColor="text1"/>
          <w:shd w:val="clear" w:color="auto" w:fill="FFFFFF"/>
        </w:rPr>
        <w:t>Unfortunately this is not always the case</w:t>
      </w:r>
      <w:r w:rsidR="00FF1D32">
        <w:rPr>
          <w:rFonts w:eastAsia="Times New Roman" w:cstheme="minorHAnsi"/>
          <w:color w:val="000000" w:themeColor="text1"/>
          <w:shd w:val="clear" w:color="auto" w:fill="FFFFFF"/>
        </w:rPr>
        <w:t xml:space="preserve"> so </w:t>
      </w:r>
      <w:r w:rsidR="00D53BA6">
        <w:rPr>
          <w:rFonts w:eastAsia="Times New Roman" w:cstheme="minorHAnsi"/>
          <w:color w:val="000000" w:themeColor="text1"/>
          <w:shd w:val="clear" w:color="auto" w:fill="FFFFFF"/>
        </w:rPr>
        <w:t xml:space="preserve">researchers are striving to </w:t>
      </w:r>
      <w:r w:rsidR="00C44A7F">
        <w:rPr>
          <w:rFonts w:eastAsia="Times New Roman" w:cstheme="minorHAnsi"/>
          <w:color w:val="000000" w:themeColor="text1"/>
          <w:shd w:val="clear" w:color="auto" w:fill="FFFFFF"/>
        </w:rPr>
        <w:t>understand</w:t>
      </w:r>
      <w:r w:rsidR="00D53BA6">
        <w:rPr>
          <w:rFonts w:eastAsia="Times New Roman" w:cstheme="minorHAnsi"/>
          <w:color w:val="000000" w:themeColor="text1"/>
          <w:shd w:val="clear" w:color="auto" w:fill="FFFFFF"/>
        </w:rPr>
        <w:t xml:space="preserve"> the </w:t>
      </w:r>
      <w:r w:rsidR="00C44A7F">
        <w:rPr>
          <w:rFonts w:eastAsia="Times New Roman" w:cstheme="minorHAnsi"/>
          <w:color w:val="000000" w:themeColor="text1"/>
          <w:shd w:val="clear" w:color="auto" w:fill="FFFFFF"/>
        </w:rPr>
        <w:t xml:space="preserve">thought </w:t>
      </w:r>
      <w:r w:rsidR="00FF1D32">
        <w:t xml:space="preserve">processes leading to </w:t>
      </w:r>
      <w:r w:rsidR="00D12E97">
        <w:t>this</w:t>
      </w:r>
      <w:r w:rsidR="00FF1D32">
        <w:t xml:space="preserve"> </w:t>
      </w:r>
      <w:r w:rsidR="004F6E85">
        <w:t xml:space="preserve">deviant </w:t>
      </w:r>
      <w:r w:rsidR="00C44A7F">
        <w:t xml:space="preserve">conduct, </w:t>
      </w:r>
      <w:r w:rsidR="004F6E85">
        <w:t xml:space="preserve">or </w:t>
      </w:r>
      <w:r w:rsidR="00D12E97">
        <w:t xml:space="preserve">the </w:t>
      </w:r>
      <w:r w:rsidR="00182924">
        <w:t xml:space="preserve">physical side of </w:t>
      </w:r>
      <w:r w:rsidR="004F6E85">
        <w:t xml:space="preserve">[one’s] </w:t>
      </w:r>
      <w:r w:rsidR="00182924">
        <w:t>conscious aims, habits, and motives (Ellwood 1911).</w:t>
      </w:r>
    </w:p>
    <w:p w14:paraId="62A9B207" w14:textId="4007E9CF" w:rsidR="00757BF1" w:rsidRPr="00A57B0A" w:rsidRDefault="00A57B0A" w:rsidP="00757BF1">
      <w:pPr>
        <w:spacing w:after="240"/>
        <w:rPr>
          <w:b/>
          <w:bCs/>
        </w:rPr>
      </w:pPr>
      <w:r>
        <w:rPr>
          <w:b/>
          <w:bCs/>
        </w:rPr>
        <w:t>Psychological Criminology Theories</w:t>
      </w:r>
    </w:p>
    <w:p w14:paraId="73DBC9D3" w14:textId="7B03A131" w:rsidR="0063112B" w:rsidRDefault="00010ADC" w:rsidP="0085236A">
      <w:pPr>
        <w:spacing w:after="240"/>
        <w:ind w:firstLine="720"/>
      </w:pPr>
      <w:r>
        <w:t>Psych</w:t>
      </w:r>
      <w:r w:rsidR="00244AC4">
        <w:t xml:space="preserve">ological theories are heavily dependent upon environment and </w:t>
      </w:r>
      <w:r w:rsidR="003B7ED9">
        <w:t xml:space="preserve">personality. </w:t>
      </w:r>
      <w:r w:rsidR="00B95310">
        <w:t xml:space="preserve">Most psychological </w:t>
      </w:r>
      <w:r w:rsidR="00C659D6">
        <w:t xml:space="preserve">theories </w:t>
      </w:r>
      <w:r w:rsidR="002416B1">
        <w:t xml:space="preserve">prescribe to the idea that </w:t>
      </w:r>
      <w:r w:rsidR="00952867">
        <w:t xml:space="preserve">individuals use different thinking processes that </w:t>
      </w:r>
      <w:r w:rsidR="00C659D6">
        <w:t xml:space="preserve">are </w:t>
      </w:r>
      <w:r w:rsidR="00952867">
        <w:t xml:space="preserve">heavily </w:t>
      </w:r>
      <w:r w:rsidR="00C659D6">
        <w:t xml:space="preserve">centered on early childhood fixations </w:t>
      </w:r>
      <w:r w:rsidR="003A724E">
        <w:t xml:space="preserve">or mental deficits. </w:t>
      </w:r>
      <w:r w:rsidR="00E676DD">
        <w:t xml:space="preserve">Choosing to focus on the psychological influences </w:t>
      </w:r>
      <w:r w:rsidR="006A1701">
        <w:t>of</w:t>
      </w:r>
      <w:r w:rsidR="00E676DD">
        <w:t xml:space="preserve"> crime as </w:t>
      </w:r>
      <w:r w:rsidR="004359C5">
        <w:t>opposed</w:t>
      </w:r>
      <w:r w:rsidR="00E676DD">
        <w:t xml:space="preserve"> to social</w:t>
      </w:r>
      <w:r w:rsidR="004359C5">
        <w:t xml:space="preserve">ly constructed </w:t>
      </w:r>
      <w:r w:rsidR="00A234F3">
        <w:t xml:space="preserve">or biologically inherited </w:t>
      </w:r>
      <w:r w:rsidR="00AF2926">
        <w:t>to force</w:t>
      </w:r>
      <w:r w:rsidR="008E4653">
        <w:t xml:space="preserve"> </w:t>
      </w:r>
      <w:r w:rsidR="00AF2926">
        <w:t>the</w:t>
      </w:r>
      <w:r w:rsidR="008E4653">
        <w:t xml:space="preserve"> focus on </w:t>
      </w:r>
      <w:r w:rsidR="004365FB">
        <w:t>the</w:t>
      </w:r>
      <w:r w:rsidR="00AF2926">
        <w:t xml:space="preserve"> thoughts and behaviors of the</w:t>
      </w:r>
      <w:r w:rsidR="004365FB">
        <w:t xml:space="preserve"> offender. </w:t>
      </w:r>
      <w:r w:rsidR="00C068D1">
        <w:t>The three psychological theories of crime and criminal behavior are; psychodynamic, behavioral, and cognitive.</w:t>
      </w:r>
    </w:p>
    <w:p w14:paraId="554BBF33" w14:textId="78A4A9E8" w:rsidR="006C196F" w:rsidRPr="006C196F" w:rsidRDefault="006C196F" w:rsidP="006C196F">
      <w:pPr>
        <w:spacing w:after="240"/>
        <w:rPr>
          <w:i/>
          <w:iCs/>
        </w:rPr>
      </w:pPr>
      <w:r>
        <w:rPr>
          <w:i/>
          <w:iCs/>
        </w:rPr>
        <w:t xml:space="preserve">Psychodynamic Theory </w:t>
      </w:r>
    </w:p>
    <w:p w14:paraId="4936E018" w14:textId="532E869B" w:rsidR="00957AFD" w:rsidRPr="00644812" w:rsidRDefault="00DE115B" w:rsidP="00CA1229">
      <w:pPr>
        <w:spacing w:after="240"/>
        <w:ind w:firstLine="720"/>
      </w:pPr>
      <w:r>
        <w:t xml:space="preserve">The </w:t>
      </w:r>
      <w:r w:rsidRPr="009C65E1">
        <w:rPr>
          <w:b/>
          <w:bCs/>
        </w:rPr>
        <w:t>psychodynamic theory</w:t>
      </w:r>
      <w:r w:rsidR="00102F0B">
        <w:t>, coined by early psychological pioneer</w:t>
      </w:r>
      <w:r w:rsidR="003208C5">
        <w:t xml:space="preserve"> and psychoanalysis founder</w:t>
      </w:r>
      <w:r w:rsidR="00102F0B">
        <w:t xml:space="preserve">, Sigmund </w:t>
      </w:r>
      <w:r w:rsidR="000A6519">
        <w:t>Freud</w:t>
      </w:r>
      <w:r w:rsidR="003208C5">
        <w:t xml:space="preserve">, </w:t>
      </w:r>
      <w:r w:rsidR="00963B5B">
        <w:t xml:space="preserve">named three </w:t>
      </w:r>
      <w:r w:rsidR="00865328">
        <w:t xml:space="preserve">subsets of the human personality. The first being the Id, </w:t>
      </w:r>
      <w:r w:rsidR="00865328">
        <w:lastRenderedPageBreak/>
        <w:t>which</w:t>
      </w:r>
      <w:r w:rsidR="007F2260">
        <w:t xml:space="preserve"> is primitive and instinctual. Think of this</w:t>
      </w:r>
      <w:r w:rsidR="001D1C10">
        <w:t xml:space="preserve"> as the baby, </w:t>
      </w:r>
      <w:r w:rsidR="00F24DAA">
        <w:t xml:space="preserve">being both </w:t>
      </w:r>
      <w:r w:rsidR="001D1C10">
        <w:t xml:space="preserve">demanding and </w:t>
      </w:r>
      <w:r w:rsidR="000332F7">
        <w:t xml:space="preserve">hedonistic, wanting pleasure and not pain. </w:t>
      </w:r>
      <w:r w:rsidR="00BA2470">
        <w:t xml:space="preserve">Its intense need to be nurtured and </w:t>
      </w:r>
      <w:r w:rsidR="00C21934">
        <w:t xml:space="preserve">attended to somewhat as </w:t>
      </w:r>
      <w:r w:rsidR="00FD6D6C">
        <w:t>exacting</w:t>
      </w:r>
      <w:r w:rsidR="00C21934">
        <w:t xml:space="preserve"> as a toddler. </w:t>
      </w:r>
      <w:r w:rsidR="005704B5">
        <w:t xml:space="preserve">The Id is paramount in the discussion of </w:t>
      </w:r>
      <w:r w:rsidR="00081F35">
        <w:t xml:space="preserve">criminal behavior, again because of this idea that people are hedonistic. </w:t>
      </w:r>
      <w:r w:rsidR="000332F7">
        <w:t xml:space="preserve">The second part </w:t>
      </w:r>
      <w:r w:rsidR="00A5795F">
        <w:t>of the personality belongs to the Ego</w:t>
      </w:r>
      <w:r w:rsidR="00512A20">
        <w:t xml:space="preserve">. This we can relate to reality or social </w:t>
      </w:r>
      <w:r w:rsidR="00B576F6">
        <w:t xml:space="preserve">experiences. </w:t>
      </w:r>
      <w:r w:rsidR="00993966">
        <w:t xml:space="preserve">This part of our personality drives logical thinking </w:t>
      </w:r>
      <w:r w:rsidR="00141B12">
        <w:t xml:space="preserve">and </w:t>
      </w:r>
      <w:r w:rsidR="00AE4DA2">
        <w:t xml:space="preserve">rationality. Finally is the Superego, </w:t>
      </w:r>
      <w:r w:rsidR="002A74FB">
        <w:t>whose focus is morality</w:t>
      </w:r>
      <w:r w:rsidR="008C3EF5">
        <w:t xml:space="preserve"> (</w:t>
      </w:r>
      <w:r w:rsidR="005F2F81">
        <w:t>Schueneman, 2021)</w:t>
      </w:r>
      <w:r w:rsidR="002A74FB">
        <w:t>.</w:t>
      </w:r>
      <w:r w:rsidR="006D74F4">
        <w:t xml:space="preserve"> Here</w:t>
      </w:r>
      <w:r w:rsidR="00F37002">
        <w:t xml:space="preserve"> is where guilt </w:t>
      </w:r>
      <w:r w:rsidR="009D3F76">
        <w:t>arises</w:t>
      </w:r>
      <w:r w:rsidR="001F2858">
        <w:t xml:space="preserve">. </w:t>
      </w:r>
      <w:r w:rsidR="006D74F4">
        <w:t>In the superego</w:t>
      </w:r>
      <w:r w:rsidR="001F2858">
        <w:t xml:space="preserve"> it is common to think of how our choices will affect those around us or connected to us. </w:t>
      </w:r>
      <w:r w:rsidR="009D1EB3">
        <w:t xml:space="preserve">When </w:t>
      </w:r>
      <w:r w:rsidR="005D3622">
        <w:t xml:space="preserve">failure </w:t>
      </w:r>
      <w:r w:rsidR="000321AB">
        <w:t xml:space="preserve">of these parts to </w:t>
      </w:r>
      <w:r w:rsidR="00F4188F">
        <w:t xml:space="preserve">perform properly or connect, crime can </w:t>
      </w:r>
      <w:r w:rsidR="00EA3BF9">
        <w:t xml:space="preserve">be riskier to avoid. For instance, </w:t>
      </w:r>
      <w:r w:rsidR="00D062A7">
        <w:t xml:space="preserve">an under developed </w:t>
      </w:r>
      <w:r w:rsidR="0057498A">
        <w:t>ego or superego can place too much emphasis on the</w:t>
      </w:r>
      <w:r w:rsidR="006E323C">
        <w:t xml:space="preserve"> I</w:t>
      </w:r>
      <w:r w:rsidR="003E5B05">
        <w:t xml:space="preserve">d, cause that person to always want immediate satisfaction </w:t>
      </w:r>
      <w:r w:rsidR="003B09C2">
        <w:t>and lead to tension if their not.</w:t>
      </w:r>
      <w:r w:rsidR="00055630">
        <w:t xml:space="preserve"> </w:t>
      </w:r>
    </w:p>
    <w:p w14:paraId="2B3E96F7" w14:textId="7835CFC8" w:rsidR="00957AFD" w:rsidRPr="007D2F5B" w:rsidRDefault="00957AFD" w:rsidP="00957AFD">
      <w:pPr>
        <w:spacing w:after="240"/>
        <w:rPr>
          <w:rFonts w:eastAsia="Times New Roman" w:cstheme="minorHAnsi"/>
          <w:i/>
          <w:iCs/>
          <w:color w:val="000000" w:themeColor="text1"/>
          <w:shd w:val="clear" w:color="auto" w:fill="FFFFFF"/>
        </w:rPr>
      </w:pPr>
      <w:r w:rsidRPr="007D2F5B">
        <w:rPr>
          <w:rFonts w:eastAsia="Times New Roman" w:cstheme="minorHAnsi"/>
          <w:i/>
          <w:iCs/>
          <w:color w:val="000000" w:themeColor="text1"/>
          <w:shd w:val="clear" w:color="auto" w:fill="FFFFFF"/>
        </w:rPr>
        <w:t>Behavioral Theor</w:t>
      </w:r>
      <w:r w:rsidR="007D2F5B">
        <w:rPr>
          <w:rFonts w:eastAsia="Times New Roman" w:cstheme="minorHAnsi"/>
          <w:i/>
          <w:iCs/>
          <w:color w:val="000000" w:themeColor="text1"/>
          <w:shd w:val="clear" w:color="auto" w:fill="FFFFFF"/>
        </w:rPr>
        <w:t>y</w:t>
      </w:r>
    </w:p>
    <w:p w14:paraId="24D25DF1" w14:textId="43711F32" w:rsidR="004F53BA" w:rsidRDefault="006E2979" w:rsidP="0085236A">
      <w:pPr>
        <w:spacing w:after="240"/>
        <w:ind w:firstLine="720"/>
        <w:rPr>
          <w:rFonts w:eastAsia="Times New Roman" w:cstheme="minorHAnsi"/>
          <w:color w:val="2A2A29"/>
          <w:shd w:val="clear" w:color="auto" w:fill="FFFFFF"/>
        </w:rPr>
      </w:pPr>
      <w:r>
        <w:rPr>
          <w:rFonts w:eastAsia="Times New Roman" w:cstheme="minorHAnsi"/>
          <w:color w:val="000000" w:themeColor="text1"/>
          <w:shd w:val="clear" w:color="auto" w:fill="FFFFFF"/>
        </w:rPr>
        <w:t xml:space="preserve">The behavioral theory </w:t>
      </w:r>
      <w:r w:rsidR="00881B59">
        <w:rPr>
          <w:rFonts w:eastAsia="Times New Roman" w:cstheme="minorHAnsi"/>
          <w:color w:val="000000" w:themeColor="text1"/>
          <w:shd w:val="clear" w:color="auto" w:fill="FFFFFF"/>
        </w:rPr>
        <w:t>is pretty self explanatory</w:t>
      </w:r>
      <w:r w:rsidR="008E6A95">
        <w:rPr>
          <w:rFonts w:eastAsia="Times New Roman" w:cstheme="minorHAnsi"/>
          <w:color w:val="000000" w:themeColor="text1"/>
          <w:shd w:val="clear" w:color="auto" w:fill="FFFFFF"/>
        </w:rPr>
        <w:t xml:space="preserve">, stating </w:t>
      </w:r>
      <w:r w:rsidR="00881B59">
        <w:rPr>
          <w:rFonts w:eastAsia="Times New Roman" w:cstheme="minorHAnsi"/>
          <w:color w:val="000000" w:themeColor="text1"/>
          <w:shd w:val="clear" w:color="auto" w:fill="FFFFFF"/>
        </w:rPr>
        <w:t xml:space="preserve">that behavior is </w:t>
      </w:r>
      <w:r w:rsidR="008E6A95">
        <w:rPr>
          <w:rFonts w:eastAsia="Times New Roman" w:cstheme="minorHAnsi"/>
          <w:color w:val="000000" w:themeColor="text1"/>
          <w:shd w:val="clear" w:color="auto" w:fill="FFFFFF"/>
        </w:rPr>
        <w:t xml:space="preserve">constantly developing during our human experiences. </w:t>
      </w:r>
      <w:r w:rsidR="00874DFC">
        <w:rPr>
          <w:rFonts w:eastAsia="Times New Roman" w:cstheme="minorHAnsi"/>
          <w:color w:val="000000" w:themeColor="text1"/>
          <w:shd w:val="clear" w:color="auto" w:fill="FFFFFF"/>
        </w:rPr>
        <w:t>‘</w:t>
      </w:r>
      <w:r w:rsidR="00874DFC" w:rsidRPr="00D460DB">
        <w:rPr>
          <w:rFonts w:eastAsia="Times New Roman" w:cstheme="minorHAnsi"/>
          <w:color w:val="2A2A29"/>
          <w:shd w:val="clear" w:color="auto" w:fill="FFFFFF"/>
        </w:rPr>
        <w:t xml:space="preserve">Specifically, </w:t>
      </w:r>
      <w:r w:rsidR="00874DFC" w:rsidRPr="006B15D3">
        <w:rPr>
          <w:rFonts w:eastAsia="Times New Roman" w:cstheme="minorHAnsi"/>
          <w:b/>
          <w:bCs/>
          <w:color w:val="2A2A29"/>
          <w:shd w:val="clear" w:color="auto" w:fill="FFFFFF"/>
        </w:rPr>
        <w:t>behavioral theory</w:t>
      </w:r>
      <w:r w:rsidR="00874DFC" w:rsidRPr="00D460DB">
        <w:rPr>
          <w:rFonts w:eastAsia="Times New Roman" w:cstheme="minorHAnsi"/>
          <w:color w:val="2A2A29"/>
          <w:shd w:val="clear" w:color="auto" w:fill="FFFFFF"/>
        </w:rPr>
        <w:t xml:space="preserve"> focuses on the idea that people develop their behavior based on the reaction their behavior gets from those around them</w:t>
      </w:r>
      <w:r w:rsidR="00D460DB">
        <w:rPr>
          <w:rFonts w:eastAsia="Times New Roman" w:cstheme="minorHAnsi"/>
          <w:color w:val="2A2A29"/>
          <w:shd w:val="clear" w:color="auto" w:fill="FFFFFF"/>
        </w:rPr>
        <w:t xml:space="preserve">’ (Schueneman, 2021). </w:t>
      </w:r>
      <w:r w:rsidR="00B85B63">
        <w:rPr>
          <w:rFonts w:eastAsia="Times New Roman" w:cstheme="minorHAnsi"/>
          <w:color w:val="2A2A29"/>
          <w:shd w:val="clear" w:color="auto" w:fill="FFFFFF"/>
        </w:rPr>
        <w:t>Edward Sutherland was an early adopter of the behavioral theory</w:t>
      </w:r>
      <w:r w:rsidR="005E1E9B">
        <w:rPr>
          <w:rFonts w:eastAsia="Times New Roman" w:cstheme="minorHAnsi"/>
          <w:color w:val="2A2A29"/>
          <w:shd w:val="clear" w:color="auto" w:fill="FFFFFF"/>
        </w:rPr>
        <w:t xml:space="preserve">, believing that criminal behavior is </w:t>
      </w:r>
      <w:r w:rsidR="006F6C36">
        <w:rPr>
          <w:rFonts w:eastAsia="Times New Roman" w:cstheme="minorHAnsi"/>
          <w:color w:val="2A2A29"/>
          <w:shd w:val="clear" w:color="auto" w:fill="FFFFFF"/>
        </w:rPr>
        <w:t>conditioned</w:t>
      </w:r>
      <w:r w:rsidR="005E1E9B">
        <w:rPr>
          <w:rFonts w:eastAsia="Times New Roman" w:cstheme="minorHAnsi"/>
          <w:color w:val="2A2A29"/>
          <w:shd w:val="clear" w:color="auto" w:fill="FFFFFF"/>
        </w:rPr>
        <w:t xml:space="preserve"> </w:t>
      </w:r>
      <w:r w:rsidR="009B445A">
        <w:rPr>
          <w:rFonts w:eastAsia="Times New Roman" w:cstheme="minorHAnsi"/>
          <w:color w:val="2A2A29"/>
          <w:shd w:val="clear" w:color="auto" w:fill="FFFFFF"/>
        </w:rPr>
        <w:t>from environments and role models</w:t>
      </w:r>
      <w:r w:rsidR="00B018A6">
        <w:rPr>
          <w:rFonts w:eastAsia="Times New Roman" w:cstheme="minorHAnsi"/>
          <w:color w:val="2A2A29"/>
          <w:shd w:val="clear" w:color="auto" w:fill="FFFFFF"/>
        </w:rPr>
        <w:t xml:space="preserve"> and reinforced by rewards and punishments (Schueneman, 2021). </w:t>
      </w:r>
      <w:r w:rsidR="006404C0">
        <w:rPr>
          <w:rFonts w:eastAsia="Times New Roman" w:cstheme="minorHAnsi"/>
          <w:color w:val="2A2A29"/>
          <w:shd w:val="clear" w:color="auto" w:fill="FFFFFF"/>
        </w:rPr>
        <w:t xml:space="preserve">As for this theory, </w:t>
      </w:r>
      <w:r w:rsidR="00007522">
        <w:rPr>
          <w:rFonts w:eastAsia="Times New Roman" w:cstheme="minorHAnsi"/>
          <w:color w:val="2A2A29"/>
          <w:shd w:val="clear" w:color="auto" w:fill="FFFFFF"/>
        </w:rPr>
        <w:t xml:space="preserve">supporters rely on the idea that </w:t>
      </w:r>
      <w:r w:rsidR="00CD564F">
        <w:rPr>
          <w:rFonts w:eastAsia="Times New Roman" w:cstheme="minorHAnsi"/>
          <w:color w:val="2A2A29"/>
          <w:shd w:val="clear" w:color="auto" w:fill="FFFFFF"/>
        </w:rPr>
        <w:t xml:space="preserve">criminal behavior is not innate or biological, but instead a product of our environment and circumstances. </w:t>
      </w:r>
      <w:r w:rsidR="008A75A2">
        <w:rPr>
          <w:rFonts w:eastAsia="Times New Roman" w:cstheme="minorHAnsi"/>
          <w:color w:val="2A2A29"/>
          <w:shd w:val="clear" w:color="auto" w:fill="FFFFFF"/>
        </w:rPr>
        <w:t xml:space="preserve">An example of this theory in a crime, would be a child who steals because they saw their older sibling do so and </w:t>
      </w:r>
      <w:r w:rsidR="00697B9F">
        <w:rPr>
          <w:rFonts w:eastAsia="Times New Roman" w:cstheme="minorHAnsi"/>
          <w:color w:val="2A2A29"/>
          <w:shd w:val="clear" w:color="auto" w:fill="FFFFFF"/>
        </w:rPr>
        <w:t xml:space="preserve">not be punished. </w:t>
      </w:r>
    </w:p>
    <w:p w14:paraId="77415EF4" w14:textId="77777777" w:rsidR="00CA1229" w:rsidRDefault="00CA1229" w:rsidP="007D2F5B">
      <w:pPr>
        <w:spacing w:after="240"/>
        <w:rPr>
          <w:rFonts w:eastAsia="Times New Roman" w:cstheme="minorHAnsi"/>
          <w:i/>
          <w:iCs/>
          <w:color w:val="2A2A29"/>
          <w:shd w:val="clear" w:color="auto" w:fill="FFFFFF"/>
        </w:rPr>
      </w:pPr>
    </w:p>
    <w:p w14:paraId="65C69E99" w14:textId="3AEED3D5" w:rsidR="007D2F5B" w:rsidRPr="007D2F5B" w:rsidRDefault="007D2F5B" w:rsidP="007D2F5B">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lastRenderedPageBreak/>
        <w:t>Cognitive Theory</w:t>
      </w:r>
    </w:p>
    <w:p w14:paraId="10B7B44D" w14:textId="084E912F" w:rsidR="00CD564F" w:rsidRDefault="00CD564F" w:rsidP="0085236A">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The final psychological </w:t>
      </w:r>
      <w:r w:rsidR="007D003F">
        <w:rPr>
          <w:rFonts w:eastAsia="Times New Roman" w:cstheme="minorHAnsi"/>
          <w:color w:val="2A2A29"/>
          <w:shd w:val="clear" w:color="auto" w:fill="FFFFFF"/>
        </w:rPr>
        <w:t xml:space="preserve">criminology theory to discuss is the </w:t>
      </w:r>
      <w:r w:rsidR="007D003F" w:rsidRPr="006B15D3">
        <w:rPr>
          <w:rFonts w:eastAsia="Times New Roman" w:cstheme="minorHAnsi"/>
          <w:b/>
          <w:bCs/>
          <w:color w:val="2A2A29"/>
          <w:shd w:val="clear" w:color="auto" w:fill="FFFFFF"/>
        </w:rPr>
        <w:t>Cognitive theory</w:t>
      </w:r>
      <w:r w:rsidR="007D003F">
        <w:rPr>
          <w:rFonts w:eastAsia="Times New Roman" w:cstheme="minorHAnsi"/>
          <w:color w:val="2A2A29"/>
          <w:shd w:val="clear" w:color="auto" w:fill="FFFFFF"/>
        </w:rPr>
        <w:t xml:space="preserve">. </w:t>
      </w:r>
      <w:r w:rsidR="0019197E">
        <w:rPr>
          <w:rFonts w:eastAsia="Times New Roman" w:cstheme="minorHAnsi"/>
          <w:color w:val="2A2A29"/>
          <w:shd w:val="clear" w:color="auto" w:fill="FFFFFF"/>
        </w:rPr>
        <w:t xml:space="preserve">This theory is unique in that it focuses </w:t>
      </w:r>
      <w:r w:rsidR="003C4C0C">
        <w:rPr>
          <w:rFonts w:eastAsia="Times New Roman" w:cstheme="minorHAnsi"/>
          <w:color w:val="2A2A29"/>
          <w:shd w:val="clear" w:color="auto" w:fill="FFFFFF"/>
        </w:rPr>
        <w:t xml:space="preserve">on perceptions, acknowledging that individuals perceive the world in more ways than </w:t>
      </w:r>
      <w:r w:rsidR="0049638A">
        <w:rPr>
          <w:rFonts w:eastAsia="Times New Roman" w:cstheme="minorHAnsi"/>
          <w:color w:val="2A2A29"/>
          <w:shd w:val="clear" w:color="auto" w:fill="FFFFFF"/>
        </w:rPr>
        <w:t>one</w:t>
      </w:r>
      <w:r w:rsidR="009D313F">
        <w:rPr>
          <w:rFonts w:eastAsia="Times New Roman" w:cstheme="minorHAnsi"/>
          <w:color w:val="2A2A29"/>
          <w:shd w:val="clear" w:color="auto" w:fill="FFFFFF"/>
        </w:rPr>
        <w:t xml:space="preserve">. </w:t>
      </w:r>
      <w:r w:rsidR="00EE4FD2">
        <w:rPr>
          <w:rFonts w:eastAsia="Times New Roman" w:cstheme="minorHAnsi"/>
          <w:color w:val="2A2A29"/>
          <w:shd w:val="clear" w:color="auto" w:fill="FFFFFF"/>
        </w:rPr>
        <w:t xml:space="preserve">Most commonly, this </w:t>
      </w:r>
      <w:r w:rsidR="000C119E">
        <w:rPr>
          <w:rFonts w:eastAsia="Times New Roman" w:cstheme="minorHAnsi"/>
          <w:color w:val="2A2A29"/>
          <w:shd w:val="clear" w:color="auto" w:fill="FFFFFF"/>
        </w:rPr>
        <w:t>theory</w:t>
      </w:r>
      <w:r w:rsidR="00EE4FD2">
        <w:rPr>
          <w:rFonts w:eastAsia="Times New Roman" w:cstheme="minorHAnsi"/>
          <w:color w:val="2A2A29"/>
          <w:shd w:val="clear" w:color="auto" w:fill="FFFFFF"/>
        </w:rPr>
        <w:t xml:space="preserve"> is broken down into moral development </w:t>
      </w:r>
      <w:r w:rsidR="000C119E">
        <w:rPr>
          <w:rFonts w:eastAsia="Times New Roman" w:cstheme="minorHAnsi"/>
          <w:color w:val="2A2A29"/>
          <w:shd w:val="clear" w:color="auto" w:fill="FFFFFF"/>
        </w:rPr>
        <w:t>levels</w:t>
      </w:r>
      <w:r w:rsidR="00B47F6D">
        <w:rPr>
          <w:rFonts w:eastAsia="Times New Roman" w:cstheme="minorHAnsi"/>
          <w:color w:val="2A2A29"/>
          <w:shd w:val="clear" w:color="auto" w:fill="FFFFFF"/>
        </w:rPr>
        <w:t>; Pre-conventional, conventional, and post conventional.</w:t>
      </w:r>
      <w:r w:rsidR="00716B9C">
        <w:rPr>
          <w:rFonts w:eastAsia="Times New Roman" w:cstheme="minorHAnsi"/>
          <w:color w:val="2A2A29"/>
          <w:shd w:val="clear" w:color="auto" w:fill="FFFFFF"/>
        </w:rPr>
        <w:t xml:space="preserve"> Six stages make up the three levels of this theory.</w:t>
      </w:r>
      <w:r w:rsidR="00125C02">
        <w:rPr>
          <w:rFonts w:eastAsia="Times New Roman" w:cstheme="minorHAnsi"/>
          <w:color w:val="2A2A29"/>
          <w:shd w:val="clear" w:color="auto" w:fill="FFFFFF"/>
        </w:rPr>
        <w:t xml:space="preserve"> Each level is meant to overcome by </w:t>
      </w:r>
      <w:r w:rsidR="009A1E55">
        <w:rPr>
          <w:rFonts w:eastAsia="Times New Roman" w:cstheme="minorHAnsi"/>
          <w:color w:val="2A2A29"/>
          <w:shd w:val="clear" w:color="auto" w:fill="FFFFFF"/>
        </w:rPr>
        <w:t xml:space="preserve">certain age ranges accomplishing certain goals. </w:t>
      </w:r>
      <w:r w:rsidR="00937631">
        <w:rPr>
          <w:rFonts w:eastAsia="Times New Roman" w:cstheme="minorHAnsi"/>
          <w:color w:val="2A2A29"/>
          <w:shd w:val="clear" w:color="auto" w:fill="FFFFFF"/>
        </w:rPr>
        <w:t>For elaboration, the pre-conventional</w:t>
      </w:r>
      <w:r w:rsidR="00A805C6">
        <w:rPr>
          <w:rFonts w:eastAsia="Times New Roman" w:cstheme="minorHAnsi"/>
          <w:color w:val="2A2A29"/>
          <w:shd w:val="clear" w:color="auto" w:fill="FFFFFF"/>
        </w:rPr>
        <w:t xml:space="preserve"> stage of moral development includes </w:t>
      </w:r>
      <w:r w:rsidR="0057381B">
        <w:rPr>
          <w:rFonts w:eastAsia="Times New Roman" w:cstheme="minorHAnsi"/>
          <w:color w:val="2A2A29"/>
          <w:shd w:val="clear" w:color="auto" w:fill="FFFFFF"/>
        </w:rPr>
        <w:t xml:space="preserve">children and how they learn </w:t>
      </w:r>
      <w:r w:rsidR="00E42FA6">
        <w:rPr>
          <w:rFonts w:eastAsia="Times New Roman" w:cstheme="minorHAnsi"/>
          <w:color w:val="2A2A29"/>
          <w:shd w:val="clear" w:color="auto" w:fill="FFFFFF"/>
        </w:rPr>
        <w:t xml:space="preserve">external </w:t>
      </w:r>
      <w:r w:rsidR="0090725F">
        <w:rPr>
          <w:rFonts w:eastAsia="Times New Roman" w:cstheme="minorHAnsi"/>
          <w:color w:val="2A2A29"/>
          <w:shd w:val="clear" w:color="auto" w:fill="FFFFFF"/>
        </w:rPr>
        <w:t xml:space="preserve">consequences </w:t>
      </w:r>
      <w:r w:rsidR="0057381B">
        <w:rPr>
          <w:rFonts w:eastAsia="Times New Roman" w:cstheme="minorHAnsi"/>
          <w:color w:val="2A2A29"/>
          <w:shd w:val="clear" w:color="auto" w:fill="FFFFFF"/>
        </w:rPr>
        <w:t>(</w:t>
      </w:r>
      <w:r w:rsidR="00AC1B1B">
        <w:rPr>
          <w:rFonts w:eastAsia="Times New Roman" w:cstheme="minorHAnsi"/>
          <w:color w:val="2A2A29"/>
          <w:shd w:val="clear" w:color="auto" w:fill="FFFFFF"/>
        </w:rPr>
        <w:t>Schueneman, 2021).</w:t>
      </w:r>
      <w:r w:rsidR="00F37F1F">
        <w:rPr>
          <w:rFonts w:eastAsia="Times New Roman" w:cstheme="minorHAnsi"/>
          <w:color w:val="2A2A29"/>
          <w:shd w:val="clear" w:color="auto" w:fill="FFFFFF"/>
        </w:rPr>
        <w:t xml:space="preserve"> </w:t>
      </w:r>
      <w:r w:rsidR="000D199D">
        <w:rPr>
          <w:rFonts w:eastAsia="Times New Roman" w:cstheme="minorHAnsi"/>
          <w:color w:val="2A2A29"/>
          <w:shd w:val="clear" w:color="auto" w:fill="FFFFFF"/>
        </w:rPr>
        <w:t xml:space="preserve">In essence, </w:t>
      </w:r>
      <w:r w:rsidR="00F96B86">
        <w:rPr>
          <w:rFonts w:eastAsia="Times New Roman" w:cstheme="minorHAnsi"/>
          <w:color w:val="2A2A29"/>
          <w:shd w:val="clear" w:color="auto" w:fill="FFFFFF"/>
        </w:rPr>
        <w:t>the first two</w:t>
      </w:r>
      <w:r w:rsidR="000D199D">
        <w:rPr>
          <w:rFonts w:eastAsia="Times New Roman" w:cstheme="minorHAnsi"/>
          <w:color w:val="2A2A29"/>
          <w:shd w:val="clear" w:color="auto" w:fill="FFFFFF"/>
        </w:rPr>
        <w:t xml:space="preserve"> stage</w:t>
      </w:r>
      <w:r w:rsidR="00F96B86">
        <w:rPr>
          <w:rFonts w:eastAsia="Times New Roman" w:cstheme="minorHAnsi"/>
          <w:color w:val="2A2A29"/>
          <w:shd w:val="clear" w:color="auto" w:fill="FFFFFF"/>
        </w:rPr>
        <w:t xml:space="preserve">s </w:t>
      </w:r>
      <w:r w:rsidR="00A46EEB">
        <w:rPr>
          <w:rFonts w:eastAsia="Times New Roman" w:cstheme="minorHAnsi"/>
          <w:color w:val="2A2A29"/>
          <w:shd w:val="clear" w:color="auto" w:fill="FFFFFF"/>
        </w:rPr>
        <w:t>in</w:t>
      </w:r>
      <w:r w:rsidR="004058FE">
        <w:rPr>
          <w:rFonts w:eastAsia="Times New Roman" w:cstheme="minorHAnsi"/>
          <w:color w:val="2A2A29"/>
          <w:shd w:val="clear" w:color="auto" w:fill="FFFFFF"/>
        </w:rPr>
        <w:t xml:space="preserve"> the pre-conventional level</w:t>
      </w:r>
      <w:r w:rsidR="000D199D">
        <w:rPr>
          <w:rFonts w:eastAsia="Times New Roman" w:cstheme="minorHAnsi"/>
          <w:color w:val="2A2A29"/>
          <w:shd w:val="clear" w:color="auto" w:fill="FFFFFF"/>
        </w:rPr>
        <w:t xml:space="preserve"> </w:t>
      </w:r>
      <w:r w:rsidR="004058FE">
        <w:rPr>
          <w:rFonts w:eastAsia="Times New Roman" w:cstheme="minorHAnsi"/>
          <w:color w:val="2A2A29"/>
          <w:shd w:val="clear" w:color="auto" w:fill="FFFFFF"/>
        </w:rPr>
        <w:t>are</w:t>
      </w:r>
      <w:r w:rsidR="000D199D">
        <w:rPr>
          <w:rFonts w:eastAsia="Times New Roman" w:cstheme="minorHAnsi"/>
          <w:color w:val="2A2A29"/>
          <w:shd w:val="clear" w:color="auto" w:fill="FFFFFF"/>
        </w:rPr>
        <w:t xml:space="preserve"> about obedience and </w:t>
      </w:r>
      <w:r w:rsidR="004058FE">
        <w:rPr>
          <w:rFonts w:eastAsia="Times New Roman" w:cstheme="minorHAnsi"/>
          <w:color w:val="2A2A29"/>
          <w:shd w:val="clear" w:color="auto" w:fill="FFFFFF"/>
        </w:rPr>
        <w:t>autonomy</w:t>
      </w:r>
      <w:r w:rsidR="00D62257">
        <w:rPr>
          <w:rFonts w:eastAsia="Times New Roman" w:cstheme="minorHAnsi"/>
          <w:color w:val="2A2A29"/>
          <w:shd w:val="clear" w:color="auto" w:fill="FFFFFF"/>
        </w:rPr>
        <w:t xml:space="preserve">, ensuring </w:t>
      </w:r>
      <w:r w:rsidR="006037EA">
        <w:rPr>
          <w:rFonts w:eastAsia="Times New Roman" w:cstheme="minorHAnsi"/>
          <w:color w:val="2A2A29"/>
          <w:shd w:val="clear" w:color="auto" w:fill="FFFFFF"/>
        </w:rPr>
        <w:t>children</w:t>
      </w:r>
      <w:r w:rsidR="00D62257">
        <w:rPr>
          <w:rFonts w:eastAsia="Times New Roman" w:cstheme="minorHAnsi"/>
          <w:color w:val="2A2A29"/>
          <w:shd w:val="clear" w:color="auto" w:fill="FFFFFF"/>
        </w:rPr>
        <w:t xml:space="preserve"> know how to ac</w:t>
      </w:r>
      <w:r w:rsidR="007B3D71">
        <w:rPr>
          <w:rFonts w:eastAsia="Times New Roman" w:cstheme="minorHAnsi"/>
          <w:color w:val="2A2A29"/>
          <w:shd w:val="clear" w:color="auto" w:fill="FFFFFF"/>
        </w:rPr>
        <w:t xml:space="preserve">t in a socially acceptable manner </w:t>
      </w:r>
      <w:r w:rsidR="006037EA">
        <w:rPr>
          <w:rFonts w:eastAsia="Times New Roman" w:cstheme="minorHAnsi"/>
          <w:color w:val="2A2A29"/>
          <w:shd w:val="clear" w:color="auto" w:fill="FFFFFF"/>
        </w:rPr>
        <w:t xml:space="preserve">without having to be spanked in front of the class. </w:t>
      </w:r>
      <w:r w:rsidR="00E018FF">
        <w:rPr>
          <w:rFonts w:eastAsia="Times New Roman" w:cstheme="minorHAnsi"/>
          <w:color w:val="2A2A29"/>
          <w:shd w:val="clear" w:color="auto" w:fill="FFFFFF"/>
        </w:rPr>
        <w:t xml:space="preserve">The conventional stage of development </w:t>
      </w:r>
      <w:r w:rsidR="00A46EEB">
        <w:rPr>
          <w:rFonts w:eastAsia="Times New Roman" w:cstheme="minorHAnsi"/>
          <w:color w:val="2A2A29"/>
          <w:shd w:val="clear" w:color="auto" w:fill="FFFFFF"/>
        </w:rPr>
        <w:t xml:space="preserve">houses stages </w:t>
      </w:r>
      <w:r w:rsidR="002144CB">
        <w:rPr>
          <w:rFonts w:eastAsia="Times New Roman" w:cstheme="minorHAnsi"/>
          <w:color w:val="2A2A29"/>
          <w:shd w:val="clear" w:color="auto" w:fill="FFFFFF"/>
        </w:rPr>
        <w:t xml:space="preserve">three and four. </w:t>
      </w:r>
      <w:r w:rsidR="00D93E5E">
        <w:rPr>
          <w:rFonts w:eastAsia="Times New Roman" w:cstheme="minorHAnsi"/>
          <w:color w:val="2A2A29"/>
          <w:shd w:val="clear" w:color="auto" w:fill="FFFFFF"/>
        </w:rPr>
        <w:t>These</w:t>
      </w:r>
      <w:r w:rsidR="00766509">
        <w:rPr>
          <w:rFonts w:eastAsia="Times New Roman" w:cstheme="minorHAnsi"/>
          <w:color w:val="2A2A29"/>
          <w:shd w:val="clear" w:color="auto" w:fill="FFFFFF"/>
        </w:rPr>
        <w:t xml:space="preserve"> </w:t>
      </w:r>
      <w:r w:rsidR="00D93E5E">
        <w:rPr>
          <w:rFonts w:eastAsia="Times New Roman" w:cstheme="minorHAnsi"/>
          <w:color w:val="2A2A29"/>
          <w:shd w:val="clear" w:color="auto" w:fill="FFFFFF"/>
        </w:rPr>
        <w:t>stages</w:t>
      </w:r>
      <w:r w:rsidR="00766509">
        <w:rPr>
          <w:rFonts w:eastAsia="Times New Roman" w:cstheme="minorHAnsi"/>
          <w:color w:val="2A2A29"/>
          <w:shd w:val="clear" w:color="auto" w:fill="FFFFFF"/>
        </w:rPr>
        <w:t xml:space="preserve"> mostly consists of teens or young adults who </w:t>
      </w:r>
      <w:r w:rsidR="006226EC">
        <w:rPr>
          <w:rFonts w:eastAsia="Times New Roman" w:cstheme="minorHAnsi"/>
          <w:color w:val="2A2A29"/>
          <w:shd w:val="clear" w:color="auto" w:fill="FFFFFF"/>
        </w:rPr>
        <w:t xml:space="preserve">base their behavior on societal </w:t>
      </w:r>
      <w:r w:rsidR="00A43E29">
        <w:rPr>
          <w:rFonts w:eastAsia="Times New Roman" w:cstheme="minorHAnsi"/>
          <w:color w:val="2A2A29"/>
          <w:shd w:val="clear" w:color="auto" w:fill="FFFFFF"/>
        </w:rPr>
        <w:t>views</w:t>
      </w:r>
      <w:r w:rsidR="006226EC">
        <w:rPr>
          <w:rFonts w:eastAsia="Times New Roman" w:cstheme="minorHAnsi"/>
          <w:color w:val="2A2A29"/>
          <w:shd w:val="clear" w:color="auto" w:fill="FFFFFF"/>
        </w:rPr>
        <w:t xml:space="preserve"> and </w:t>
      </w:r>
      <w:r w:rsidR="00A43E29">
        <w:rPr>
          <w:rFonts w:eastAsia="Times New Roman" w:cstheme="minorHAnsi"/>
          <w:color w:val="2A2A29"/>
          <w:shd w:val="clear" w:color="auto" w:fill="FFFFFF"/>
        </w:rPr>
        <w:t xml:space="preserve">expectations </w:t>
      </w:r>
      <w:r w:rsidR="006226EC">
        <w:rPr>
          <w:rFonts w:eastAsia="Times New Roman" w:cstheme="minorHAnsi"/>
          <w:color w:val="2A2A29"/>
          <w:shd w:val="clear" w:color="auto" w:fill="FFFFFF"/>
        </w:rPr>
        <w:t>(</w:t>
      </w:r>
      <w:r w:rsidR="002F3A70">
        <w:rPr>
          <w:rFonts w:eastAsia="Times New Roman" w:cstheme="minorHAnsi"/>
          <w:color w:val="2A2A29"/>
          <w:shd w:val="clear" w:color="auto" w:fill="FFFFFF"/>
        </w:rPr>
        <w:t xml:space="preserve">Schueneman, 2021). </w:t>
      </w:r>
      <w:r w:rsidR="004275CB">
        <w:rPr>
          <w:rFonts w:eastAsia="Times New Roman" w:cstheme="minorHAnsi"/>
          <w:color w:val="2A2A29"/>
          <w:shd w:val="clear" w:color="auto" w:fill="FFFFFF"/>
        </w:rPr>
        <w:t>Th</w:t>
      </w:r>
      <w:r w:rsidR="00DB1BD1">
        <w:rPr>
          <w:rFonts w:eastAsia="Times New Roman" w:cstheme="minorHAnsi"/>
          <w:color w:val="2A2A29"/>
          <w:shd w:val="clear" w:color="auto" w:fill="FFFFFF"/>
        </w:rPr>
        <w:t xml:space="preserve">e stages in this level are marked by </w:t>
      </w:r>
      <w:r w:rsidR="0081754B">
        <w:rPr>
          <w:rFonts w:eastAsia="Times New Roman" w:cstheme="minorHAnsi"/>
          <w:color w:val="2A2A29"/>
          <w:shd w:val="clear" w:color="auto" w:fill="FFFFFF"/>
        </w:rPr>
        <w:t xml:space="preserve">your role in society and the </w:t>
      </w:r>
      <w:r w:rsidR="005C0751">
        <w:rPr>
          <w:rFonts w:eastAsia="Times New Roman" w:cstheme="minorHAnsi"/>
          <w:color w:val="2A2A29"/>
          <w:shd w:val="clear" w:color="auto" w:fill="FFFFFF"/>
        </w:rPr>
        <w:t xml:space="preserve">role of laws and policies in place to protect that society. </w:t>
      </w:r>
      <w:r w:rsidR="00D1162B">
        <w:rPr>
          <w:rFonts w:eastAsia="Times New Roman" w:cstheme="minorHAnsi"/>
          <w:color w:val="2A2A29"/>
          <w:shd w:val="clear" w:color="auto" w:fill="FFFFFF"/>
        </w:rPr>
        <w:t xml:space="preserve">The post conventional level ends with stages five and six. </w:t>
      </w:r>
      <w:r w:rsidR="00B211C7">
        <w:rPr>
          <w:rFonts w:eastAsia="Times New Roman" w:cstheme="minorHAnsi"/>
          <w:color w:val="2A2A29"/>
          <w:shd w:val="clear" w:color="auto" w:fill="FFFFFF"/>
        </w:rPr>
        <w:t xml:space="preserve">In </w:t>
      </w:r>
      <w:r w:rsidR="002C5A27">
        <w:rPr>
          <w:rFonts w:eastAsia="Times New Roman" w:cstheme="minorHAnsi"/>
          <w:color w:val="2A2A29"/>
          <w:shd w:val="clear" w:color="auto" w:fill="FFFFFF"/>
        </w:rPr>
        <w:t>these</w:t>
      </w:r>
      <w:r w:rsidR="00B211C7">
        <w:rPr>
          <w:rFonts w:eastAsia="Times New Roman" w:cstheme="minorHAnsi"/>
          <w:color w:val="2A2A29"/>
          <w:shd w:val="clear" w:color="auto" w:fill="FFFFFF"/>
        </w:rPr>
        <w:t xml:space="preserve"> </w:t>
      </w:r>
      <w:r w:rsidR="002C5A27">
        <w:rPr>
          <w:rFonts w:eastAsia="Times New Roman" w:cstheme="minorHAnsi"/>
          <w:color w:val="2A2A29"/>
          <w:shd w:val="clear" w:color="auto" w:fill="FFFFFF"/>
        </w:rPr>
        <w:t>stages</w:t>
      </w:r>
      <w:r w:rsidR="00B211C7">
        <w:rPr>
          <w:rFonts w:eastAsia="Times New Roman" w:cstheme="minorHAnsi"/>
          <w:color w:val="2A2A29"/>
          <w:shd w:val="clear" w:color="auto" w:fill="FFFFFF"/>
        </w:rPr>
        <w:t xml:space="preserve">, meant for </w:t>
      </w:r>
      <w:r w:rsidR="00CD4756">
        <w:rPr>
          <w:rFonts w:eastAsia="Times New Roman" w:cstheme="minorHAnsi"/>
          <w:color w:val="2A2A29"/>
          <w:shd w:val="clear" w:color="auto" w:fill="FFFFFF"/>
        </w:rPr>
        <w:t>adults above the age of 20</w:t>
      </w:r>
      <w:r w:rsidR="00B211C7">
        <w:rPr>
          <w:rFonts w:eastAsia="Times New Roman" w:cstheme="minorHAnsi"/>
          <w:color w:val="2A2A29"/>
          <w:shd w:val="clear" w:color="auto" w:fill="FFFFFF"/>
        </w:rPr>
        <w:t xml:space="preserve">, </w:t>
      </w:r>
      <w:r w:rsidR="001501D6">
        <w:rPr>
          <w:rFonts w:eastAsia="Times New Roman" w:cstheme="minorHAnsi"/>
          <w:color w:val="2A2A29"/>
          <w:shd w:val="clear" w:color="auto" w:fill="FFFFFF"/>
        </w:rPr>
        <w:t xml:space="preserve">human rights and welfare come into play alongside </w:t>
      </w:r>
      <w:r w:rsidR="00B42341">
        <w:rPr>
          <w:rFonts w:eastAsia="Times New Roman" w:cstheme="minorHAnsi"/>
          <w:color w:val="2A2A29"/>
          <w:shd w:val="clear" w:color="auto" w:fill="FFFFFF"/>
        </w:rPr>
        <w:t>respect for autonomy</w:t>
      </w:r>
      <w:r w:rsidR="00AC6190">
        <w:rPr>
          <w:rFonts w:eastAsia="Times New Roman" w:cstheme="minorHAnsi"/>
          <w:color w:val="2A2A29"/>
          <w:shd w:val="clear" w:color="auto" w:fill="FFFFFF"/>
        </w:rPr>
        <w:t xml:space="preserve"> (Schueneman, 2021). </w:t>
      </w:r>
      <w:r w:rsidR="00EF0287">
        <w:rPr>
          <w:rFonts w:eastAsia="Times New Roman" w:cstheme="minorHAnsi"/>
          <w:color w:val="2A2A29"/>
          <w:shd w:val="clear" w:color="auto" w:fill="FFFFFF"/>
        </w:rPr>
        <w:t xml:space="preserve">Here, individuals judge whether social values uphold </w:t>
      </w:r>
      <w:r w:rsidR="004A228C">
        <w:rPr>
          <w:rFonts w:eastAsia="Times New Roman" w:cstheme="minorHAnsi"/>
          <w:color w:val="2A2A29"/>
          <w:shd w:val="clear" w:color="auto" w:fill="FFFFFF"/>
        </w:rPr>
        <w:t xml:space="preserve">human rights and </w:t>
      </w:r>
      <w:r w:rsidR="00980BD6">
        <w:rPr>
          <w:rFonts w:eastAsia="Times New Roman" w:cstheme="minorHAnsi"/>
          <w:color w:val="2A2A29"/>
          <w:shd w:val="clear" w:color="auto" w:fill="FFFFFF"/>
        </w:rPr>
        <w:t xml:space="preserve">welfare. </w:t>
      </w:r>
      <w:r w:rsidR="00373A81">
        <w:rPr>
          <w:rFonts w:eastAsia="Times New Roman" w:cstheme="minorHAnsi"/>
          <w:color w:val="2A2A29"/>
          <w:shd w:val="clear" w:color="auto" w:fill="FFFFFF"/>
        </w:rPr>
        <w:t xml:space="preserve">If the social values don’t uphold human rights and welfare then crime can arise </w:t>
      </w:r>
      <w:r w:rsidR="0061071F">
        <w:rPr>
          <w:rFonts w:eastAsia="Times New Roman" w:cstheme="minorHAnsi"/>
          <w:color w:val="2A2A29"/>
          <w:shd w:val="clear" w:color="auto" w:fill="FFFFFF"/>
        </w:rPr>
        <w:t xml:space="preserve">in order to obtain those rights and welfare. </w:t>
      </w:r>
    </w:p>
    <w:p w14:paraId="49245DC3" w14:textId="55E96FBF" w:rsidR="00485657" w:rsidRPr="00485657" w:rsidRDefault="00E52BD8" w:rsidP="00485657">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Summary</w:t>
      </w:r>
    </w:p>
    <w:p w14:paraId="7A1C71FB" w14:textId="4EB4080C" w:rsidR="00E50CED" w:rsidRDefault="00E50CED" w:rsidP="0085236A">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In summary, </w:t>
      </w:r>
      <w:r w:rsidR="002C241A">
        <w:rPr>
          <w:rFonts w:eastAsia="Times New Roman" w:cstheme="minorHAnsi"/>
          <w:color w:val="2A2A29"/>
          <w:shd w:val="clear" w:color="auto" w:fill="FFFFFF"/>
        </w:rPr>
        <w:t xml:space="preserve">the </w:t>
      </w:r>
      <w:r w:rsidR="006E2812">
        <w:rPr>
          <w:rFonts w:eastAsia="Times New Roman" w:cstheme="minorHAnsi"/>
          <w:color w:val="2A2A29"/>
          <w:shd w:val="clear" w:color="auto" w:fill="FFFFFF"/>
        </w:rPr>
        <w:t>understanding</w:t>
      </w:r>
      <w:r w:rsidR="002F4E62">
        <w:rPr>
          <w:rFonts w:eastAsia="Times New Roman" w:cstheme="minorHAnsi"/>
          <w:color w:val="2A2A29"/>
          <w:shd w:val="clear" w:color="auto" w:fill="FFFFFF"/>
        </w:rPr>
        <w:t xml:space="preserve"> of</w:t>
      </w:r>
      <w:r w:rsidR="006E2812">
        <w:rPr>
          <w:rFonts w:eastAsia="Times New Roman" w:cstheme="minorHAnsi"/>
          <w:color w:val="2A2A29"/>
          <w:shd w:val="clear" w:color="auto" w:fill="FFFFFF"/>
        </w:rPr>
        <w:t xml:space="preserve"> the criminal mind </w:t>
      </w:r>
      <w:r w:rsidR="002258A3">
        <w:rPr>
          <w:rFonts w:eastAsia="Times New Roman" w:cstheme="minorHAnsi"/>
          <w:color w:val="2A2A29"/>
          <w:shd w:val="clear" w:color="auto" w:fill="FFFFFF"/>
        </w:rPr>
        <w:t>has</w:t>
      </w:r>
      <w:r w:rsidR="006E2812">
        <w:rPr>
          <w:rFonts w:eastAsia="Times New Roman" w:cstheme="minorHAnsi"/>
          <w:color w:val="2A2A29"/>
          <w:shd w:val="clear" w:color="auto" w:fill="FFFFFF"/>
        </w:rPr>
        <w:t xml:space="preserve"> been </w:t>
      </w:r>
      <w:r w:rsidR="005C7D2D">
        <w:rPr>
          <w:rFonts w:eastAsia="Times New Roman" w:cstheme="minorHAnsi"/>
          <w:color w:val="2A2A29"/>
          <w:shd w:val="clear" w:color="auto" w:fill="FFFFFF"/>
        </w:rPr>
        <w:t>insightful to human behavior overall</w:t>
      </w:r>
      <w:r w:rsidR="00C95280">
        <w:rPr>
          <w:rFonts w:eastAsia="Times New Roman" w:cstheme="minorHAnsi"/>
          <w:color w:val="2A2A29"/>
          <w:shd w:val="clear" w:color="auto" w:fill="FFFFFF"/>
        </w:rPr>
        <w:t xml:space="preserve">, but has been </w:t>
      </w:r>
      <w:r w:rsidR="006E2812">
        <w:rPr>
          <w:rFonts w:eastAsia="Times New Roman" w:cstheme="minorHAnsi"/>
          <w:color w:val="2A2A29"/>
          <w:shd w:val="clear" w:color="auto" w:fill="FFFFFF"/>
        </w:rPr>
        <w:t>proven difficult to</w:t>
      </w:r>
      <w:r w:rsidR="00B421F0">
        <w:rPr>
          <w:rFonts w:eastAsia="Times New Roman" w:cstheme="minorHAnsi"/>
          <w:color w:val="2A2A29"/>
          <w:shd w:val="clear" w:color="auto" w:fill="FFFFFF"/>
        </w:rPr>
        <w:t xml:space="preserve"> get </w:t>
      </w:r>
      <w:r w:rsidR="00E20840">
        <w:rPr>
          <w:rFonts w:eastAsia="Times New Roman" w:cstheme="minorHAnsi"/>
          <w:color w:val="2A2A29"/>
          <w:shd w:val="clear" w:color="auto" w:fill="FFFFFF"/>
        </w:rPr>
        <w:t>exac</w:t>
      </w:r>
      <w:r w:rsidR="000F535E">
        <w:rPr>
          <w:rFonts w:eastAsia="Times New Roman" w:cstheme="minorHAnsi"/>
          <w:color w:val="2A2A29"/>
          <w:shd w:val="clear" w:color="auto" w:fill="FFFFFF"/>
        </w:rPr>
        <w:t>t</w:t>
      </w:r>
      <w:r w:rsidR="001B720D">
        <w:rPr>
          <w:rFonts w:eastAsia="Times New Roman" w:cstheme="minorHAnsi"/>
          <w:color w:val="2A2A29"/>
          <w:shd w:val="clear" w:color="auto" w:fill="FFFFFF"/>
        </w:rPr>
        <w:t xml:space="preserve">, regardless </w:t>
      </w:r>
      <w:r w:rsidR="00756768">
        <w:rPr>
          <w:rFonts w:eastAsia="Times New Roman" w:cstheme="minorHAnsi"/>
          <w:color w:val="2A2A29"/>
          <w:shd w:val="clear" w:color="auto" w:fill="FFFFFF"/>
        </w:rPr>
        <w:t>of the type of offen</w:t>
      </w:r>
      <w:r w:rsidR="0011429E">
        <w:rPr>
          <w:rFonts w:eastAsia="Times New Roman" w:cstheme="minorHAnsi"/>
          <w:color w:val="2A2A29"/>
          <w:shd w:val="clear" w:color="auto" w:fill="FFFFFF"/>
        </w:rPr>
        <w:t>der</w:t>
      </w:r>
      <w:r w:rsidR="003411A3">
        <w:rPr>
          <w:rFonts w:eastAsia="Times New Roman" w:cstheme="minorHAnsi"/>
          <w:color w:val="2A2A29"/>
          <w:shd w:val="clear" w:color="auto" w:fill="FFFFFF"/>
        </w:rPr>
        <w:t xml:space="preserve">. </w:t>
      </w:r>
      <w:r w:rsidR="00A831A3">
        <w:rPr>
          <w:rFonts w:eastAsia="Times New Roman" w:cstheme="minorHAnsi"/>
          <w:color w:val="2A2A29"/>
          <w:shd w:val="clear" w:color="auto" w:fill="FFFFFF"/>
        </w:rPr>
        <w:t xml:space="preserve">The rise of </w:t>
      </w:r>
      <w:r w:rsidR="009351CB">
        <w:rPr>
          <w:rFonts w:eastAsia="Times New Roman" w:cstheme="minorHAnsi"/>
          <w:color w:val="2A2A29"/>
          <w:shd w:val="clear" w:color="auto" w:fill="FFFFFF"/>
        </w:rPr>
        <w:t>psychological-</w:t>
      </w:r>
      <w:r>
        <w:rPr>
          <w:rFonts w:eastAsia="Times New Roman" w:cstheme="minorHAnsi"/>
          <w:color w:val="2A2A29"/>
          <w:shd w:val="clear" w:color="auto" w:fill="FFFFFF"/>
        </w:rPr>
        <w:t xml:space="preserve">criminological theories provide valuable insight </w:t>
      </w:r>
      <w:r w:rsidR="00AC6190">
        <w:rPr>
          <w:rFonts w:eastAsia="Times New Roman" w:cstheme="minorHAnsi"/>
          <w:color w:val="2A2A29"/>
          <w:shd w:val="clear" w:color="auto" w:fill="FFFFFF"/>
        </w:rPr>
        <w:t xml:space="preserve">for criminologists to </w:t>
      </w:r>
      <w:r w:rsidR="00AC6190">
        <w:rPr>
          <w:rFonts w:eastAsia="Times New Roman" w:cstheme="minorHAnsi"/>
          <w:color w:val="2A2A29"/>
          <w:shd w:val="clear" w:color="auto" w:fill="FFFFFF"/>
        </w:rPr>
        <w:lastRenderedPageBreak/>
        <w:t xml:space="preserve">examine </w:t>
      </w:r>
      <w:r w:rsidR="009351CB">
        <w:rPr>
          <w:rFonts w:eastAsia="Times New Roman" w:cstheme="minorHAnsi"/>
          <w:color w:val="2A2A29"/>
          <w:shd w:val="clear" w:color="auto" w:fill="FFFFFF"/>
        </w:rPr>
        <w:t xml:space="preserve">what motivates </w:t>
      </w:r>
      <w:r w:rsidR="00E6028E">
        <w:rPr>
          <w:rFonts w:eastAsia="Times New Roman" w:cstheme="minorHAnsi"/>
          <w:color w:val="2A2A29"/>
          <w:shd w:val="clear" w:color="auto" w:fill="FFFFFF"/>
        </w:rPr>
        <w:t>an offender to offend</w:t>
      </w:r>
      <w:r w:rsidR="00C6532D">
        <w:rPr>
          <w:rFonts w:eastAsia="Times New Roman" w:cstheme="minorHAnsi"/>
          <w:color w:val="2A2A29"/>
          <w:shd w:val="clear" w:color="auto" w:fill="FFFFFF"/>
        </w:rPr>
        <w:t xml:space="preserve"> and what is meant by </w:t>
      </w:r>
      <w:r w:rsidR="005C3255">
        <w:rPr>
          <w:rFonts w:eastAsia="Times New Roman" w:cstheme="minorHAnsi"/>
          <w:color w:val="2A2A29"/>
          <w:shd w:val="clear" w:color="auto" w:fill="FFFFFF"/>
        </w:rPr>
        <w:t xml:space="preserve">offending. </w:t>
      </w:r>
      <w:r w:rsidR="00DC1E19">
        <w:rPr>
          <w:rFonts w:eastAsia="Times New Roman" w:cstheme="minorHAnsi"/>
          <w:color w:val="2A2A29"/>
          <w:shd w:val="clear" w:color="auto" w:fill="FFFFFF"/>
        </w:rPr>
        <w:t xml:space="preserve">These </w:t>
      </w:r>
      <w:r w:rsidR="00E13902">
        <w:rPr>
          <w:rFonts w:eastAsia="Times New Roman" w:cstheme="minorHAnsi"/>
          <w:color w:val="2A2A29"/>
          <w:shd w:val="clear" w:color="auto" w:fill="FFFFFF"/>
        </w:rPr>
        <w:t>three common theories make up the base of the psychological thinkings of a criminal</w:t>
      </w:r>
      <w:r w:rsidR="00D13C0F">
        <w:rPr>
          <w:rFonts w:eastAsia="Times New Roman" w:cstheme="minorHAnsi"/>
          <w:color w:val="2A2A29"/>
          <w:shd w:val="clear" w:color="auto" w:fill="FFFFFF"/>
        </w:rPr>
        <w:t xml:space="preserve"> and subsequently provide insight on how to deter crime</w:t>
      </w:r>
      <w:r w:rsidR="00A96A47">
        <w:rPr>
          <w:rFonts w:eastAsia="Times New Roman" w:cstheme="minorHAnsi"/>
          <w:color w:val="2A2A29"/>
          <w:shd w:val="clear" w:color="auto" w:fill="FFFFFF"/>
        </w:rPr>
        <w:t xml:space="preserve"> in an individual</w:t>
      </w:r>
      <w:r w:rsidR="00D13C0F">
        <w:rPr>
          <w:rFonts w:eastAsia="Times New Roman" w:cstheme="minorHAnsi"/>
          <w:color w:val="2A2A29"/>
          <w:shd w:val="clear" w:color="auto" w:fill="FFFFFF"/>
        </w:rPr>
        <w:t>.</w:t>
      </w:r>
      <w:r w:rsidR="004D0EEA">
        <w:rPr>
          <w:rFonts w:eastAsia="Times New Roman" w:cstheme="minorHAnsi"/>
          <w:color w:val="2A2A29"/>
          <w:shd w:val="clear" w:color="auto" w:fill="FFFFFF"/>
        </w:rPr>
        <w:t xml:space="preserve"> Firstly, </w:t>
      </w:r>
      <w:r w:rsidR="000F283A">
        <w:rPr>
          <w:rFonts w:eastAsia="Times New Roman" w:cstheme="minorHAnsi"/>
          <w:color w:val="2A2A29"/>
          <w:shd w:val="clear" w:color="auto" w:fill="FFFFFF"/>
        </w:rPr>
        <w:t>we covered the psychodynamic theory and the role of the Id, Ego, and Superego in</w:t>
      </w:r>
      <w:r w:rsidR="002457E8">
        <w:rPr>
          <w:rFonts w:eastAsia="Times New Roman" w:cstheme="minorHAnsi"/>
          <w:color w:val="2A2A29"/>
          <w:shd w:val="clear" w:color="auto" w:fill="FFFFFF"/>
        </w:rPr>
        <w:t xml:space="preserve"> </w:t>
      </w:r>
      <w:r w:rsidR="00A111AB">
        <w:rPr>
          <w:rFonts w:eastAsia="Times New Roman" w:cstheme="minorHAnsi"/>
          <w:color w:val="2A2A29"/>
          <w:shd w:val="clear" w:color="auto" w:fill="FFFFFF"/>
        </w:rPr>
        <w:t xml:space="preserve">crime. Secondly, we broke down behavioral theory of criminology that implies criminal behavior is learning and programmed by </w:t>
      </w:r>
      <w:r w:rsidR="00595C15">
        <w:rPr>
          <w:rFonts w:eastAsia="Times New Roman" w:cstheme="minorHAnsi"/>
          <w:color w:val="2A2A29"/>
          <w:shd w:val="clear" w:color="auto" w:fill="FFFFFF"/>
        </w:rPr>
        <w:t xml:space="preserve">watching and reinforcing. Finally, we looked at how the cognitive theory takes into account a difference in perception </w:t>
      </w:r>
      <w:r w:rsidR="00BB1787">
        <w:rPr>
          <w:rFonts w:eastAsia="Times New Roman" w:cstheme="minorHAnsi"/>
          <w:color w:val="2A2A29"/>
          <w:shd w:val="clear" w:color="auto" w:fill="FFFFFF"/>
        </w:rPr>
        <w:t xml:space="preserve">which is fundamental when talking about </w:t>
      </w:r>
      <w:r w:rsidR="009A7419">
        <w:rPr>
          <w:rFonts w:eastAsia="Times New Roman" w:cstheme="minorHAnsi"/>
          <w:color w:val="2A2A29"/>
          <w:shd w:val="clear" w:color="auto" w:fill="FFFFFF"/>
        </w:rPr>
        <w:t xml:space="preserve">adherence to social constructed laws. </w:t>
      </w:r>
      <w:r w:rsidR="00D13C0F">
        <w:rPr>
          <w:rFonts w:eastAsia="Times New Roman" w:cstheme="minorHAnsi"/>
          <w:color w:val="2A2A29"/>
          <w:shd w:val="clear" w:color="auto" w:fill="FFFFFF"/>
        </w:rPr>
        <w:t xml:space="preserve">The formation of these </w:t>
      </w:r>
      <w:r w:rsidR="00160D58">
        <w:rPr>
          <w:rFonts w:eastAsia="Times New Roman" w:cstheme="minorHAnsi"/>
          <w:color w:val="2A2A29"/>
          <w:shd w:val="clear" w:color="auto" w:fill="FFFFFF"/>
        </w:rPr>
        <w:t>early schools of thought</w:t>
      </w:r>
      <w:r w:rsidR="00D46DFE">
        <w:rPr>
          <w:rFonts w:eastAsia="Times New Roman" w:cstheme="minorHAnsi"/>
          <w:color w:val="2A2A29"/>
          <w:shd w:val="clear" w:color="auto" w:fill="FFFFFF"/>
        </w:rPr>
        <w:t>s gave rise to these</w:t>
      </w:r>
      <w:r w:rsidR="00DF682F">
        <w:rPr>
          <w:rFonts w:eastAsia="Times New Roman" w:cstheme="minorHAnsi"/>
          <w:color w:val="2A2A29"/>
          <w:shd w:val="clear" w:color="auto" w:fill="FFFFFF"/>
        </w:rPr>
        <w:t xml:space="preserve"> psychological </w:t>
      </w:r>
      <w:r w:rsidR="00D13C0F">
        <w:rPr>
          <w:rFonts w:eastAsia="Times New Roman" w:cstheme="minorHAnsi"/>
          <w:color w:val="2A2A29"/>
          <w:shd w:val="clear" w:color="auto" w:fill="FFFFFF"/>
        </w:rPr>
        <w:t xml:space="preserve">theories </w:t>
      </w:r>
      <w:r w:rsidR="00D46DFE">
        <w:rPr>
          <w:rFonts w:eastAsia="Times New Roman" w:cstheme="minorHAnsi"/>
          <w:color w:val="2A2A29"/>
          <w:shd w:val="clear" w:color="auto" w:fill="FFFFFF"/>
        </w:rPr>
        <w:t>that have proved</w:t>
      </w:r>
      <w:r w:rsidR="00D13C0F">
        <w:rPr>
          <w:rFonts w:eastAsia="Times New Roman" w:cstheme="minorHAnsi"/>
          <w:color w:val="2A2A29"/>
          <w:shd w:val="clear" w:color="auto" w:fill="FFFFFF"/>
        </w:rPr>
        <w:t xml:space="preserve"> pivotal in research regarding </w:t>
      </w:r>
      <w:r w:rsidR="00B5359A">
        <w:rPr>
          <w:rFonts w:eastAsia="Times New Roman" w:cstheme="minorHAnsi"/>
          <w:color w:val="2A2A29"/>
          <w:shd w:val="clear" w:color="auto" w:fill="FFFFFF"/>
        </w:rPr>
        <w:t xml:space="preserve">offending and the purpose and motivations it </w:t>
      </w:r>
      <w:r w:rsidR="00316FBD">
        <w:rPr>
          <w:rFonts w:eastAsia="Times New Roman" w:cstheme="minorHAnsi"/>
          <w:color w:val="2A2A29"/>
          <w:shd w:val="clear" w:color="auto" w:fill="FFFFFF"/>
        </w:rPr>
        <w:t xml:space="preserve">elicits. </w:t>
      </w:r>
      <w:r w:rsidR="0042599E">
        <w:rPr>
          <w:rFonts w:eastAsia="Times New Roman" w:cstheme="minorHAnsi"/>
          <w:color w:val="2A2A29"/>
          <w:shd w:val="clear" w:color="auto" w:fill="FFFFFF"/>
        </w:rPr>
        <w:t xml:space="preserve">Our psychological understanding </w:t>
      </w:r>
      <w:r w:rsidR="00E212CE">
        <w:rPr>
          <w:rFonts w:eastAsia="Times New Roman" w:cstheme="minorHAnsi"/>
          <w:color w:val="2A2A29"/>
          <w:shd w:val="clear" w:color="auto" w:fill="FFFFFF"/>
        </w:rPr>
        <w:t xml:space="preserve">of social norms </w:t>
      </w:r>
      <w:r w:rsidR="007D2BE3">
        <w:rPr>
          <w:rFonts w:eastAsia="Times New Roman" w:cstheme="minorHAnsi"/>
          <w:color w:val="2A2A29"/>
          <w:shd w:val="clear" w:color="auto" w:fill="FFFFFF"/>
        </w:rPr>
        <w:t>is heavily influenced by our biological makeup</w:t>
      </w:r>
      <w:r w:rsidR="0084332D">
        <w:rPr>
          <w:rFonts w:eastAsia="Times New Roman" w:cstheme="minorHAnsi"/>
          <w:color w:val="2A2A29"/>
          <w:shd w:val="clear" w:color="auto" w:fill="FFFFFF"/>
        </w:rPr>
        <w:t xml:space="preserve">, which is why </w:t>
      </w:r>
      <w:r w:rsidR="00861A9B">
        <w:rPr>
          <w:rFonts w:eastAsia="Times New Roman" w:cstheme="minorHAnsi"/>
          <w:color w:val="2A2A29"/>
          <w:shd w:val="clear" w:color="auto" w:fill="FFFFFF"/>
        </w:rPr>
        <w:t xml:space="preserve">biology is also looked at as an influence </w:t>
      </w:r>
      <w:r w:rsidR="003A29C1">
        <w:rPr>
          <w:rFonts w:eastAsia="Times New Roman" w:cstheme="minorHAnsi"/>
          <w:color w:val="2A2A29"/>
          <w:shd w:val="clear" w:color="auto" w:fill="FFFFFF"/>
        </w:rPr>
        <w:t xml:space="preserve">to perform criminal acts. </w:t>
      </w:r>
    </w:p>
    <w:p w14:paraId="3BF60EA6" w14:textId="09163401" w:rsidR="00E52BD8" w:rsidRDefault="00E52BD8" w:rsidP="00E52BD8">
      <w:pPr>
        <w:spacing w:after="240"/>
        <w:rPr>
          <w:rFonts w:eastAsia="Times New Roman" w:cstheme="minorHAnsi"/>
          <w:b/>
          <w:bCs/>
          <w:color w:val="2A2A29"/>
          <w:shd w:val="clear" w:color="auto" w:fill="FFFFFF"/>
        </w:rPr>
      </w:pPr>
      <w:r>
        <w:rPr>
          <w:rFonts w:eastAsia="Times New Roman" w:cstheme="minorHAnsi"/>
          <w:b/>
          <w:bCs/>
          <w:color w:val="2A2A29"/>
          <w:shd w:val="clear" w:color="auto" w:fill="FFFFFF"/>
        </w:rPr>
        <w:t>Biological Criminology Theories</w:t>
      </w:r>
    </w:p>
    <w:p w14:paraId="33D5C87B" w14:textId="425B71EC" w:rsidR="00D764F0" w:rsidRPr="00D764F0" w:rsidRDefault="00D764F0" w:rsidP="00E52BD8">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Earl</w:t>
      </w:r>
      <w:r w:rsidR="0048479E">
        <w:rPr>
          <w:rFonts w:eastAsia="Times New Roman" w:cstheme="minorHAnsi"/>
          <w:i/>
          <w:iCs/>
          <w:color w:val="2A2A29"/>
          <w:shd w:val="clear" w:color="auto" w:fill="FFFFFF"/>
        </w:rPr>
        <w:t>ier Theories</w:t>
      </w:r>
    </w:p>
    <w:p w14:paraId="622466CB" w14:textId="492E4E77" w:rsidR="008C2945" w:rsidRDefault="008C2945" w:rsidP="00C83CE1">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Biolog</w:t>
      </w:r>
      <w:r w:rsidR="00F852C4">
        <w:rPr>
          <w:rFonts w:eastAsia="Times New Roman" w:cstheme="minorHAnsi"/>
          <w:color w:val="2A2A29"/>
          <w:shd w:val="clear" w:color="auto" w:fill="FFFFFF"/>
        </w:rPr>
        <w:t xml:space="preserve">ical </w:t>
      </w:r>
      <w:r w:rsidR="00BD2C13">
        <w:rPr>
          <w:rFonts w:eastAsia="Times New Roman" w:cstheme="minorHAnsi"/>
          <w:color w:val="2A2A29"/>
          <w:shd w:val="clear" w:color="auto" w:fill="FFFFFF"/>
        </w:rPr>
        <w:t>criminology</w:t>
      </w:r>
      <w:r w:rsidR="00A75AF7">
        <w:rPr>
          <w:rFonts w:eastAsia="Times New Roman" w:cstheme="minorHAnsi"/>
          <w:color w:val="2A2A29"/>
          <w:shd w:val="clear" w:color="auto" w:fill="FFFFFF"/>
        </w:rPr>
        <w:t>, similar to psycholog</w:t>
      </w:r>
      <w:r w:rsidR="00BD2C13">
        <w:rPr>
          <w:rFonts w:eastAsia="Times New Roman" w:cstheme="minorHAnsi"/>
          <w:color w:val="2A2A29"/>
          <w:shd w:val="clear" w:color="auto" w:fill="FFFFFF"/>
        </w:rPr>
        <w:t>ical criminology</w:t>
      </w:r>
      <w:r w:rsidR="00FF05FD">
        <w:rPr>
          <w:rFonts w:eastAsia="Times New Roman" w:cstheme="minorHAnsi"/>
          <w:color w:val="2A2A29"/>
          <w:shd w:val="clear" w:color="auto" w:fill="FFFFFF"/>
        </w:rPr>
        <w:t>,</w:t>
      </w:r>
      <w:r w:rsidR="00A75AF7">
        <w:rPr>
          <w:rFonts w:eastAsia="Times New Roman" w:cstheme="minorHAnsi"/>
          <w:color w:val="2A2A29"/>
          <w:shd w:val="clear" w:color="auto" w:fill="FFFFFF"/>
        </w:rPr>
        <w:t xml:space="preserve"> is</w:t>
      </w:r>
      <w:r w:rsidR="00812E95">
        <w:rPr>
          <w:rFonts w:eastAsia="Times New Roman" w:cstheme="minorHAnsi"/>
          <w:color w:val="2A2A29"/>
          <w:shd w:val="clear" w:color="auto" w:fill="FFFFFF"/>
        </w:rPr>
        <w:t xml:space="preserve"> focused </w:t>
      </w:r>
      <w:r w:rsidR="00FF05FD">
        <w:rPr>
          <w:rFonts w:eastAsia="Times New Roman" w:cstheme="minorHAnsi"/>
          <w:color w:val="2A2A29"/>
          <w:shd w:val="clear" w:color="auto" w:fill="FFFFFF"/>
        </w:rPr>
        <w:t>at</w:t>
      </w:r>
      <w:r w:rsidR="00812E95">
        <w:rPr>
          <w:rFonts w:eastAsia="Times New Roman" w:cstheme="minorHAnsi"/>
          <w:color w:val="2A2A29"/>
          <w:shd w:val="clear" w:color="auto" w:fill="FFFFFF"/>
        </w:rPr>
        <w:t xml:space="preserve"> an individual specifically. </w:t>
      </w:r>
      <w:r w:rsidR="00BC4A16">
        <w:rPr>
          <w:rFonts w:eastAsia="Times New Roman" w:cstheme="minorHAnsi"/>
          <w:color w:val="2A2A29"/>
          <w:shd w:val="clear" w:color="auto" w:fill="FFFFFF"/>
        </w:rPr>
        <w:t xml:space="preserve">Instead of </w:t>
      </w:r>
      <w:r w:rsidR="00877816">
        <w:rPr>
          <w:rFonts w:eastAsia="Times New Roman" w:cstheme="minorHAnsi"/>
          <w:color w:val="2A2A29"/>
          <w:shd w:val="clear" w:color="auto" w:fill="FFFFFF"/>
        </w:rPr>
        <w:t>breaking down</w:t>
      </w:r>
      <w:r w:rsidR="00090363">
        <w:rPr>
          <w:rFonts w:eastAsia="Times New Roman" w:cstheme="minorHAnsi"/>
          <w:color w:val="2A2A29"/>
          <w:shd w:val="clear" w:color="auto" w:fill="FFFFFF"/>
        </w:rPr>
        <w:t xml:space="preserve"> and understanding </w:t>
      </w:r>
      <w:r w:rsidR="007F6336">
        <w:rPr>
          <w:rFonts w:eastAsia="Times New Roman" w:cstheme="minorHAnsi"/>
          <w:color w:val="2A2A29"/>
          <w:shd w:val="clear" w:color="auto" w:fill="FFFFFF"/>
        </w:rPr>
        <w:t xml:space="preserve">deficiencies in </w:t>
      </w:r>
      <w:r w:rsidR="00B2048A">
        <w:rPr>
          <w:rFonts w:eastAsia="Times New Roman" w:cstheme="minorHAnsi"/>
          <w:color w:val="2A2A29"/>
          <w:shd w:val="clear" w:color="auto" w:fill="FFFFFF"/>
        </w:rPr>
        <w:t>the individual's cognition or way of thinking, biological</w:t>
      </w:r>
      <w:r w:rsidR="00FB5E15">
        <w:rPr>
          <w:rFonts w:eastAsia="Times New Roman" w:cstheme="minorHAnsi"/>
          <w:color w:val="2A2A29"/>
          <w:shd w:val="clear" w:color="auto" w:fill="FFFFFF"/>
        </w:rPr>
        <w:t xml:space="preserve"> criminology </w:t>
      </w:r>
      <w:r w:rsidR="008C4ED2">
        <w:rPr>
          <w:rFonts w:eastAsia="Times New Roman" w:cstheme="minorHAnsi"/>
          <w:color w:val="2A2A29"/>
          <w:shd w:val="clear" w:color="auto" w:fill="FFFFFF"/>
        </w:rPr>
        <w:t xml:space="preserve">looks at how </w:t>
      </w:r>
      <w:r w:rsidR="009F5327">
        <w:rPr>
          <w:rFonts w:eastAsia="Times New Roman" w:cstheme="minorHAnsi"/>
          <w:color w:val="2A2A29"/>
          <w:shd w:val="clear" w:color="auto" w:fill="FFFFFF"/>
        </w:rPr>
        <w:t xml:space="preserve">influences </w:t>
      </w:r>
      <w:r w:rsidR="00877816">
        <w:rPr>
          <w:rFonts w:eastAsia="Times New Roman" w:cstheme="minorHAnsi"/>
          <w:color w:val="2A2A29"/>
          <w:shd w:val="clear" w:color="auto" w:fill="FFFFFF"/>
        </w:rPr>
        <w:t xml:space="preserve">to </w:t>
      </w:r>
      <w:r w:rsidR="008C4ED2">
        <w:rPr>
          <w:rFonts w:eastAsia="Times New Roman" w:cstheme="minorHAnsi"/>
          <w:color w:val="2A2A29"/>
          <w:shd w:val="clear" w:color="auto" w:fill="FFFFFF"/>
        </w:rPr>
        <w:t>criminal behavior</w:t>
      </w:r>
      <w:r w:rsidR="00877816">
        <w:rPr>
          <w:rFonts w:eastAsia="Times New Roman" w:cstheme="minorHAnsi"/>
          <w:color w:val="2A2A29"/>
          <w:shd w:val="clear" w:color="auto" w:fill="FFFFFF"/>
        </w:rPr>
        <w:t xml:space="preserve"> are fami</w:t>
      </w:r>
      <w:r w:rsidR="00446E43">
        <w:rPr>
          <w:rFonts w:eastAsia="Times New Roman" w:cstheme="minorHAnsi"/>
          <w:color w:val="2A2A29"/>
          <w:shd w:val="clear" w:color="auto" w:fill="FFFFFF"/>
        </w:rPr>
        <w:t>lial.</w:t>
      </w:r>
      <w:r w:rsidR="00C83CE1">
        <w:rPr>
          <w:rFonts w:eastAsia="Times New Roman" w:cstheme="minorHAnsi"/>
          <w:color w:val="2A2A29"/>
          <w:shd w:val="clear" w:color="auto" w:fill="FFFFFF"/>
        </w:rPr>
        <w:t xml:space="preserve"> </w:t>
      </w:r>
      <w:r w:rsidR="005E456B">
        <w:rPr>
          <w:rFonts w:eastAsia="Times New Roman" w:cstheme="minorHAnsi"/>
          <w:color w:val="2A2A29"/>
          <w:shd w:val="clear" w:color="auto" w:fill="FFFFFF"/>
        </w:rPr>
        <w:t>The</w:t>
      </w:r>
      <w:r w:rsidR="00280439">
        <w:rPr>
          <w:rFonts w:eastAsia="Times New Roman" w:cstheme="minorHAnsi"/>
          <w:color w:val="2A2A29"/>
          <w:shd w:val="clear" w:color="auto" w:fill="FFFFFF"/>
        </w:rPr>
        <w:t xml:space="preserve"> idea</w:t>
      </w:r>
      <w:r w:rsidR="00C95B4D">
        <w:rPr>
          <w:rFonts w:eastAsia="Times New Roman" w:cstheme="minorHAnsi"/>
          <w:color w:val="2A2A29"/>
          <w:shd w:val="clear" w:color="auto" w:fill="FFFFFF"/>
        </w:rPr>
        <w:t xml:space="preserve"> </w:t>
      </w:r>
      <w:r w:rsidR="00DD73B0">
        <w:rPr>
          <w:rFonts w:eastAsia="Times New Roman" w:cstheme="minorHAnsi"/>
          <w:color w:val="2A2A29"/>
          <w:shd w:val="clear" w:color="auto" w:fill="FFFFFF"/>
        </w:rPr>
        <w:t xml:space="preserve">that physical attributes </w:t>
      </w:r>
      <w:r w:rsidR="00AE65C6">
        <w:rPr>
          <w:rFonts w:eastAsia="Times New Roman" w:cstheme="minorHAnsi"/>
          <w:color w:val="2A2A29"/>
          <w:shd w:val="clear" w:color="auto" w:fill="FFFFFF"/>
        </w:rPr>
        <w:t>can predetermine criminal behavior</w:t>
      </w:r>
      <w:r w:rsidR="005E456B">
        <w:rPr>
          <w:rFonts w:eastAsia="Times New Roman" w:cstheme="minorHAnsi"/>
          <w:color w:val="2A2A29"/>
          <w:shd w:val="clear" w:color="auto" w:fill="FFFFFF"/>
        </w:rPr>
        <w:t xml:space="preserve"> </w:t>
      </w:r>
      <w:r w:rsidR="00175566">
        <w:rPr>
          <w:rFonts w:eastAsia="Times New Roman" w:cstheme="minorHAnsi"/>
          <w:color w:val="2A2A29"/>
          <w:shd w:val="clear" w:color="auto" w:fill="FFFFFF"/>
        </w:rPr>
        <w:t>was</w:t>
      </w:r>
      <w:r w:rsidR="00C5747C">
        <w:rPr>
          <w:rFonts w:eastAsia="Times New Roman" w:cstheme="minorHAnsi"/>
          <w:color w:val="2A2A29"/>
          <w:shd w:val="clear" w:color="auto" w:fill="FFFFFF"/>
        </w:rPr>
        <w:t xml:space="preserve"> Lomb</w:t>
      </w:r>
      <w:r w:rsidR="00D7128F">
        <w:rPr>
          <w:rFonts w:eastAsia="Times New Roman" w:cstheme="minorHAnsi"/>
          <w:color w:val="2A2A29"/>
          <w:shd w:val="clear" w:color="auto" w:fill="FFFFFF"/>
        </w:rPr>
        <w:t>roso</w:t>
      </w:r>
      <w:r w:rsidR="00941049">
        <w:rPr>
          <w:rFonts w:eastAsia="Times New Roman" w:cstheme="minorHAnsi"/>
          <w:color w:val="2A2A29"/>
          <w:shd w:val="clear" w:color="auto" w:fill="FFFFFF"/>
        </w:rPr>
        <w:t xml:space="preserve">’s </w:t>
      </w:r>
      <w:r w:rsidR="00941049" w:rsidRPr="006746BD">
        <w:rPr>
          <w:rFonts w:eastAsia="Times New Roman" w:cstheme="minorHAnsi"/>
          <w:b/>
          <w:bCs/>
          <w:color w:val="2A2A29"/>
          <w:shd w:val="clear" w:color="auto" w:fill="FFFFFF"/>
        </w:rPr>
        <w:t>Ata</w:t>
      </w:r>
      <w:r w:rsidR="007E2064" w:rsidRPr="006746BD">
        <w:rPr>
          <w:rFonts w:eastAsia="Times New Roman" w:cstheme="minorHAnsi"/>
          <w:b/>
          <w:bCs/>
          <w:color w:val="2A2A29"/>
          <w:shd w:val="clear" w:color="auto" w:fill="FFFFFF"/>
        </w:rPr>
        <w:t>vistic Theory</w:t>
      </w:r>
      <w:r w:rsidR="007E2064" w:rsidRPr="006746BD">
        <w:rPr>
          <w:rFonts w:eastAsia="Times New Roman" w:cstheme="minorHAnsi"/>
          <w:color w:val="2A2A29"/>
          <w:shd w:val="clear" w:color="auto" w:fill="FFFFFF"/>
        </w:rPr>
        <w:t xml:space="preserve"> o</w:t>
      </w:r>
      <w:r w:rsidR="007E2064">
        <w:rPr>
          <w:rFonts w:eastAsia="Times New Roman" w:cstheme="minorHAnsi"/>
          <w:color w:val="2A2A29"/>
          <w:shd w:val="clear" w:color="auto" w:fill="FFFFFF"/>
        </w:rPr>
        <w:t>f biological criminology</w:t>
      </w:r>
      <w:r w:rsidR="00175566">
        <w:rPr>
          <w:rFonts w:eastAsia="Times New Roman" w:cstheme="minorHAnsi"/>
          <w:color w:val="2A2A29"/>
          <w:shd w:val="clear" w:color="auto" w:fill="FFFFFF"/>
        </w:rPr>
        <w:t xml:space="preserve"> from </w:t>
      </w:r>
      <w:r w:rsidR="005261EC">
        <w:rPr>
          <w:rFonts w:eastAsia="Times New Roman" w:cstheme="minorHAnsi"/>
          <w:color w:val="2A2A29"/>
          <w:shd w:val="clear" w:color="auto" w:fill="FFFFFF"/>
        </w:rPr>
        <w:t>1876</w:t>
      </w:r>
      <w:r w:rsidR="007E2064">
        <w:rPr>
          <w:rFonts w:eastAsia="Times New Roman" w:cstheme="minorHAnsi"/>
          <w:color w:val="2A2A29"/>
          <w:shd w:val="clear" w:color="auto" w:fill="FFFFFF"/>
        </w:rPr>
        <w:t xml:space="preserve">. </w:t>
      </w:r>
      <w:r w:rsidR="0027628E">
        <w:rPr>
          <w:rFonts w:eastAsia="Times New Roman" w:cstheme="minorHAnsi"/>
          <w:color w:val="2A2A29"/>
          <w:shd w:val="clear" w:color="auto" w:fill="FFFFFF"/>
        </w:rPr>
        <w:t>‘</w:t>
      </w:r>
      <w:r w:rsidR="00DC285C" w:rsidRPr="00401645">
        <w:rPr>
          <w:rFonts w:eastAsia="Times New Roman" w:cstheme="minorHAnsi"/>
          <w:color w:val="282828"/>
          <w:shd w:val="clear" w:color="auto" w:fill="FFFFFF"/>
        </w:rPr>
        <w:t xml:space="preserve">This </w:t>
      </w:r>
      <w:r w:rsidR="00401645">
        <w:rPr>
          <w:rFonts w:eastAsia="Times New Roman" w:cstheme="minorHAnsi"/>
          <w:color w:val="282828"/>
          <w:shd w:val="clear" w:color="auto" w:fill="FFFFFF"/>
        </w:rPr>
        <w:t>[implication]</w:t>
      </w:r>
      <w:r w:rsidR="00DC285C" w:rsidRPr="00401645">
        <w:rPr>
          <w:rFonts w:eastAsia="Times New Roman" w:cstheme="minorHAnsi"/>
          <w:color w:val="282828"/>
          <w:shd w:val="clear" w:color="auto" w:fill="FFFFFF"/>
        </w:rPr>
        <w:t xml:space="preserve"> that criminality is inherited and that it can be identified by physical defect</w:t>
      </w:r>
      <w:r w:rsidR="00401645">
        <w:rPr>
          <w:rFonts w:eastAsia="Times New Roman" w:cstheme="minorHAnsi"/>
          <w:color w:val="282828"/>
          <w:shd w:val="clear" w:color="auto" w:fill="FFFFFF"/>
        </w:rPr>
        <w:t xml:space="preserve">s’ was </w:t>
      </w:r>
      <w:r w:rsidR="005E456B">
        <w:rPr>
          <w:rFonts w:eastAsia="Times New Roman" w:cstheme="minorHAnsi"/>
          <w:color w:val="2A2A29"/>
          <w:shd w:val="clear" w:color="auto" w:fill="FFFFFF"/>
        </w:rPr>
        <w:t xml:space="preserve">disproven </w:t>
      </w:r>
      <w:r w:rsidR="00A35446">
        <w:rPr>
          <w:rFonts w:eastAsia="Times New Roman" w:cstheme="minorHAnsi"/>
          <w:color w:val="2A2A29"/>
          <w:shd w:val="clear" w:color="auto" w:fill="FFFFFF"/>
        </w:rPr>
        <w:t xml:space="preserve">due to </w:t>
      </w:r>
      <w:r w:rsidR="00A0142C">
        <w:rPr>
          <w:rFonts w:eastAsia="Times New Roman" w:cstheme="minorHAnsi"/>
          <w:color w:val="2A2A29"/>
          <w:shd w:val="clear" w:color="auto" w:fill="FFFFFF"/>
        </w:rPr>
        <w:t>continued conflicting</w:t>
      </w:r>
      <w:r w:rsidR="00250437">
        <w:rPr>
          <w:rFonts w:eastAsia="Times New Roman" w:cstheme="minorHAnsi"/>
          <w:color w:val="2A2A29"/>
          <w:shd w:val="clear" w:color="auto" w:fill="FFFFFF"/>
        </w:rPr>
        <w:t xml:space="preserve"> </w:t>
      </w:r>
      <w:r w:rsidR="00E50145">
        <w:rPr>
          <w:rFonts w:eastAsia="Times New Roman" w:cstheme="minorHAnsi"/>
          <w:color w:val="2A2A29"/>
          <w:shd w:val="clear" w:color="auto" w:fill="FFFFFF"/>
        </w:rPr>
        <w:t>evidence</w:t>
      </w:r>
      <w:r w:rsidR="0027628E">
        <w:rPr>
          <w:rFonts w:eastAsia="Times New Roman" w:cstheme="minorHAnsi"/>
          <w:color w:val="2A2A29"/>
          <w:shd w:val="clear" w:color="auto" w:fill="FFFFFF"/>
        </w:rPr>
        <w:t xml:space="preserve"> </w:t>
      </w:r>
      <w:r w:rsidR="00671A4A">
        <w:rPr>
          <w:rFonts w:eastAsia="Times New Roman" w:cstheme="minorHAnsi"/>
          <w:color w:val="2A2A29"/>
          <w:shd w:val="clear" w:color="auto" w:fill="FFFFFF"/>
        </w:rPr>
        <w:t>(</w:t>
      </w:r>
      <w:r w:rsidR="00E40806">
        <w:rPr>
          <w:rFonts w:eastAsia="Times New Roman" w:cstheme="minorHAnsi"/>
          <w:color w:val="2A2A29"/>
          <w:shd w:val="clear" w:color="auto" w:fill="FFFFFF"/>
        </w:rPr>
        <w:t>Brooks</w:t>
      </w:r>
      <w:r w:rsidR="00D37011">
        <w:rPr>
          <w:rFonts w:eastAsia="Times New Roman" w:cstheme="minorHAnsi"/>
          <w:color w:val="2A2A29"/>
          <w:shd w:val="clear" w:color="auto" w:fill="FFFFFF"/>
        </w:rPr>
        <w:t>, 2023</w:t>
      </w:r>
      <w:r w:rsidR="005B5E90">
        <w:rPr>
          <w:rFonts w:eastAsia="Times New Roman" w:cstheme="minorHAnsi"/>
          <w:color w:val="2A2A29"/>
          <w:shd w:val="clear" w:color="auto" w:fill="FFFFFF"/>
        </w:rPr>
        <w:t>).</w:t>
      </w:r>
      <w:r w:rsidR="00DE383A">
        <w:rPr>
          <w:rFonts w:eastAsia="Times New Roman" w:cstheme="minorHAnsi"/>
          <w:color w:val="2A2A29"/>
          <w:shd w:val="clear" w:color="auto" w:fill="FFFFFF"/>
        </w:rPr>
        <w:t xml:space="preserve"> The </w:t>
      </w:r>
      <w:r w:rsidR="00DE383A" w:rsidRPr="006746BD">
        <w:rPr>
          <w:rFonts w:eastAsia="Times New Roman" w:cstheme="minorHAnsi"/>
          <w:b/>
          <w:bCs/>
          <w:color w:val="2A2A29"/>
          <w:shd w:val="clear" w:color="auto" w:fill="FFFFFF"/>
        </w:rPr>
        <w:t>Degeneration Theory</w:t>
      </w:r>
      <w:r w:rsidR="00DE383A">
        <w:rPr>
          <w:rFonts w:eastAsia="Times New Roman" w:cstheme="minorHAnsi"/>
          <w:color w:val="2A2A29"/>
          <w:shd w:val="clear" w:color="auto" w:fill="FFFFFF"/>
        </w:rPr>
        <w:t xml:space="preserve"> of </w:t>
      </w:r>
      <w:r w:rsidR="005A2E4A">
        <w:rPr>
          <w:rFonts w:eastAsia="Times New Roman" w:cstheme="minorHAnsi"/>
          <w:color w:val="2A2A29"/>
          <w:shd w:val="clear" w:color="auto" w:fill="FFFFFF"/>
        </w:rPr>
        <w:t xml:space="preserve">1857, </w:t>
      </w:r>
      <w:r w:rsidR="00A2654D">
        <w:rPr>
          <w:rFonts w:eastAsia="Times New Roman" w:cstheme="minorHAnsi"/>
          <w:color w:val="2A2A29"/>
          <w:shd w:val="clear" w:color="auto" w:fill="FFFFFF"/>
        </w:rPr>
        <w:t xml:space="preserve">argued individuals of lower social classes were predisposed to </w:t>
      </w:r>
      <w:r w:rsidR="006043F1">
        <w:rPr>
          <w:rFonts w:eastAsia="Times New Roman" w:cstheme="minorHAnsi"/>
          <w:color w:val="2A2A29"/>
          <w:shd w:val="clear" w:color="auto" w:fill="FFFFFF"/>
        </w:rPr>
        <w:t xml:space="preserve">mental and neurological </w:t>
      </w:r>
      <w:r w:rsidR="00B2274D">
        <w:rPr>
          <w:rFonts w:eastAsia="Times New Roman" w:cstheme="minorHAnsi"/>
          <w:color w:val="2A2A29"/>
          <w:shd w:val="clear" w:color="auto" w:fill="FFFFFF"/>
        </w:rPr>
        <w:t xml:space="preserve">deficits increasing likelihood of committing a crime </w:t>
      </w:r>
      <w:r w:rsidR="000B3614">
        <w:rPr>
          <w:rFonts w:eastAsia="Times New Roman" w:cstheme="minorHAnsi"/>
          <w:color w:val="2A2A29"/>
          <w:shd w:val="clear" w:color="auto" w:fill="FFFFFF"/>
        </w:rPr>
        <w:t>(Nickerson</w:t>
      </w:r>
      <w:r w:rsidR="005426DC">
        <w:rPr>
          <w:rFonts w:eastAsia="Times New Roman" w:cstheme="minorHAnsi"/>
          <w:color w:val="2A2A29"/>
          <w:shd w:val="clear" w:color="auto" w:fill="FFFFFF"/>
        </w:rPr>
        <w:t>, 2023).</w:t>
      </w:r>
      <w:r w:rsidR="00B2274D">
        <w:rPr>
          <w:rFonts w:eastAsia="Times New Roman" w:cstheme="minorHAnsi"/>
          <w:color w:val="2A2A29"/>
          <w:shd w:val="clear" w:color="auto" w:fill="FFFFFF"/>
        </w:rPr>
        <w:t xml:space="preserve"> </w:t>
      </w:r>
      <w:r w:rsidR="00AE0515">
        <w:rPr>
          <w:rFonts w:eastAsia="Times New Roman" w:cstheme="minorHAnsi"/>
          <w:color w:val="2A2A29"/>
          <w:shd w:val="clear" w:color="auto" w:fill="FFFFFF"/>
        </w:rPr>
        <w:t xml:space="preserve">William Sheldon was the first to </w:t>
      </w:r>
      <w:r w:rsidR="002B1CDD">
        <w:rPr>
          <w:rFonts w:eastAsia="Times New Roman" w:cstheme="minorHAnsi"/>
          <w:color w:val="2A2A29"/>
          <w:shd w:val="clear" w:color="auto" w:fill="FFFFFF"/>
        </w:rPr>
        <w:lastRenderedPageBreak/>
        <w:t xml:space="preserve">suggest a correlation between </w:t>
      </w:r>
      <w:r w:rsidR="00164CB9">
        <w:rPr>
          <w:rFonts w:eastAsia="Times New Roman" w:cstheme="minorHAnsi"/>
          <w:color w:val="2A2A29"/>
          <w:shd w:val="clear" w:color="auto" w:fill="FFFFFF"/>
        </w:rPr>
        <w:t>personality and p</w:t>
      </w:r>
      <w:r w:rsidR="004F2240">
        <w:rPr>
          <w:rFonts w:eastAsia="Times New Roman" w:cstheme="minorHAnsi"/>
          <w:color w:val="2A2A29"/>
          <w:shd w:val="clear" w:color="auto" w:fill="FFFFFF"/>
        </w:rPr>
        <w:t>hysique.</w:t>
      </w:r>
      <w:r w:rsidR="00ED6E8B">
        <w:rPr>
          <w:rFonts w:eastAsia="Times New Roman" w:cstheme="minorHAnsi"/>
          <w:color w:val="2A2A29"/>
          <w:shd w:val="clear" w:color="auto" w:fill="FFFFFF"/>
        </w:rPr>
        <w:t xml:space="preserve"> The endomorph, </w:t>
      </w:r>
      <w:r w:rsidR="009B38D7">
        <w:rPr>
          <w:rFonts w:eastAsia="Times New Roman" w:cstheme="minorHAnsi"/>
          <w:color w:val="2A2A29"/>
          <w:shd w:val="clear" w:color="auto" w:fill="FFFFFF"/>
        </w:rPr>
        <w:t>heavy and round build, was sociable</w:t>
      </w:r>
      <w:r w:rsidR="005712EC">
        <w:rPr>
          <w:rFonts w:eastAsia="Times New Roman" w:cstheme="minorHAnsi"/>
          <w:color w:val="2A2A29"/>
          <w:shd w:val="clear" w:color="auto" w:fill="FFFFFF"/>
        </w:rPr>
        <w:t xml:space="preserve">, tolerant, and peaceful. The </w:t>
      </w:r>
      <w:r w:rsidR="008B2369">
        <w:rPr>
          <w:rFonts w:eastAsia="Times New Roman" w:cstheme="minorHAnsi"/>
          <w:color w:val="2A2A29"/>
          <w:shd w:val="clear" w:color="auto" w:fill="FFFFFF"/>
        </w:rPr>
        <w:t xml:space="preserve">ectomorph, </w:t>
      </w:r>
      <w:r w:rsidR="002E4303">
        <w:rPr>
          <w:rFonts w:eastAsia="Times New Roman" w:cstheme="minorHAnsi"/>
          <w:color w:val="2A2A29"/>
          <w:shd w:val="clear" w:color="auto" w:fill="FFFFFF"/>
        </w:rPr>
        <w:t xml:space="preserve">thin and </w:t>
      </w:r>
      <w:r w:rsidR="001F5B8C">
        <w:rPr>
          <w:rFonts w:eastAsia="Times New Roman" w:cstheme="minorHAnsi"/>
          <w:color w:val="2A2A29"/>
          <w:shd w:val="clear" w:color="auto" w:fill="FFFFFF"/>
        </w:rPr>
        <w:t xml:space="preserve">wiry in frame, was </w:t>
      </w:r>
      <w:r w:rsidR="00DF339A">
        <w:rPr>
          <w:rFonts w:eastAsia="Times New Roman" w:cstheme="minorHAnsi"/>
          <w:color w:val="2A2A29"/>
          <w:shd w:val="clear" w:color="auto" w:fill="FFFFFF"/>
        </w:rPr>
        <w:t xml:space="preserve">fragile, introverted, and quiet. Finally, the </w:t>
      </w:r>
      <w:r w:rsidR="00095559">
        <w:rPr>
          <w:rFonts w:eastAsia="Times New Roman" w:cstheme="minorHAnsi"/>
          <w:color w:val="2A2A29"/>
          <w:shd w:val="clear" w:color="auto" w:fill="FFFFFF"/>
        </w:rPr>
        <w:t xml:space="preserve">mesomorph, </w:t>
      </w:r>
      <w:r w:rsidR="00377741">
        <w:rPr>
          <w:rFonts w:eastAsia="Times New Roman" w:cstheme="minorHAnsi"/>
          <w:color w:val="2A2A29"/>
          <w:shd w:val="clear" w:color="auto" w:fill="FFFFFF"/>
        </w:rPr>
        <w:t xml:space="preserve">of muscular build was </w:t>
      </w:r>
      <w:r w:rsidR="00A000F9">
        <w:rPr>
          <w:rFonts w:eastAsia="Times New Roman" w:cstheme="minorHAnsi"/>
          <w:color w:val="2A2A29"/>
          <w:shd w:val="clear" w:color="auto" w:fill="FFFFFF"/>
        </w:rPr>
        <w:t xml:space="preserve">aggressive, assertive, </w:t>
      </w:r>
      <w:r w:rsidR="0009627A">
        <w:rPr>
          <w:rFonts w:eastAsia="Times New Roman" w:cstheme="minorHAnsi"/>
          <w:color w:val="2A2A29"/>
          <w:shd w:val="clear" w:color="auto" w:fill="FFFFFF"/>
        </w:rPr>
        <w:t>adventurou</w:t>
      </w:r>
      <w:r w:rsidR="002A3E46">
        <w:rPr>
          <w:rFonts w:eastAsia="Times New Roman" w:cstheme="minorHAnsi"/>
          <w:color w:val="2A2A29"/>
          <w:shd w:val="clear" w:color="auto" w:fill="FFFFFF"/>
        </w:rPr>
        <w:t>s</w:t>
      </w:r>
      <w:r w:rsidR="00764C4C">
        <w:rPr>
          <w:rFonts w:eastAsia="Times New Roman" w:cstheme="minorHAnsi"/>
          <w:color w:val="2A2A29"/>
          <w:shd w:val="clear" w:color="auto" w:fill="FFFFFF"/>
        </w:rPr>
        <w:t xml:space="preserve">, </w:t>
      </w:r>
      <w:r w:rsidR="002A3E46">
        <w:rPr>
          <w:rFonts w:eastAsia="Times New Roman" w:cstheme="minorHAnsi"/>
          <w:color w:val="2A2A29"/>
          <w:shd w:val="clear" w:color="auto" w:fill="FFFFFF"/>
        </w:rPr>
        <w:t xml:space="preserve">and made up most of the criminal population. </w:t>
      </w:r>
      <w:r w:rsidR="00370961">
        <w:rPr>
          <w:rFonts w:eastAsia="Times New Roman" w:cstheme="minorHAnsi"/>
          <w:color w:val="2A2A29"/>
          <w:shd w:val="clear" w:color="auto" w:fill="FFFFFF"/>
        </w:rPr>
        <w:t xml:space="preserve">Despite </w:t>
      </w:r>
      <w:r w:rsidR="00FB45E1">
        <w:rPr>
          <w:rFonts w:eastAsia="Times New Roman" w:cstheme="minorHAnsi"/>
          <w:color w:val="2A2A29"/>
          <w:shd w:val="clear" w:color="auto" w:fill="FFFFFF"/>
        </w:rPr>
        <w:t>the</w:t>
      </w:r>
      <w:r w:rsidR="00370961">
        <w:rPr>
          <w:rFonts w:eastAsia="Times New Roman" w:cstheme="minorHAnsi"/>
          <w:color w:val="2A2A29"/>
          <w:shd w:val="clear" w:color="auto" w:fill="FFFFFF"/>
        </w:rPr>
        <w:t xml:space="preserve"> </w:t>
      </w:r>
      <w:r w:rsidR="00C34B13">
        <w:rPr>
          <w:rFonts w:eastAsia="Times New Roman" w:cstheme="minorHAnsi"/>
          <w:color w:val="2A2A29"/>
          <w:shd w:val="clear" w:color="auto" w:fill="FFFFFF"/>
        </w:rPr>
        <w:t>incongruence</w:t>
      </w:r>
      <w:r w:rsidR="00A468BC">
        <w:rPr>
          <w:rFonts w:eastAsia="Times New Roman" w:cstheme="minorHAnsi"/>
          <w:color w:val="2A2A29"/>
          <w:shd w:val="clear" w:color="auto" w:fill="FFFFFF"/>
        </w:rPr>
        <w:t xml:space="preserve"> of this idea with research, some forms of </w:t>
      </w:r>
      <w:r w:rsidR="00263852">
        <w:rPr>
          <w:rFonts w:eastAsia="Times New Roman" w:cstheme="minorHAnsi"/>
          <w:color w:val="2A2A29"/>
          <w:shd w:val="clear" w:color="auto" w:fill="FFFFFF"/>
        </w:rPr>
        <w:t xml:space="preserve">criminal detection still rely heavily on physique </w:t>
      </w:r>
      <w:r w:rsidR="00F36160">
        <w:rPr>
          <w:rFonts w:eastAsia="Times New Roman" w:cstheme="minorHAnsi"/>
          <w:color w:val="2A2A29"/>
          <w:shd w:val="clear" w:color="auto" w:fill="FFFFFF"/>
        </w:rPr>
        <w:t xml:space="preserve">to identify crime (i.e. racial profiling). </w:t>
      </w:r>
      <w:r w:rsidR="00256FBB">
        <w:rPr>
          <w:rFonts w:eastAsia="Times New Roman" w:cstheme="minorHAnsi"/>
          <w:color w:val="2A2A29"/>
          <w:shd w:val="clear" w:color="auto" w:fill="FFFFFF"/>
        </w:rPr>
        <w:t xml:space="preserve">While these theories have been heavily discounted, </w:t>
      </w:r>
      <w:r w:rsidR="00F5368F">
        <w:rPr>
          <w:rFonts w:eastAsia="Times New Roman" w:cstheme="minorHAnsi"/>
          <w:color w:val="2A2A29"/>
          <w:shd w:val="clear" w:color="auto" w:fill="FFFFFF"/>
        </w:rPr>
        <w:t xml:space="preserve">they did give rise to new modern theories of how biology affects criminal behavior and crime. </w:t>
      </w:r>
    </w:p>
    <w:p w14:paraId="1084FC02" w14:textId="747DCBA9" w:rsidR="0048479E" w:rsidRPr="0048479E" w:rsidRDefault="0048479E" w:rsidP="0048479E">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Today’s Theories</w:t>
      </w:r>
    </w:p>
    <w:p w14:paraId="0C1B9C82" w14:textId="617331F7" w:rsidR="006574C9" w:rsidRDefault="00F01E15" w:rsidP="00DC0D8E">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Today, biological criminologists focus on</w:t>
      </w:r>
      <w:r w:rsidR="00FE6739">
        <w:rPr>
          <w:rFonts w:eastAsia="Times New Roman" w:cstheme="minorHAnsi"/>
          <w:color w:val="2A2A29"/>
          <w:shd w:val="clear" w:color="auto" w:fill="FFFFFF"/>
        </w:rPr>
        <w:t xml:space="preserve"> </w:t>
      </w:r>
      <w:r w:rsidR="002D10F3">
        <w:rPr>
          <w:rFonts w:eastAsia="Times New Roman" w:cstheme="minorHAnsi"/>
          <w:color w:val="2A2A29"/>
          <w:shd w:val="clear" w:color="auto" w:fill="FFFFFF"/>
        </w:rPr>
        <w:t>Neurological</w:t>
      </w:r>
      <w:r w:rsidR="008F5E49">
        <w:rPr>
          <w:rFonts w:eastAsia="Times New Roman" w:cstheme="minorHAnsi"/>
          <w:color w:val="2A2A29"/>
          <w:shd w:val="clear" w:color="auto" w:fill="FFFFFF"/>
        </w:rPr>
        <w:t xml:space="preserve"> or Trait</w:t>
      </w:r>
      <w:r w:rsidR="002D10F3">
        <w:rPr>
          <w:rFonts w:eastAsia="Times New Roman" w:cstheme="minorHAnsi"/>
          <w:color w:val="2A2A29"/>
          <w:shd w:val="clear" w:color="auto" w:fill="FFFFFF"/>
        </w:rPr>
        <w:t xml:space="preserve"> explanations</w:t>
      </w:r>
      <w:r w:rsidR="008F5E49">
        <w:rPr>
          <w:rFonts w:eastAsia="Times New Roman" w:cstheme="minorHAnsi"/>
          <w:color w:val="2A2A29"/>
          <w:shd w:val="clear" w:color="auto" w:fill="FFFFFF"/>
        </w:rPr>
        <w:t xml:space="preserve">. Neurological, </w:t>
      </w:r>
      <w:r w:rsidR="000A45C6">
        <w:rPr>
          <w:rFonts w:eastAsia="Times New Roman" w:cstheme="minorHAnsi"/>
          <w:color w:val="2A2A29"/>
          <w:shd w:val="clear" w:color="auto" w:fill="FFFFFF"/>
        </w:rPr>
        <w:t xml:space="preserve">or </w:t>
      </w:r>
      <w:r>
        <w:rPr>
          <w:rFonts w:eastAsia="Times New Roman" w:cstheme="minorHAnsi"/>
          <w:color w:val="2A2A29"/>
          <w:shd w:val="clear" w:color="auto" w:fill="FFFFFF"/>
        </w:rPr>
        <w:t xml:space="preserve">how the regions in the brain </w:t>
      </w:r>
      <w:r w:rsidR="005C3544">
        <w:rPr>
          <w:rFonts w:eastAsia="Times New Roman" w:cstheme="minorHAnsi"/>
          <w:color w:val="2A2A29"/>
          <w:shd w:val="clear" w:color="auto" w:fill="FFFFFF"/>
        </w:rPr>
        <w:t>responsible</w:t>
      </w:r>
      <w:r>
        <w:rPr>
          <w:rFonts w:eastAsia="Times New Roman" w:cstheme="minorHAnsi"/>
          <w:color w:val="2A2A29"/>
          <w:shd w:val="clear" w:color="auto" w:fill="FFFFFF"/>
        </w:rPr>
        <w:t xml:space="preserve"> for </w:t>
      </w:r>
      <w:r w:rsidR="005C3544">
        <w:rPr>
          <w:rFonts w:eastAsia="Times New Roman" w:cstheme="minorHAnsi"/>
          <w:color w:val="2A2A29"/>
          <w:shd w:val="clear" w:color="auto" w:fill="FFFFFF"/>
        </w:rPr>
        <w:t xml:space="preserve">innate </w:t>
      </w:r>
      <w:r w:rsidR="00D50DB1">
        <w:rPr>
          <w:rFonts w:eastAsia="Times New Roman" w:cstheme="minorHAnsi"/>
          <w:color w:val="2A2A29"/>
          <w:shd w:val="clear" w:color="auto" w:fill="FFFFFF"/>
        </w:rPr>
        <w:t>behaviors</w:t>
      </w:r>
      <w:r w:rsidR="005C3544">
        <w:rPr>
          <w:rFonts w:eastAsia="Times New Roman" w:cstheme="minorHAnsi"/>
          <w:color w:val="2A2A29"/>
          <w:shd w:val="clear" w:color="auto" w:fill="FFFFFF"/>
        </w:rPr>
        <w:t xml:space="preserve"> can </w:t>
      </w:r>
      <w:r w:rsidR="004F20D2">
        <w:rPr>
          <w:rFonts w:eastAsia="Times New Roman" w:cstheme="minorHAnsi"/>
          <w:color w:val="2A2A29"/>
          <w:shd w:val="clear" w:color="auto" w:fill="FFFFFF"/>
        </w:rPr>
        <w:t xml:space="preserve">cease to operate correctly causing </w:t>
      </w:r>
      <w:r w:rsidR="00743D39">
        <w:rPr>
          <w:rFonts w:eastAsia="Times New Roman" w:cstheme="minorHAnsi"/>
          <w:color w:val="2A2A29"/>
          <w:shd w:val="clear" w:color="auto" w:fill="FFFFFF"/>
        </w:rPr>
        <w:t>antisocial behaviors</w:t>
      </w:r>
      <w:r w:rsidR="002D10F3">
        <w:rPr>
          <w:rFonts w:eastAsia="Times New Roman" w:cstheme="minorHAnsi"/>
          <w:color w:val="2A2A29"/>
          <w:shd w:val="clear" w:color="auto" w:fill="FFFFFF"/>
        </w:rPr>
        <w:t>.</w:t>
      </w:r>
      <w:r w:rsidR="00326E24">
        <w:rPr>
          <w:rFonts w:eastAsia="Times New Roman" w:cstheme="minorHAnsi"/>
          <w:color w:val="2A2A29"/>
          <w:shd w:val="clear" w:color="auto" w:fill="FFFFFF"/>
        </w:rPr>
        <w:t xml:space="preserve"> </w:t>
      </w:r>
      <w:r w:rsidR="00A508CF">
        <w:rPr>
          <w:rFonts w:eastAsia="Times New Roman" w:cstheme="minorHAnsi"/>
          <w:color w:val="2A2A29"/>
          <w:shd w:val="clear" w:color="auto" w:fill="FFFFFF"/>
        </w:rPr>
        <w:t xml:space="preserve">Neurotransmitters like </w:t>
      </w:r>
      <w:r w:rsidR="00E9132B">
        <w:rPr>
          <w:rFonts w:eastAsia="Times New Roman" w:cstheme="minorHAnsi"/>
          <w:color w:val="2A2A29"/>
          <w:shd w:val="clear" w:color="auto" w:fill="FFFFFF"/>
        </w:rPr>
        <w:t>norepinephrine</w:t>
      </w:r>
      <w:r w:rsidR="004D4624">
        <w:rPr>
          <w:rFonts w:eastAsia="Times New Roman" w:cstheme="minorHAnsi"/>
          <w:color w:val="2A2A29"/>
          <w:shd w:val="clear" w:color="auto" w:fill="FFFFFF"/>
        </w:rPr>
        <w:t xml:space="preserve"> and serotonin also show some correlation </w:t>
      </w:r>
      <w:r w:rsidR="00067776">
        <w:rPr>
          <w:rFonts w:eastAsia="Times New Roman" w:cstheme="minorHAnsi"/>
          <w:color w:val="2A2A29"/>
          <w:shd w:val="clear" w:color="auto" w:fill="FFFFFF"/>
        </w:rPr>
        <w:t>with antisocial behavior</w:t>
      </w:r>
      <w:r w:rsidR="00901821">
        <w:rPr>
          <w:rFonts w:eastAsia="Times New Roman" w:cstheme="minorHAnsi"/>
          <w:color w:val="2A2A29"/>
          <w:shd w:val="clear" w:color="auto" w:fill="FFFFFF"/>
        </w:rPr>
        <w:t xml:space="preserve"> and impulsivity </w:t>
      </w:r>
      <w:r w:rsidR="00067776">
        <w:rPr>
          <w:rFonts w:eastAsia="Times New Roman" w:cstheme="minorHAnsi"/>
          <w:color w:val="2A2A29"/>
          <w:shd w:val="clear" w:color="auto" w:fill="FFFFFF"/>
        </w:rPr>
        <w:t xml:space="preserve">( </w:t>
      </w:r>
      <w:r w:rsidR="003345FD">
        <w:rPr>
          <w:rFonts w:eastAsia="Times New Roman" w:cstheme="minorHAnsi"/>
          <w:color w:val="2A2A29"/>
          <w:shd w:val="clear" w:color="auto" w:fill="FFFFFF"/>
        </w:rPr>
        <w:t xml:space="preserve">Nickerson, 2023). </w:t>
      </w:r>
      <w:r w:rsidR="006C6C39">
        <w:rPr>
          <w:rFonts w:eastAsia="Times New Roman" w:cstheme="minorHAnsi"/>
          <w:color w:val="2A2A29"/>
          <w:shd w:val="clear" w:color="auto" w:fill="FFFFFF"/>
        </w:rPr>
        <w:t xml:space="preserve">Genetic </w:t>
      </w:r>
      <w:r w:rsidR="008F57C4">
        <w:rPr>
          <w:rFonts w:eastAsia="Times New Roman" w:cstheme="minorHAnsi"/>
          <w:color w:val="2A2A29"/>
          <w:shd w:val="clear" w:color="auto" w:fill="FFFFFF"/>
        </w:rPr>
        <w:t xml:space="preserve">(Nature) </w:t>
      </w:r>
      <w:r w:rsidR="006C6C39">
        <w:rPr>
          <w:rFonts w:eastAsia="Times New Roman" w:cstheme="minorHAnsi"/>
          <w:color w:val="2A2A29"/>
          <w:shd w:val="clear" w:color="auto" w:fill="FFFFFF"/>
        </w:rPr>
        <w:t xml:space="preserve">explanations </w:t>
      </w:r>
      <w:r w:rsidR="003E018E">
        <w:rPr>
          <w:rFonts w:eastAsia="Times New Roman" w:cstheme="minorHAnsi"/>
          <w:color w:val="2A2A29"/>
          <w:shd w:val="clear" w:color="auto" w:fill="FFFFFF"/>
        </w:rPr>
        <w:t xml:space="preserve">for criminal behavior </w:t>
      </w:r>
      <w:r w:rsidR="001F2728">
        <w:rPr>
          <w:rFonts w:eastAsia="Times New Roman" w:cstheme="minorHAnsi"/>
          <w:color w:val="2A2A29"/>
          <w:shd w:val="clear" w:color="auto" w:fill="FFFFFF"/>
        </w:rPr>
        <w:t xml:space="preserve">account for about </w:t>
      </w:r>
      <w:r w:rsidR="005448E0">
        <w:rPr>
          <w:rFonts w:eastAsia="Times New Roman" w:cstheme="minorHAnsi"/>
          <w:color w:val="2A2A29"/>
          <w:shd w:val="clear" w:color="auto" w:fill="FFFFFF"/>
        </w:rPr>
        <w:t xml:space="preserve">41% (32% </w:t>
      </w:r>
      <w:r w:rsidR="000E6E52">
        <w:rPr>
          <w:rFonts w:eastAsia="Times New Roman" w:cstheme="minorHAnsi"/>
          <w:color w:val="2A2A29"/>
          <w:shd w:val="clear" w:color="auto" w:fill="FFFFFF"/>
        </w:rPr>
        <w:t xml:space="preserve">additive </w:t>
      </w:r>
      <w:r w:rsidR="007621EC">
        <w:rPr>
          <w:rFonts w:eastAsia="Times New Roman" w:cstheme="minorHAnsi"/>
          <w:color w:val="2A2A29"/>
          <w:shd w:val="clear" w:color="auto" w:fill="FFFFFF"/>
        </w:rPr>
        <w:t>genetic</w:t>
      </w:r>
      <w:r w:rsidR="00A72735">
        <w:rPr>
          <w:rFonts w:eastAsia="Times New Roman" w:cstheme="minorHAnsi"/>
          <w:color w:val="2A2A29"/>
          <w:shd w:val="clear" w:color="auto" w:fill="FFFFFF"/>
        </w:rPr>
        <w:t xml:space="preserve"> effects), while environments</w:t>
      </w:r>
      <w:r w:rsidR="008F57C4">
        <w:rPr>
          <w:rFonts w:eastAsia="Times New Roman" w:cstheme="minorHAnsi"/>
          <w:color w:val="2A2A29"/>
          <w:shd w:val="clear" w:color="auto" w:fill="FFFFFF"/>
        </w:rPr>
        <w:t xml:space="preserve"> (Nurture)</w:t>
      </w:r>
      <w:r w:rsidR="00A72735">
        <w:rPr>
          <w:rFonts w:eastAsia="Times New Roman" w:cstheme="minorHAnsi"/>
          <w:color w:val="2A2A29"/>
          <w:shd w:val="clear" w:color="auto" w:fill="FFFFFF"/>
        </w:rPr>
        <w:t xml:space="preserve"> account for </w:t>
      </w:r>
      <w:r w:rsidR="00B117F6">
        <w:rPr>
          <w:rFonts w:eastAsia="Times New Roman" w:cstheme="minorHAnsi"/>
          <w:color w:val="2A2A29"/>
          <w:shd w:val="clear" w:color="auto" w:fill="FFFFFF"/>
        </w:rPr>
        <w:t>the remaining 59%</w:t>
      </w:r>
      <w:r w:rsidR="00765F24">
        <w:rPr>
          <w:rFonts w:eastAsia="Times New Roman" w:cstheme="minorHAnsi"/>
          <w:color w:val="2A2A29"/>
          <w:shd w:val="clear" w:color="auto" w:fill="FFFFFF"/>
        </w:rPr>
        <w:t xml:space="preserve"> </w:t>
      </w:r>
      <w:r w:rsidR="00355A4A">
        <w:rPr>
          <w:rFonts w:eastAsia="Times New Roman" w:cstheme="minorHAnsi"/>
          <w:color w:val="2A2A29"/>
          <w:shd w:val="clear" w:color="auto" w:fill="FFFFFF"/>
        </w:rPr>
        <w:t>(</w:t>
      </w:r>
      <w:r w:rsidR="0052794A">
        <w:rPr>
          <w:rFonts w:eastAsia="Times New Roman" w:cstheme="minorHAnsi"/>
          <w:color w:val="2A2A29"/>
          <w:shd w:val="clear" w:color="auto" w:fill="FFFFFF"/>
        </w:rPr>
        <w:t xml:space="preserve">43% of </w:t>
      </w:r>
      <w:r w:rsidR="00844475">
        <w:rPr>
          <w:rFonts w:eastAsia="Times New Roman" w:cstheme="minorHAnsi"/>
          <w:color w:val="2A2A29"/>
          <w:shd w:val="clear" w:color="auto" w:fill="FFFFFF"/>
        </w:rPr>
        <w:t>these</w:t>
      </w:r>
      <w:r w:rsidR="00203831">
        <w:rPr>
          <w:rFonts w:eastAsia="Times New Roman" w:cstheme="minorHAnsi"/>
          <w:color w:val="2A2A29"/>
          <w:shd w:val="clear" w:color="auto" w:fill="FFFFFF"/>
        </w:rPr>
        <w:t xml:space="preserve"> </w:t>
      </w:r>
      <w:r w:rsidR="00844475">
        <w:rPr>
          <w:rFonts w:eastAsia="Times New Roman" w:cstheme="minorHAnsi"/>
          <w:color w:val="2A2A29"/>
          <w:shd w:val="clear" w:color="auto" w:fill="FFFFFF"/>
        </w:rPr>
        <w:t xml:space="preserve">are </w:t>
      </w:r>
      <w:r w:rsidR="00203831">
        <w:rPr>
          <w:rFonts w:eastAsia="Times New Roman" w:cstheme="minorHAnsi"/>
          <w:color w:val="2A2A29"/>
          <w:shd w:val="clear" w:color="auto" w:fill="FFFFFF"/>
        </w:rPr>
        <w:t xml:space="preserve">unique influences not shared by twins) </w:t>
      </w:r>
      <w:r w:rsidR="00765F24">
        <w:rPr>
          <w:rFonts w:eastAsia="Times New Roman" w:cstheme="minorHAnsi"/>
          <w:color w:val="2A2A29"/>
          <w:shd w:val="clear" w:color="auto" w:fill="FFFFFF"/>
        </w:rPr>
        <w:t>(Nickerson, 2023)</w:t>
      </w:r>
      <w:r w:rsidR="00B07D33">
        <w:rPr>
          <w:rFonts w:eastAsia="Times New Roman" w:cstheme="minorHAnsi"/>
          <w:color w:val="2A2A29"/>
          <w:shd w:val="clear" w:color="auto" w:fill="FFFFFF"/>
        </w:rPr>
        <w:t>.</w:t>
      </w:r>
      <w:r w:rsidR="006574C9" w:rsidRPr="006574C9">
        <w:rPr>
          <w:rFonts w:eastAsia="Times New Roman" w:cstheme="minorHAnsi"/>
          <w:color w:val="2A2A29"/>
          <w:shd w:val="clear" w:color="auto" w:fill="FFFFFF"/>
        </w:rPr>
        <w:t xml:space="preserve"> </w:t>
      </w:r>
      <w:r w:rsidR="006574C9">
        <w:rPr>
          <w:rFonts w:eastAsia="Times New Roman" w:cstheme="minorHAnsi"/>
          <w:color w:val="2A2A29"/>
          <w:shd w:val="clear" w:color="auto" w:fill="FFFFFF"/>
        </w:rPr>
        <w:t xml:space="preserve">Delving deeper than the baseline focus of just </w:t>
      </w:r>
      <w:r w:rsidR="00814616">
        <w:rPr>
          <w:rFonts w:eastAsia="Times New Roman" w:cstheme="minorHAnsi"/>
          <w:color w:val="2A2A29"/>
          <w:shd w:val="clear" w:color="auto" w:fill="FFFFFF"/>
        </w:rPr>
        <w:t>disposition</w:t>
      </w:r>
      <w:r w:rsidR="006574C9">
        <w:rPr>
          <w:rFonts w:eastAsia="Times New Roman" w:cstheme="minorHAnsi"/>
          <w:color w:val="2A2A29"/>
          <w:shd w:val="clear" w:color="auto" w:fill="FFFFFF"/>
        </w:rPr>
        <w:t xml:space="preserve">, into how these genetic factors influence deviance, we can see dispositional traits that may make an individual more inclined to deviant acts. </w:t>
      </w:r>
      <w:r w:rsidR="006574C9" w:rsidRPr="000A45C6">
        <w:rPr>
          <w:rFonts w:eastAsia="Times New Roman" w:cstheme="minorHAnsi"/>
          <w:b/>
          <w:bCs/>
          <w:color w:val="2A2A29"/>
          <w:shd w:val="clear" w:color="auto" w:fill="FFFFFF"/>
        </w:rPr>
        <w:t>Trait Theories</w:t>
      </w:r>
      <w:r w:rsidR="006574C9">
        <w:rPr>
          <w:rFonts w:eastAsia="Times New Roman" w:cstheme="minorHAnsi"/>
          <w:color w:val="2A2A29"/>
          <w:shd w:val="clear" w:color="auto" w:fill="FFFFFF"/>
        </w:rPr>
        <w:t xml:space="preserve"> suggest traits like aggression or impulsivity may be genetic markers that influence an individuals ability to act against societies best interest. Research for biological criminology is relatively mediocre due to the recent realization that criminality cannot be innate, as crime is a social construct. </w:t>
      </w:r>
      <w:r w:rsidR="00282BA9">
        <w:rPr>
          <w:rFonts w:eastAsia="Times New Roman" w:cstheme="minorHAnsi"/>
          <w:color w:val="2A2A29"/>
          <w:shd w:val="clear" w:color="auto" w:fill="FFFFFF"/>
        </w:rPr>
        <w:t xml:space="preserve">Perhaps </w:t>
      </w:r>
      <w:r w:rsidR="00B15656">
        <w:rPr>
          <w:rFonts w:eastAsia="Times New Roman" w:cstheme="minorHAnsi"/>
          <w:color w:val="2A2A29"/>
          <w:shd w:val="clear" w:color="auto" w:fill="FFFFFF"/>
        </w:rPr>
        <w:t>for</w:t>
      </w:r>
      <w:r w:rsidR="00282BA9">
        <w:rPr>
          <w:rFonts w:eastAsia="Times New Roman" w:cstheme="minorHAnsi"/>
          <w:color w:val="2A2A29"/>
          <w:shd w:val="clear" w:color="auto" w:fill="FFFFFF"/>
        </w:rPr>
        <w:t xml:space="preserve"> this reason, </w:t>
      </w:r>
      <w:r w:rsidR="00B15656">
        <w:rPr>
          <w:rFonts w:eastAsia="Times New Roman" w:cstheme="minorHAnsi"/>
          <w:color w:val="2A2A29"/>
          <w:shd w:val="clear" w:color="auto" w:fill="FFFFFF"/>
        </w:rPr>
        <w:t>social</w:t>
      </w:r>
      <w:r w:rsidR="00350577">
        <w:rPr>
          <w:rFonts w:eastAsia="Times New Roman" w:cstheme="minorHAnsi"/>
          <w:color w:val="2A2A29"/>
          <w:shd w:val="clear" w:color="auto" w:fill="FFFFFF"/>
        </w:rPr>
        <w:t xml:space="preserve">ly developed criminological theories </w:t>
      </w:r>
      <w:r w:rsidR="00B15656">
        <w:rPr>
          <w:rFonts w:eastAsia="Times New Roman" w:cstheme="minorHAnsi"/>
          <w:color w:val="2A2A29"/>
          <w:shd w:val="clear" w:color="auto" w:fill="FFFFFF"/>
        </w:rPr>
        <w:t xml:space="preserve">for crime are greatly numbered. </w:t>
      </w:r>
    </w:p>
    <w:p w14:paraId="1AD770F4" w14:textId="00828992" w:rsidR="000360B5" w:rsidRPr="000360B5" w:rsidRDefault="000360B5" w:rsidP="000360B5">
      <w:pPr>
        <w:spacing w:after="240"/>
        <w:rPr>
          <w:rFonts w:eastAsia="Times New Roman" w:cstheme="minorHAnsi"/>
          <w:b/>
          <w:bCs/>
          <w:color w:val="2A2A29"/>
          <w:shd w:val="clear" w:color="auto" w:fill="FFFFFF"/>
        </w:rPr>
      </w:pPr>
      <w:r>
        <w:rPr>
          <w:rFonts w:eastAsia="Times New Roman" w:cstheme="minorHAnsi"/>
          <w:b/>
          <w:bCs/>
          <w:color w:val="2A2A29"/>
          <w:shd w:val="clear" w:color="auto" w:fill="FFFFFF"/>
        </w:rPr>
        <w:lastRenderedPageBreak/>
        <w:t xml:space="preserve">Social Criminology Theories </w:t>
      </w:r>
    </w:p>
    <w:p w14:paraId="325B6F01" w14:textId="2AE45505" w:rsidR="00615E1E" w:rsidRDefault="009800E5" w:rsidP="0085236A">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It is relatively easy to see </w:t>
      </w:r>
      <w:r w:rsidR="00DB74DE">
        <w:rPr>
          <w:rFonts w:eastAsia="Times New Roman" w:cstheme="minorHAnsi"/>
          <w:color w:val="2A2A29"/>
          <w:shd w:val="clear" w:color="auto" w:fill="FFFFFF"/>
        </w:rPr>
        <w:t>how</w:t>
      </w:r>
      <w:r>
        <w:rPr>
          <w:rFonts w:eastAsia="Times New Roman" w:cstheme="minorHAnsi"/>
          <w:color w:val="2A2A29"/>
          <w:shd w:val="clear" w:color="auto" w:fill="FFFFFF"/>
        </w:rPr>
        <w:t xml:space="preserve"> </w:t>
      </w:r>
      <w:r w:rsidR="00F14C09">
        <w:rPr>
          <w:rFonts w:eastAsia="Times New Roman" w:cstheme="minorHAnsi"/>
          <w:color w:val="2A2A29"/>
          <w:shd w:val="clear" w:color="auto" w:fill="FFFFFF"/>
        </w:rPr>
        <w:t>society can influence criminal behavior</w:t>
      </w:r>
      <w:r w:rsidR="003A29C1">
        <w:rPr>
          <w:rFonts w:eastAsia="Times New Roman" w:cstheme="minorHAnsi"/>
          <w:color w:val="2A2A29"/>
          <w:shd w:val="clear" w:color="auto" w:fill="FFFFFF"/>
        </w:rPr>
        <w:t xml:space="preserve"> because </w:t>
      </w:r>
      <w:r w:rsidR="008D5368">
        <w:rPr>
          <w:rFonts w:eastAsia="Times New Roman" w:cstheme="minorHAnsi"/>
          <w:color w:val="2A2A29"/>
          <w:shd w:val="clear" w:color="auto" w:fill="FFFFFF"/>
        </w:rPr>
        <w:t>crime is a</w:t>
      </w:r>
      <w:r w:rsidR="003A29C1">
        <w:rPr>
          <w:rFonts w:eastAsia="Times New Roman" w:cstheme="minorHAnsi"/>
          <w:color w:val="2A2A29"/>
          <w:shd w:val="clear" w:color="auto" w:fill="FFFFFF"/>
        </w:rPr>
        <w:t xml:space="preserve"> social</w:t>
      </w:r>
      <w:r w:rsidR="008D5368">
        <w:rPr>
          <w:rFonts w:eastAsia="Times New Roman" w:cstheme="minorHAnsi"/>
          <w:color w:val="2A2A29"/>
          <w:shd w:val="clear" w:color="auto" w:fill="FFFFFF"/>
        </w:rPr>
        <w:t xml:space="preserve"> construct</w:t>
      </w:r>
      <w:r w:rsidR="003A29C1">
        <w:rPr>
          <w:rFonts w:eastAsia="Times New Roman" w:cstheme="minorHAnsi"/>
          <w:color w:val="2A2A29"/>
          <w:shd w:val="clear" w:color="auto" w:fill="FFFFFF"/>
        </w:rPr>
        <w:t xml:space="preserve">. </w:t>
      </w:r>
      <w:r w:rsidR="00F14C09">
        <w:rPr>
          <w:rFonts w:eastAsia="Times New Roman" w:cstheme="minorHAnsi"/>
          <w:color w:val="2A2A29"/>
          <w:shd w:val="clear" w:color="auto" w:fill="FFFFFF"/>
        </w:rPr>
        <w:t xml:space="preserve">With crime being </w:t>
      </w:r>
      <w:r w:rsidR="006A0190">
        <w:rPr>
          <w:rFonts w:eastAsia="Times New Roman" w:cstheme="minorHAnsi"/>
          <w:color w:val="2A2A29"/>
          <w:shd w:val="clear" w:color="auto" w:fill="FFFFFF"/>
        </w:rPr>
        <w:t xml:space="preserve">considered antisocial behavior, </w:t>
      </w:r>
      <w:r w:rsidR="00E02F34">
        <w:rPr>
          <w:rFonts w:eastAsia="Times New Roman" w:cstheme="minorHAnsi"/>
          <w:color w:val="2A2A29"/>
          <w:shd w:val="clear" w:color="auto" w:fill="FFFFFF"/>
        </w:rPr>
        <w:t xml:space="preserve">by </w:t>
      </w:r>
      <w:r w:rsidR="001F0CE2">
        <w:rPr>
          <w:rFonts w:eastAsia="Times New Roman" w:cstheme="minorHAnsi"/>
          <w:color w:val="2A2A29"/>
          <w:shd w:val="clear" w:color="auto" w:fill="FFFFFF"/>
        </w:rPr>
        <w:t>deviating</w:t>
      </w:r>
      <w:r w:rsidR="00DE2DE8">
        <w:rPr>
          <w:rFonts w:eastAsia="Times New Roman" w:cstheme="minorHAnsi"/>
          <w:color w:val="2A2A29"/>
          <w:shd w:val="clear" w:color="auto" w:fill="FFFFFF"/>
        </w:rPr>
        <w:t xml:space="preserve"> </w:t>
      </w:r>
      <w:r w:rsidR="001F0CE2">
        <w:rPr>
          <w:rFonts w:eastAsia="Times New Roman" w:cstheme="minorHAnsi"/>
          <w:color w:val="2A2A29"/>
          <w:shd w:val="clear" w:color="auto" w:fill="FFFFFF"/>
        </w:rPr>
        <w:t xml:space="preserve">from </w:t>
      </w:r>
      <w:r w:rsidR="00DE2DE8">
        <w:rPr>
          <w:rFonts w:eastAsia="Times New Roman" w:cstheme="minorHAnsi"/>
          <w:color w:val="2A2A29"/>
          <w:shd w:val="clear" w:color="auto" w:fill="FFFFFF"/>
        </w:rPr>
        <w:t>social norms,</w:t>
      </w:r>
      <w:r w:rsidR="00E02F34">
        <w:rPr>
          <w:rFonts w:eastAsia="Times New Roman" w:cstheme="minorHAnsi"/>
          <w:color w:val="2A2A29"/>
          <w:shd w:val="clear" w:color="auto" w:fill="FFFFFF"/>
        </w:rPr>
        <w:t xml:space="preserve"> </w:t>
      </w:r>
      <w:r w:rsidR="00E832F0">
        <w:rPr>
          <w:rFonts w:eastAsia="Times New Roman" w:cstheme="minorHAnsi"/>
          <w:color w:val="2A2A29"/>
          <w:shd w:val="clear" w:color="auto" w:fill="FFFFFF"/>
        </w:rPr>
        <w:t>many ideas as to</w:t>
      </w:r>
      <w:r w:rsidR="00C70B1A">
        <w:rPr>
          <w:rFonts w:eastAsia="Times New Roman" w:cstheme="minorHAnsi"/>
          <w:color w:val="2A2A29"/>
          <w:shd w:val="clear" w:color="auto" w:fill="FFFFFF"/>
        </w:rPr>
        <w:t xml:space="preserve"> how crime originates from </w:t>
      </w:r>
      <w:r w:rsidR="005E4BC8">
        <w:rPr>
          <w:rFonts w:eastAsia="Times New Roman" w:cstheme="minorHAnsi"/>
          <w:color w:val="2A2A29"/>
          <w:shd w:val="clear" w:color="auto" w:fill="FFFFFF"/>
        </w:rPr>
        <w:t xml:space="preserve">and impacts </w:t>
      </w:r>
      <w:r w:rsidR="00C70B1A">
        <w:rPr>
          <w:rFonts w:eastAsia="Times New Roman" w:cstheme="minorHAnsi"/>
          <w:color w:val="2A2A29"/>
          <w:shd w:val="clear" w:color="auto" w:fill="FFFFFF"/>
        </w:rPr>
        <w:t>society</w:t>
      </w:r>
      <w:r w:rsidR="005E4BC8">
        <w:rPr>
          <w:rFonts w:eastAsia="Times New Roman" w:cstheme="minorHAnsi"/>
          <w:color w:val="2A2A29"/>
          <w:shd w:val="clear" w:color="auto" w:fill="FFFFFF"/>
        </w:rPr>
        <w:t xml:space="preserve"> </w:t>
      </w:r>
      <w:r w:rsidR="00E832F0">
        <w:rPr>
          <w:rFonts w:eastAsia="Times New Roman" w:cstheme="minorHAnsi"/>
          <w:color w:val="2A2A29"/>
          <w:shd w:val="clear" w:color="auto" w:fill="FFFFFF"/>
        </w:rPr>
        <w:t>are derived</w:t>
      </w:r>
      <w:r w:rsidR="0096698E">
        <w:rPr>
          <w:rFonts w:eastAsia="Times New Roman" w:cstheme="minorHAnsi"/>
          <w:color w:val="2A2A29"/>
          <w:shd w:val="clear" w:color="auto" w:fill="FFFFFF"/>
        </w:rPr>
        <w:t xml:space="preserve">. </w:t>
      </w:r>
      <w:r w:rsidR="0095735D">
        <w:rPr>
          <w:rFonts w:eastAsia="Times New Roman" w:cstheme="minorHAnsi"/>
          <w:color w:val="2A2A29"/>
          <w:shd w:val="clear" w:color="auto" w:fill="FFFFFF"/>
        </w:rPr>
        <w:t>These</w:t>
      </w:r>
      <w:r w:rsidR="002E2EBC">
        <w:rPr>
          <w:rFonts w:eastAsia="Times New Roman" w:cstheme="minorHAnsi"/>
          <w:color w:val="2A2A29"/>
          <w:shd w:val="clear" w:color="auto" w:fill="FFFFFF"/>
        </w:rPr>
        <w:t xml:space="preserve"> sociological</w:t>
      </w:r>
      <w:r w:rsidR="0095735D">
        <w:rPr>
          <w:rFonts w:eastAsia="Times New Roman" w:cstheme="minorHAnsi"/>
          <w:color w:val="2A2A29"/>
          <w:shd w:val="clear" w:color="auto" w:fill="FFFFFF"/>
        </w:rPr>
        <w:t xml:space="preserve"> theories are formulated on the basis that society </w:t>
      </w:r>
      <w:r w:rsidR="00D51081">
        <w:rPr>
          <w:rFonts w:eastAsia="Times New Roman" w:cstheme="minorHAnsi"/>
          <w:color w:val="2A2A29"/>
          <w:shd w:val="clear" w:color="auto" w:fill="FFFFFF"/>
        </w:rPr>
        <w:t xml:space="preserve">creates conditions </w:t>
      </w:r>
      <w:r w:rsidR="00EF2373">
        <w:rPr>
          <w:rFonts w:eastAsia="Times New Roman" w:cstheme="minorHAnsi"/>
          <w:color w:val="2A2A29"/>
          <w:shd w:val="clear" w:color="auto" w:fill="FFFFFF"/>
        </w:rPr>
        <w:t>that give rise to</w:t>
      </w:r>
      <w:r w:rsidR="00D51081">
        <w:rPr>
          <w:rFonts w:eastAsia="Times New Roman" w:cstheme="minorHAnsi"/>
          <w:color w:val="2A2A29"/>
          <w:shd w:val="clear" w:color="auto" w:fill="FFFFFF"/>
        </w:rPr>
        <w:t xml:space="preserve"> crime</w:t>
      </w:r>
      <w:r w:rsidR="007B0EEC">
        <w:rPr>
          <w:rFonts w:eastAsia="Times New Roman" w:cstheme="minorHAnsi"/>
          <w:color w:val="2A2A29"/>
          <w:shd w:val="clear" w:color="auto" w:fill="FFFFFF"/>
        </w:rPr>
        <w:t>. In other words</w:t>
      </w:r>
      <w:r w:rsidR="00903092">
        <w:rPr>
          <w:rFonts w:eastAsia="Times New Roman" w:cstheme="minorHAnsi"/>
          <w:color w:val="2A2A29"/>
          <w:shd w:val="clear" w:color="auto" w:fill="FFFFFF"/>
        </w:rPr>
        <w:t xml:space="preserve">, these theories will examine </w:t>
      </w:r>
      <w:r w:rsidR="00542092">
        <w:rPr>
          <w:rFonts w:eastAsia="Times New Roman" w:cstheme="minorHAnsi"/>
          <w:color w:val="2A2A29"/>
          <w:shd w:val="clear" w:color="auto" w:fill="FFFFFF"/>
        </w:rPr>
        <w:t xml:space="preserve">societal </w:t>
      </w:r>
      <w:r w:rsidR="00903092">
        <w:rPr>
          <w:rFonts w:eastAsia="Times New Roman" w:cstheme="minorHAnsi"/>
          <w:color w:val="2A2A29"/>
          <w:shd w:val="clear" w:color="auto" w:fill="FFFFFF"/>
        </w:rPr>
        <w:t xml:space="preserve">motivators of </w:t>
      </w:r>
      <w:r w:rsidR="00B439ED">
        <w:rPr>
          <w:rFonts w:eastAsia="Times New Roman" w:cstheme="minorHAnsi"/>
          <w:color w:val="2A2A29"/>
          <w:shd w:val="clear" w:color="auto" w:fill="FFFFFF"/>
        </w:rPr>
        <w:t>criminal behavior.</w:t>
      </w:r>
    </w:p>
    <w:p w14:paraId="149E7663" w14:textId="25A6A3B7" w:rsidR="000360B5" w:rsidRPr="000360B5" w:rsidRDefault="000360B5" w:rsidP="000360B5">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Social Disorganization</w:t>
      </w:r>
    </w:p>
    <w:p w14:paraId="0B3996CD" w14:textId="10F5D2F4" w:rsidR="00D27441" w:rsidRDefault="00BF64C5" w:rsidP="0085236A">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Some</w:t>
      </w:r>
      <w:r w:rsidR="008E559A">
        <w:rPr>
          <w:rFonts w:eastAsia="Times New Roman" w:cstheme="minorHAnsi"/>
          <w:color w:val="2A2A29"/>
          <w:shd w:val="clear" w:color="auto" w:fill="FFFFFF"/>
        </w:rPr>
        <w:t xml:space="preserve"> of the first theories </w:t>
      </w:r>
      <w:r>
        <w:rPr>
          <w:rFonts w:eastAsia="Times New Roman" w:cstheme="minorHAnsi"/>
          <w:color w:val="2A2A29"/>
          <w:shd w:val="clear" w:color="auto" w:fill="FFFFFF"/>
        </w:rPr>
        <w:t>look</w:t>
      </w:r>
      <w:r w:rsidR="008E559A">
        <w:rPr>
          <w:rFonts w:eastAsia="Times New Roman" w:cstheme="minorHAnsi"/>
          <w:color w:val="2A2A29"/>
          <w:shd w:val="clear" w:color="auto" w:fill="FFFFFF"/>
        </w:rPr>
        <w:t xml:space="preserve"> at social disorganizatio</w:t>
      </w:r>
      <w:r w:rsidR="00A95EED">
        <w:rPr>
          <w:rFonts w:eastAsia="Times New Roman" w:cstheme="minorHAnsi"/>
          <w:color w:val="2A2A29"/>
          <w:shd w:val="clear" w:color="auto" w:fill="FFFFFF"/>
        </w:rPr>
        <w:t>n</w:t>
      </w:r>
      <w:r>
        <w:rPr>
          <w:rFonts w:eastAsia="Times New Roman" w:cstheme="minorHAnsi"/>
          <w:color w:val="2A2A29"/>
          <w:shd w:val="clear" w:color="auto" w:fill="FFFFFF"/>
        </w:rPr>
        <w:t xml:space="preserve"> as the root cause of criminal activity.</w:t>
      </w:r>
      <w:r w:rsidR="00A21756">
        <w:rPr>
          <w:rFonts w:eastAsia="Times New Roman" w:cstheme="minorHAnsi"/>
          <w:color w:val="2A2A29"/>
          <w:shd w:val="clear" w:color="auto" w:fill="FFFFFF"/>
        </w:rPr>
        <w:t xml:space="preserve"> </w:t>
      </w:r>
      <w:r w:rsidR="00D36EC5">
        <w:rPr>
          <w:rFonts w:eastAsia="Times New Roman" w:cstheme="minorHAnsi"/>
          <w:b/>
          <w:bCs/>
          <w:color w:val="2A2A29"/>
          <w:shd w:val="clear" w:color="auto" w:fill="FFFFFF"/>
        </w:rPr>
        <w:t xml:space="preserve">Social disorganization </w:t>
      </w:r>
      <w:r w:rsidR="00D36EC5">
        <w:rPr>
          <w:rFonts w:eastAsia="Times New Roman" w:cstheme="minorHAnsi"/>
          <w:color w:val="2A2A29"/>
          <w:shd w:val="clear" w:color="auto" w:fill="FFFFFF"/>
        </w:rPr>
        <w:t xml:space="preserve">looks at communities </w:t>
      </w:r>
      <w:r w:rsidR="00A21756">
        <w:rPr>
          <w:rFonts w:eastAsia="Times New Roman" w:cstheme="minorHAnsi"/>
          <w:color w:val="2A2A29"/>
          <w:shd w:val="clear" w:color="auto" w:fill="FFFFFF"/>
        </w:rPr>
        <w:t>in poverty</w:t>
      </w:r>
      <w:r w:rsidR="007450CB">
        <w:rPr>
          <w:rFonts w:eastAsia="Times New Roman" w:cstheme="minorHAnsi"/>
          <w:color w:val="2A2A29"/>
          <w:shd w:val="clear" w:color="auto" w:fill="FFFFFF"/>
        </w:rPr>
        <w:t xml:space="preserve">, unkempt, </w:t>
      </w:r>
      <w:r w:rsidR="00A21756">
        <w:rPr>
          <w:rFonts w:eastAsia="Times New Roman" w:cstheme="minorHAnsi"/>
          <w:color w:val="2A2A29"/>
          <w:shd w:val="clear" w:color="auto" w:fill="FFFFFF"/>
        </w:rPr>
        <w:t xml:space="preserve">or </w:t>
      </w:r>
      <w:r w:rsidR="00EC45FC">
        <w:rPr>
          <w:rFonts w:eastAsia="Times New Roman" w:cstheme="minorHAnsi"/>
          <w:color w:val="2A2A29"/>
          <w:shd w:val="clear" w:color="auto" w:fill="FFFFFF"/>
        </w:rPr>
        <w:t xml:space="preserve">very culturally diverse </w:t>
      </w:r>
      <w:r w:rsidR="00D36EC5">
        <w:rPr>
          <w:rFonts w:eastAsia="Times New Roman" w:cstheme="minorHAnsi"/>
          <w:color w:val="2A2A29"/>
          <w:shd w:val="clear" w:color="auto" w:fill="FFFFFF"/>
        </w:rPr>
        <w:t>as</w:t>
      </w:r>
      <w:r w:rsidR="00891FA3">
        <w:rPr>
          <w:rFonts w:eastAsia="Times New Roman" w:cstheme="minorHAnsi"/>
          <w:color w:val="2A2A29"/>
          <w:shd w:val="clear" w:color="auto" w:fill="FFFFFF"/>
        </w:rPr>
        <w:t xml:space="preserve"> </w:t>
      </w:r>
      <w:r w:rsidR="0095137F">
        <w:rPr>
          <w:rFonts w:eastAsia="Times New Roman" w:cstheme="minorHAnsi"/>
          <w:color w:val="2A2A29"/>
          <w:shd w:val="clear" w:color="auto" w:fill="FFFFFF"/>
        </w:rPr>
        <w:t xml:space="preserve">signs of a weak </w:t>
      </w:r>
      <w:r w:rsidR="00AA3C9F">
        <w:rPr>
          <w:rFonts w:eastAsia="Times New Roman" w:cstheme="minorHAnsi"/>
          <w:color w:val="2A2A29"/>
          <w:shd w:val="clear" w:color="auto" w:fill="FFFFFF"/>
        </w:rPr>
        <w:t xml:space="preserve">economy that cannot foster social control. </w:t>
      </w:r>
      <w:r w:rsidR="000C39E8">
        <w:rPr>
          <w:rFonts w:eastAsia="Times New Roman" w:cstheme="minorHAnsi"/>
          <w:color w:val="2A2A29"/>
          <w:shd w:val="clear" w:color="auto" w:fill="FFFFFF"/>
        </w:rPr>
        <w:t>‘</w:t>
      </w:r>
      <w:r w:rsidR="004972BD" w:rsidRPr="004972BD">
        <w:rPr>
          <w:rFonts w:eastAsia="Times New Roman" w:cstheme="minorHAnsi"/>
          <w:color w:val="2A2A29"/>
          <w:shd w:val="clear" w:color="auto" w:fill="FFFFFF"/>
        </w:rPr>
        <w:t>Thus, socially disorganized communities are ineffective in combating crime, a common value or goal among residents</w:t>
      </w:r>
      <w:r w:rsidR="00C9791E">
        <w:rPr>
          <w:rFonts w:eastAsia="Times New Roman" w:cstheme="minorHAnsi"/>
          <w:color w:val="2A2A29"/>
          <w:shd w:val="clear" w:color="auto" w:fill="FFFFFF"/>
        </w:rPr>
        <w:t>’ (</w:t>
      </w:r>
      <w:r w:rsidR="00107F97">
        <w:rPr>
          <w:rFonts w:eastAsia="Times New Roman" w:cstheme="minorHAnsi"/>
          <w:color w:val="2A2A29"/>
          <w:shd w:val="clear" w:color="auto" w:fill="FFFFFF"/>
        </w:rPr>
        <w:t xml:space="preserve">Shaw et al., 2010, </w:t>
      </w:r>
      <w:r w:rsidR="000C39E8">
        <w:rPr>
          <w:rFonts w:eastAsia="Times New Roman" w:cstheme="minorHAnsi"/>
          <w:color w:val="2A2A29"/>
          <w:shd w:val="clear" w:color="auto" w:fill="FFFFFF"/>
        </w:rPr>
        <w:t xml:space="preserve">p.829). </w:t>
      </w:r>
      <w:r w:rsidR="00DF6A2D">
        <w:rPr>
          <w:rFonts w:eastAsia="Times New Roman" w:cstheme="minorHAnsi"/>
          <w:color w:val="2A2A29"/>
          <w:shd w:val="clear" w:color="auto" w:fill="FFFFFF"/>
        </w:rPr>
        <w:t>For instance the Broken Windows theory</w:t>
      </w:r>
      <w:r w:rsidR="00001BAF">
        <w:rPr>
          <w:rFonts w:eastAsia="Times New Roman" w:cstheme="minorHAnsi"/>
          <w:color w:val="2A2A29"/>
          <w:shd w:val="clear" w:color="auto" w:fill="FFFFFF"/>
        </w:rPr>
        <w:t xml:space="preserve">, which posits </w:t>
      </w:r>
      <w:r w:rsidR="00D90BD9">
        <w:rPr>
          <w:rFonts w:eastAsia="Times New Roman" w:cstheme="minorHAnsi"/>
          <w:color w:val="2A2A29"/>
          <w:shd w:val="clear" w:color="auto" w:fill="FFFFFF"/>
        </w:rPr>
        <w:t xml:space="preserve">crime is more likely to occur in </w:t>
      </w:r>
      <w:r w:rsidR="00957147">
        <w:rPr>
          <w:rFonts w:eastAsia="Times New Roman" w:cstheme="minorHAnsi"/>
          <w:color w:val="2A2A29"/>
          <w:shd w:val="clear" w:color="auto" w:fill="FFFFFF"/>
        </w:rPr>
        <w:t>rundown neighborhoods</w:t>
      </w:r>
      <w:r w:rsidR="00584A06">
        <w:rPr>
          <w:rFonts w:eastAsia="Times New Roman" w:cstheme="minorHAnsi"/>
          <w:color w:val="2A2A29"/>
          <w:shd w:val="clear" w:color="auto" w:fill="FFFFFF"/>
        </w:rPr>
        <w:t xml:space="preserve">. Similarly </w:t>
      </w:r>
      <w:r w:rsidR="00BD6B30">
        <w:rPr>
          <w:rFonts w:eastAsia="Times New Roman" w:cstheme="minorHAnsi"/>
          <w:color w:val="2A2A29"/>
          <w:shd w:val="clear" w:color="auto" w:fill="FFFFFF"/>
        </w:rPr>
        <w:t xml:space="preserve">the Routine </w:t>
      </w:r>
      <w:r w:rsidR="008F7749">
        <w:rPr>
          <w:rFonts w:eastAsia="Times New Roman" w:cstheme="minorHAnsi"/>
          <w:color w:val="2A2A29"/>
          <w:shd w:val="clear" w:color="auto" w:fill="FFFFFF"/>
        </w:rPr>
        <w:t xml:space="preserve">Activity </w:t>
      </w:r>
      <w:r w:rsidR="00BD6B30">
        <w:rPr>
          <w:rFonts w:eastAsia="Times New Roman" w:cstheme="minorHAnsi"/>
          <w:color w:val="2A2A29"/>
          <w:shd w:val="clear" w:color="auto" w:fill="FFFFFF"/>
        </w:rPr>
        <w:t xml:space="preserve">theory </w:t>
      </w:r>
      <w:r w:rsidR="008F7749">
        <w:rPr>
          <w:rFonts w:eastAsia="Times New Roman" w:cstheme="minorHAnsi"/>
          <w:color w:val="2A2A29"/>
          <w:shd w:val="clear" w:color="auto" w:fill="FFFFFF"/>
        </w:rPr>
        <w:t xml:space="preserve">which looks at </w:t>
      </w:r>
      <w:r w:rsidR="00A72362">
        <w:rPr>
          <w:rFonts w:eastAsia="Times New Roman" w:cstheme="minorHAnsi"/>
          <w:color w:val="2A2A29"/>
          <w:shd w:val="clear" w:color="auto" w:fill="FFFFFF"/>
        </w:rPr>
        <w:t xml:space="preserve">how </w:t>
      </w:r>
      <w:r w:rsidR="008F7749">
        <w:rPr>
          <w:rFonts w:eastAsia="Times New Roman" w:cstheme="minorHAnsi"/>
          <w:color w:val="2A2A29"/>
          <w:shd w:val="clear" w:color="auto" w:fill="FFFFFF"/>
        </w:rPr>
        <w:t xml:space="preserve">opportunities for crime </w:t>
      </w:r>
      <w:r w:rsidR="00A72362">
        <w:rPr>
          <w:rFonts w:eastAsia="Times New Roman" w:cstheme="minorHAnsi"/>
          <w:color w:val="2A2A29"/>
          <w:shd w:val="clear" w:color="auto" w:fill="FFFFFF"/>
        </w:rPr>
        <w:t>arise</w:t>
      </w:r>
      <w:r w:rsidR="004B351B">
        <w:rPr>
          <w:rFonts w:eastAsia="Times New Roman" w:cstheme="minorHAnsi"/>
          <w:color w:val="2A2A29"/>
          <w:shd w:val="clear" w:color="auto" w:fill="FFFFFF"/>
        </w:rPr>
        <w:t xml:space="preserve"> depending upon time and place. </w:t>
      </w:r>
    </w:p>
    <w:p w14:paraId="4D71A7D9" w14:textId="69727C9E" w:rsidR="002A6B21" w:rsidRPr="002A6B21" w:rsidRDefault="002A6B21" w:rsidP="002A6B21">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Anomie Theory</w:t>
      </w:r>
    </w:p>
    <w:p w14:paraId="415AA34E" w14:textId="68239914" w:rsidR="00A80321" w:rsidRDefault="00FB11AA" w:rsidP="0085236A">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The </w:t>
      </w:r>
      <w:r w:rsidRPr="00E27EEC">
        <w:rPr>
          <w:rFonts w:eastAsia="Times New Roman" w:cstheme="minorHAnsi"/>
          <w:b/>
          <w:bCs/>
          <w:color w:val="2A2A29"/>
          <w:shd w:val="clear" w:color="auto" w:fill="FFFFFF"/>
        </w:rPr>
        <w:t>Anomie</w:t>
      </w:r>
      <w:r w:rsidR="00852C81" w:rsidRPr="00E27EEC">
        <w:rPr>
          <w:rFonts w:eastAsia="Times New Roman" w:cstheme="minorHAnsi"/>
          <w:b/>
          <w:bCs/>
          <w:color w:val="2A2A29"/>
          <w:shd w:val="clear" w:color="auto" w:fill="FFFFFF"/>
        </w:rPr>
        <w:t xml:space="preserve"> theory</w:t>
      </w:r>
      <w:r w:rsidR="008D7D94">
        <w:rPr>
          <w:rFonts w:eastAsia="Times New Roman" w:cstheme="minorHAnsi"/>
          <w:color w:val="2A2A29"/>
          <w:shd w:val="clear" w:color="auto" w:fill="FFFFFF"/>
        </w:rPr>
        <w:t xml:space="preserve">, is </w:t>
      </w:r>
      <w:r w:rsidR="007D1C8C">
        <w:rPr>
          <w:rFonts w:eastAsia="Times New Roman" w:cstheme="minorHAnsi"/>
          <w:color w:val="2A2A29"/>
          <w:shd w:val="clear" w:color="auto" w:fill="FFFFFF"/>
        </w:rPr>
        <w:t>a lack of social or ethical standards in a</w:t>
      </w:r>
      <w:r w:rsidR="00EE5046">
        <w:rPr>
          <w:rFonts w:eastAsia="Times New Roman" w:cstheme="minorHAnsi"/>
          <w:color w:val="2A2A29"/>
          <w:shd w:val="clear" w:color="auto" w:fill="FFFFFF"/>
        </w:rPr>
        <w:t xml:space="preserve"> person or society. </w:t>
      </w:r>
      <w:r w:rsidR="00087005">
        <w:rPr>
          <w:rFonts w:eastAsia="Times New Roman" w:cstheme="minorHAnsi"/>
          <w:color w:val="2A2A29"/>
          <w:shd w:val="clear" w:color="auto" w:fill="FFFFFF"/>
        </w:rPr>
        <w:t xml:space="preserve">Durkheim originally coined this </w:t>
      </w:r>
      <w:r w:rsidR="00BF4882">
        <w:rPr>
          <w:rFonts w:eastAsia="Times New Roman" w:cstheme="minorHAnsi"/>
          <w:color w:val="2A2A29"/>
          <w:shd w:val="clear" w:color="auto" w:fill="FFFFFF"/>
        </w:rPr>
        <w:t>theory</w:t>
      </w:r>
      <w:r w:rsidR="006166FB">
        <w:rPr>
          <w:rFonts w:eastAsia="Times New Roman" w:cstheme="minorHAnsi"/>
          <w:color w:val="2A2A29"/>
          <w:shd w:val="clear" w:color="auto" w:fill="FFFFFF"/>
        </w:rPr>
        <w:t xml:space="preserve"> </w:t>
      </w:r>
      <w:r w:rsidR="002E5B10">
        <w:rPr>
          <w:rFonts w:eastAsia="Times New Roman" w:cstheme="minorHAnsi"/>
          <w:color w:val="2A2A29"/>
          <w:shd w:val="clear" w:color="auto" w:fill="FFFFFF"/>
        </w:rPr>
        <w:t xml:space="preserve">for times following social change that leads to a break down in </w:t>
      </w:r>
      <w:r w:rsidR="00B92044">
        <w:rPr>
          <w:rFonts w:eastAsia="Times New Roman" w:cstheme="minorHAnsi"/>
          <w:color w:val="2A2A29"/>
          <w:shd w:val="clear" w:color="auto" w:fill="FFFFFF"/>
        </w:rPr>
        <w:t xml:space="preserve">regulations </w:t>
      </w:r>
      <w:r w:rsidR="00983F83">
        <w:rPr>
          <w:rFonts w:eastAsia="Times New Roman" w:cstheme="minorHAnsi"/>
          <w:color w:val="2A2A29"/>
          <w:shd w:val="clear" w:color="auto" w:fill="FFFFFF"/>
        </w:rPr>
        <w:t xml:space="preserve">encouraging deviance (Nickerson, 2022). </w:t>
      </w:r>
      <w:r w:rsidR="001D28B7">
        <w:rPr>
          <w:rFonts w:eastAsia="Times New Roman" w:cstheme="minorHAnsi"/>
          <w:color w:val="2A2A29"/>
          <w:shd w:val="clear" w:color="auto" w:fill="FFFFFF"/>
        </w:rPr>
        <w:t xml:space="preserve">It is </w:t>
      </w:r>
      <w:r w:rsidR="0059133B">
        <w:rPr>
          <w:rFonts w:eastAsia="Times New Roman" w:cstheme="minorHAnsi"/>
          <w:color w:val="2A2A29"/>
          <w:shd w:val="clear" w:color="auto" w:fill="FFFFFF"/>
        </w:rPr>
        <w:t xml:space="preserve">a time </w:t>
      </w:r>
      <w:r w:rsidR="00F5660D">
        <w:rPr>
          <w:rFonts w:eastAsia="Times New Roman" w:cstheme="minorHAnsi"/>
          <w:color w:val="2A2A29"/>
          <w:shd w:val="clear" w:color="auto" w:fill="FFFFFF"/>
        </w:rPr>
        <w:t>in society where social norms aren’t understood</w:t>
      </w:r>
      <w:r w:rsidR="00876C54">
        <w:rPr>
          <w:rFonts w:eastAsia="Times New Roman" w:cstheme="minorHAnsi"/>
          <w:color w:val="2A2A29"/>
          <w:shd w:val="clear" w:color="auto" w:fill="FFFFFF"/>
        </w:rPr>
        <w:t xml:space="preserve"> or are challenged. </w:t>
      </w:r>
      <w:r w:rsidR="006600D8">
        <w:rPr>
          <w:rFonts w:eastAsia="Times New Roman" w:cstheme="minorHAnsi"/>
          <w:color w:val="2A2A29"/>
          <w:shd w:val="clear" w:color="auto" w:fill="FFFFFF"/>
        </w:rPr>
        <w:t xml:space="preserve">Think of this as </w:t>
      </w:r>
      <w:r w:rsidR="008C3BE4">
        <w:rPr>
          <w:rFonts w:eastAsia="Times New Roman" w:cstheme="minorHAnsi"/>
          <w:color w:val="2A2A29"/>
          <w:shd w:val="clear" w:color="auto" w:fill="FFFFFF"/>
        </w:rPr>
        <w:t>looting during a war</w:t>
      </w:r>
      <w:r w:rsidR="00EF1A27">
        <w:rPr>
          <w:rFonts w:eastAsia="Times New Roman" w:cstheme="minorHAnsi"/>
          <w:color w:val="2A2A29"/>
          <w:shd w:val="clear" w:color="auto" w:fill="FFFFFF"/>
        </w:rPr>
        <w:t xml:space="preserve"> in protest</w:t>
      </w:r>
      <w:r w:rsidR="00365719">
        <w:rPr>
          <w:rFonts w:eastAsia="Times New Roman" w:cstheme="minorHAnsi"/>
          <w:color w:val="2A2A29"/>
          <w:shd w:val="clear" w:color="auto" w:fill="FFFFFF"/>
        </w:rPr>
        <w:t xml:space="preserve">, where social </w:t>
      </w:r>
      <w:r w:rsidR="008C3BE4">
        <w:rPr>
          <w:rFonts w:eastAsia="Times New Roman" w:cstheme="minorHAnsi"/>
          <w:color w:val="2A2A29"/>
          <w:shd w:val="clear" w:color="auto" w:fill="FFFFFF"/>
        </w:rPr>
        <w:t>c</w:t>
      </w:r>
      <w:r w:rsidR="005C68E3">
        <w:rPr>
          <w:rFonts w:eastAsia="Times New Roman" w:cstheme="minorHAnsi"/>
          <w:color w:val="2A2A29"/>
          <w:shd w:val="clear" w:color="auto" w:fill="FFFFFF"/>
        </w:rPr>
        <w:t xml:space="preserve">hange </w:t>
      </w:r>
      <w:r w:rsidR="00365719">
        <w:rPr>
          <w:rFonts w:eastAsia="Times New Roman" w:cstheme="minorHAnsi"/>
          <w:color w:val="2A2A29"/>
          <w:shd w:val="clear" w:color="auto" w:fill="FFFFFF"/>
        </w:rPr>
        <w:t xml:space="preserve">disrupts </w:t>
      </w:r>
      <w:r w:rsidR="00EF1A27">
        <w:rPr>
          <w:rFonts w:eastAsia="Times New Roman" w:cstheme="minorHAnsi"/>
          <w:color w:val="2A2A29"/>
          <w:shd w:val="clear" w:color="auto" w:fill="FFFFFF"/>
        </w:rPr>
        <w:t xml:space="preserve">the </w:t>
      </w:r>
      <w:r w:rsidR="005C68E3">
        <w:rPr>
          <w:rFonts w:eastAsia="Times New Roman" w:cstheme="minorHAnsi"/>
          <w:color w:val="2A2A29"/>
          <w:shd w:val="clear" w:color="auto" w:fill="FFFFFF"/>
        </w:rPr>
        <w:t>society</w:t>
      </w:r>
      <w:r w:rsidR="00365719">
        <w:rPr>
          <w:rFonts w:eastAsia="Times New Roman" w:cstheme="minorHAnsi"/>
          <w:color w:val="2A2A29"/>
          <w:shd w:val="clear" w:color="auto" w:fill="FFFFFF"/>
        </w:rPr>
        <w:t xml:space="preserve">. </w:t>
      </w:r>
      <w:r w:rsidR="00292487">
        <w:rPr>
          <w:rFonts w:eastAsia="Times New Roman" w:cstheme="minorHAnsi"/>
          <w:color w:val="2A2A29"/>
          <w:shd w:val="clear" w:color="auto" w:fill="FFFFFF"/>
        </w:rPr>
        <w:t>American sociologist,</w:t>
      </w:r>
      <w:r w:rsidR="00C758DF">
        <w:rPr>
          <w:rFonts w:eastAsia="Times New Roman" w:cstheme="minorHAnsi"/>
          <w:color w:val="2A2A29"/>
          <w:shd w:val="clear" w:color="auto" w:fill="FFFFFF"/>
        </w:rPr>
        <w:t xml:space="preserve"> </w:t>
      </w:r>
      <w:r w:rsidR="00B45A80">
        <w:rPr>
          <w:rFonts w:eastAsia="Times New Roman" w:cstheme="minorHAnsi"/>
          <w:color w:val="2A2A29"/>
          <w:shd w:val="clear" w:color="auto" w:fill="FFFFFF"/>
        </w:rPr>
        <w:t>Merton</w:t>
      </w:r>
      <w:r w:rsidR="00292487">
        <w:rPr>
          <w:rFonts w:eastAsia="Times New Roman" w:cstheme="minorHAnsi"/>
          <w:color w:val="2A2A29"/>
          <w:shd w:val="clear" w:color="auto" w:fill="FFFFFF"/>
        </w:rPr>
        <w:t>,</w:t>
      </w:r>
      <w:r w:rsidR="00F0527F">
        <w:rPr>
          <w:rFonts w:eastAsia="Times New Roman" w:cstheme="minorHAnsi"/>
          <w:color w:val="2A2A29"/>
          <w:shd w:val="clear" w:color="auto" w:fill="FFFFFF"/>
        </w:rPr>
        <w:t xml:space="preserve"> expanded on this initial idea posing the strain theory for deviance</w:t>
      </w:r>
      <w:r w:rsidR="00A80321">
        <w:rPr>
          <w:rFonts w:eastAsia="Times New Roman" w:cstheme="minorHAnsi"/>
          <w:color w:val="2A2A29"/>
          <w:shd w:val="clear" w:color="auto" w:fill="FFFFFF"/>
        </w:rPr>
        <w:t xml:space="preserve">. </w:t>
      </w:r>
    </w:p>
    <w:p w14:paraId="38B492BF" w14:textId="67C658DC" w:rsidR="002A6B21" w:rsidRPr="002A6B21" w:rsidRDefault="002A6B21" w:rsidP="002A6B21">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lastRenderedPageBreak/>
        <w:t>Strain Theory</w:t>
      </w:r>
    </w:p>
    <w:p w14:paraId="691E492F" w14:textId="02433E65" w:rsidR="00060630" w:rsidRDefault="00A80321" w:rsidP="00AA6BC4">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Merton’s</w:t>
      </w:r>
      <w:r w:rsidR="00F0527F">
        <w:rPr>
          <w:rFonts w:eastAsia="Times New Roman" w:cstheme="minorHAnsi"/>
          <w:color w:val="2A2A29"/>
          <w:shd w:val="clear" w:color="auto" w:fill="FFFFFF"/>
        </w:rPr>
        <w:t xml:space="preserve"> </w:t>
      </w:r>
      <w:r w:rsidR="002D5A14">
        <w:rPr>
          <w:rFonts w:eastAsia="Times New Roman" w:cstheme="minorHAnsi"/>
          <w:b/>
          <w:bCs/>
          <w:color w:val="2A2A29"/>
          <w:shd w:val="clear" w:color="auto" w:fill="FFFFFF"/>
        </w:rPr>
        <w:t xml:space="preserve">Strain Theory </w:t>
      </w:r>
      <w:r w:rsidR="00372F22">
        <w:rPr>
          <w:rFonts w:eastAsia="Times New Roman" w:cstheme="minorHAnsi"/>
          <w:color w:val="2A2A29"/>
          <w:shd w:val="clear" w:color="auto" w:fill="FFFFFF"/>
        </w:rPr>
        <w:t>argued a disconnect between</w:t>
      </w:r>
      <w:r w:rsidR="00FD691F">
        <w:rPr>
          <w:rFonts w:eastAsia="Times New Roman" w:cstheme="minorHAnsi"/>
          <w:color w:val="2A2A29"/>
          <w:shd w:val="clear" w:color="auto" w:fill="FFFFFF"/>
        </w:rPr>
        <w:t xml:space="preserve"> </w:t>
      </w:r>
      <w:r w:rsidR="00372F22">
        <w:rPr>
          <w:rFonts w:eastAsia="Times New Roman" w:cstheme="minorHAnsi"/>
          <w:color w:val="2A2A29"/>
          <w:shd w:val="clear" w:color="auto" w:fill="FFFFFF"/>
        </w:rPr>
        <w:t xml:space="preserve">goals and the means individuals have </w:t>
      </w:r>
      <w:r w:rsidR="008C38F8">
        <w:rPr>
          <w:rFonts w:eastAsia="Times New Roman" w:cstheme="minorHAnsi"/>
          <w:color w:val="2A2A29"/>
          <w:shd w:val="clear" w:color="auto" w:fill="FFFFFF"/>
        </w:rPr>
        <w:t>assess</w:t>
      </w:r>
      <w:r w:rsidR="00112A30">
        <w:rPr>
          <w:rFonts w:eastAsia="Times New Roman" w:cstheme="minorHAnsi"/>
          <w:color w:val="2A2A29"/>
          <w:shd w:val="clear" w:color="auto" w:fill="FFFFFF"/>
        </w:rPr>
        <w:t xml:space="preserve"> </w:t>
      </w:r>
      <w:r w:rsidR="00372F22">
        <w:rPr>
          <w:rFonts w:eastAsia="Times New Roman" w:cstheme="minorHAnsi"/>
          <w:color w:val="2A2A29"/>
          <w:shd w:val="clear" w:color="auto" w:fill="FFFFFF"/>
        </w:rPr>
        <w:t xml:space="preserve">to in order to reach those goals. </w:t>
      </w:r>
      <w:r w:rsidR="00172245">
        <w:rPr>
          <w:rFonts w:eastAsia="Times New Roman" w:cstheme="minorHAnsi"/>
          <w:color w:val="2A2A29"/>
          <w:shd w:val="clear" w:color="auto" w:fill="FFFFFF"/>
        </w:rPr>
        <w:t xml:space="preserve">For reference, imagine trying to buy </w:t>
      </w:r>
      <w:r w:rsidR="0077130C">
        <w:rPr>
          <w:rFonts w:eastAsia="Times New Roman" w:cstheme="minorHAnsi"/>
          <w:color w:val="2A2A29"/>
          <w:shd w:val="clear" w:color="auto" w:fill="FFFFFF"/>
        </w:rPr>
        <w:t>food to cook</w:t>
      </w:r>
      <w:r w:rsidR="00172245">
        <w:rPr>
          <w:rFonts w:eastAsia="Times New Roman" w:cstheme="minorHAnsi"/>
          <w:color w:val="2A2A29"/>
          <w:shd w:val="clear" w:color="auto" w:fill="FFFFFF"/>
        </w:rPr>
        <w:t xml:space="preserve"> with no money.</w:t>
      </w:r>
      <w:r w:rsidR="00956711">
        <w:rPr>
          <w:rFonts w:eastAsia="Times New Roman" w:cstheme="minorHAnsi"/>
          <w:color w:val="2A2A29"/>
          <w:shd w:val="clear" w:color="auto" w:fill="FFFFFF"/>
        </w:rPr>
        <w:t xml:space="preserve"> Is it okay to take it </w:t>
      </w:r>
      <w:r w:rsidR="00E94476">
        <w:rPr>
          <w:rFonts w:eastAsia="Times New Roman" w:cstheme="minorHAnsi"/>
          <w:color w:val="2A2A29"/>
          <w:shd w:val="clear" w:color="auto" w:fill="FFFFFF"/>
        </w:rPr>
        <w:t>from a market if</w:t>
      </w:r>
      <w:r w:rsidR="00956711">
        <w:rPr>
          <w:rFonts w:eastAsia="Times New Roman" w:cstheme="minorHAnsi"/>
          <w:color w:val="2A2A29"/>
          <w:shd w:val="clear" w:color="auto" w:fill="FFFFFF"/>
        </w:rPr>
        <w:t xml:space="preserve"> </w:t>
      </w:r>
      <w:r w:rsidR="00D6474B">
        <w:rPr>
          <w:rFonts w:eastAsia="Times New Roman" w:cstheme="minorHAnsi"/>
          <w:color w:val="2A2A29"/>
          <w:shd w:val="clear" w:color="auto" w:fill="FFFFFF"/>
        </w:rPr>
        <w:t>there's</w:t>
      </w:r>
      <w:r w:rsidR="00956711">
        <w:rPr>
          <w:rFonts w:eastAsia="Times New Roman" w:cstheme="minorHAnsi"/>
          <w:color w:val="2A2A29"/>
          <w:shd w:val="clear" w:color="auto" w:fill="FFFFFF"/>
        </w:rPr>
        <w:t xml:space="preserve"> plenty there? Who will know its gone?</w:t>
      </w:r>
      <w:r w:rsidR="00172245">
        <w:rPr>
          <w:rFonts w:eastAsia="Times New Roman" w:cstheme="minorHAnsi"/>
          <w:color w:val="2A2A29"/>
          <w:shd w:val="clear" w:color="auto" w:fill="FFFFFF"/>
        </w:rPr>
        <w:t xml:space="preserve"> </w:t>
      </w:r>
      <w:r w:rsidR="006D7B71">
        <w:rPr>
          <w:rFonts w:eastAsia="Times New Roman" w:cstheme="minorHAnsi"/>
          <w:color w:val="2A2A29"/>
          <w:shd w:val="clear" w:color="auto" w:fill="FFFFFF"/>
        </w:rPr>
        <w:t xml:space="preserve">Now imagine you have a </w:t>
      </w:r>
      <w:r w:rsidR="009B7A14">
        <w:rPr>
          <w:rFonts w:eastAsia="Times New Roman" w:cstheme="minorHAnsi"/>
          <w:color w:val="2A2A29"/>
          <w:shd w:val="clear" w:color="auto" w:fill="FFFFFF"/>
        </w:rPr>
        <w:t>baby whose hungry as well.</w:t>
      </w:r>
      <w:r w:rsidR="00D6474B">
        <w:rPr>
          <w:rFonts w:eastAsia="Times New Roman" w:cstheme="minorHAnsi"/>
          <w:color w:val="2A2A29"/>
          <w:shd w:val="clear" w:color="auto" w:fill="FFFFFF"/>
        </w:rPr>
        <w:t xml:space="preserve"> Now is it okay?</w:t>
      </w:r>
      <w:r w:rsidR="009B7A14">
        <w:rPr>
          <w:rFonts w:eastAsia="Times New Roman" w:cstheme="minorHAnsi"/>
          <w:color w:val="2A2A29"/>
          <w:shd w:val="clear" w:color="auto" w:fill="FFFFFF"/>
        </w:rPr>
        <w:t xml:space="preserve"> </w:t>
      </w:r>
      <w:r w:rsidR="0077130C">
        <w:rPr>
          <w:rFonts w:eastAsia="Times New Roman" w:cstheme="minorHAnsi"/>
          <w:color w:val="2A2A29"/>
          <w:shd w:val="clear" w:color="auto" w:fill="FFFFFF"/>
        </w:rPr>
        <w:t xml:space="preserve">Merton </w:t>
      </w:r>
      <w:r w:rsidR="00956711">
        <w:rPr>
          <w:rFonts w:eastAsia="Times New Roman" w:cstheme="minorHAnsi"/>
          <w:color w:val="2A2A29"/>
          <w:shd w:val="clear" w:color="auto" w:fill="FFFFFF"/>
        </w:rPr>
        <w:t xml:space="preserve">further </w:t>
      </w:r>
      <w:r w:rsidR="0077130C">
        <w:rPr>
          <w:rFonts w:eastAsia="Times New Roman" w:cstheme="minorHAnsi"/>
          <w:color w:val="2A2A29"/>
          <w:shd w:val="clear" w:color="auto" w:fill="FFFFFF"/>
        </w:rPr>
        <w:t xml:space="preserve">asserts that </w:t>
      </w:r>
      <w:r w:rsidR="00666260">
        <w:rPr>
          <w:rFonts w:eastAsia="Times New Roman" w:cstheme="minorHAnsi"/>
          <w:color w:val="2A2A29"/>
          <w:shd w:val="clear" w:color="auto" w:fill="FFFFFF"/>
        </w:rPr>
        <w:t>‘</w:t>
      </w:r>
      <w:r w:rsidR="00053E04" w:rsidRPr="00053E04">
        <w:rPr>
          <w:rFonts w:eastAsia="Times New Roman" w:cstheme="minorHAnsi"/>
          <w:color w:val="212529"/>
          <w:shd w:val="clear" w:color="auto" w:fill="FFFFFF"/>
        </w:rPr>
        <w:t>crime is a response to the strain placed on people to achieve the goals and values of society</w:t>
      </w:r>
      <w:r w:rsidR="00666260">
        <w:rPr>
          <w:rFonts w:eastAsia="Times New Roman" w:cstheme="minorHAnsi"/>
          <w:color w:val="212529"/>
          <w:shd w:val="clear" w:color="auto" w:fill="FFFFFF"/>
        </w:rPr>
        <w:t>’</w:t>
      </w:r>
      <w:r w:rsidR="00783FF7">
        <w:rPr>
          <w:rFonts w:eastAsia="Times New Roman" w:cstheme="minorHAnsi"/>
          <w:color w:val="2A2A29"/>
          <w:shd w:val="clear" w:color="auto" w:fill="FFFFFF"/>
        </w:rPr>
        <w:t xml:space="preserve">(Nickerson, 2022). </w:t>
      </w:r>
      <w:r w:rsidR="00AA6BC4">
        <w:rPr>
          <w:rFonts w:eastAsia="Times New Roman" w:cstheme="minorHAnsi"/>
          <w:color w:val="2A2A29"/>
          <w:shd w:val="clear" w:color="auto" w:fill="FFFFFF"/>
        </w:rPr>
        <w:t>He</w:t>
      </w:r>
      <w:r w:rsidR="005508CD">
        <w:rPr>
          <w:rFonts w:eastAsia="Times New Roman" w:cstheme="minorHAnsi"/>
          <w:color w:val="2A2A29"/>
          <w:shd w:val="clear" w:color="auto" w:fill="FFFFFF"/>
        </w:rPr>
        <w:t xml:space="preserve"> introduces 5 adaptations </w:t>
      </w:r>
      <w:r w:rsidR="00E11155">
        <w:rPr>
          <w:rFonts w:eastAsia="Times New Roman" w:cstheme="minorHAnsi"/>
          <w:color w:val="2A2A29"/>
          <w:shd w:val="clear" w:color="auto" w:fill="FFFFFF"/>
        </w:rPr>
        <w:t>that</w:t>
      </w:r>
      <w:r w:rsidR="006150F4">
        <w:rPr>
          <w:rFonts w:eastAsia="Times New Roman" w:cstheme="minorHAnsi"/>
          <w:color w:val="2A2A29"/>
          <w:shd w:val="clear" w:color="auto" w:fill="FFFFFF"/>
        </w:rPr>
        <w:t xml:space="preserve"> </w:t>
      </w:r>
      <w:r w:rsidR="002757C4">
        <w:rPr>
          <w:rFonts w:eastAsia="Times New Roman" w:cstheme="minorHAnsi"/>
          <w:color w:val="2A2A29"/>
          <w:shd w:val="clear" w:color="auto" w:fill="FFFFFF"/>
        </w:rPr>
        <w:t xml:space="preserve">individuals </w:t>
      </w:r>
      <w:r w:rsidR="00D0190A">
        <w:rPr>
          <w:rFonts w:eastAsia="Times New Roman" w:cstheme="minorHAnsi"/>
          <w:color w:val="2A2A29"/>
          <w:shd w:val="clear" w:color="auto" w:fill="FFFFFF"/>
        </w:rPr>
        <w:t xml:space="preserve">utilize in response to strain. </w:t>
      </w:r>
      <w:r w:rsidR="001A40D0">
        <w:rPr>
          <w:rFonts w:eastAsia="Times New Roman" w:cstheme="minorHAnsi"/>
          <w:color w:val="2A2A29"/>
          <w:shd w:val="clear" w:color="auto" w:fill="FFFFFF"/>
        </w:rPr>
        <w:t xml:space="preserve">Considering the individual </w:t>
      </w:r>
      <w:r w:rsidR="00920561">
        <w:rPr>
          <w:rFonts w:eastAsia="Times New Roman" w:cstheme="minorHAnsi"/>
          <w:color w:val="2A2A29"/>
          <w:shd w:val="clear" w:color="auto" w:fill="FFFFFF"/>
        </w:rPr>
        <w:t xml:space="preserve">accepts their </w:t>
      </w:r>
      <w:r w:rsidR="002D4B87">
        <w:rPr>
          <w:rFonts w:eastAsia="Times New Roman" w:cstheme="minorHAnsi"/>
          <w:color w:val="2A2A29"/>
          <w:shd w:val="clear" w:color="auto" w:fill="FFFFFF"/>
        </w:rPr>
        <w:t xml:space="preserve"> assess to</w:t>
      </w:r>
      <w:r w:rsidR="0000651A">
        <w:rPr>
          <w:rFonts w:eastAsia="Times New Roman" w:cstheme="minorHAnsi"/>
          <w:color w:val="2A2A29"/>
          <w:shd w:val="clear" w:color="auto" w:fill="FFFFFF"/>
        </w:rPr>
        <w:t xml:space="preserve"> in</w:t>
      </w:r>
      <w:r w:rsidR="00D22EB6">
        <w:rPr>
          <w:rFonts w:eastAsia="Times New Roman" w:cstheme="minorHAnsi"/>
          <w:color w:val="2A2A29"/>
          <w:shd w:val="clear" w:color="auto" w:fill="FFFFFF"/>
        </w:rPr>
        <w:t xml:space="preserve">stitutionalized means </w:t>
      </w:r>
      <w:r w:rsidR="00E6032E">
        <w:rPr>
          <w:rFonts w:eastAsia="Times New Roman" w:cstheme="minorHAnsi"/>
          <w:color w:val="2A2A29"/>
          <w:shd w:val="clear" w:color="auto" w:fill="FFFFFF"/>
        </w:rPr>
        <w:t>and</w:t>
      </w:r>
      <w:r w:rsidR="00920561">
        <w:rPr>
          <w:rFonts w:eastAsia="Times New Roman" w:cstheme="minorHAnsi"/>
          <w:color w:val="2A2A29"/>
          <w:shd w:val="clear" w:color="auto" w:fill="FFFFFF"/>
        </w:rPr>
        <w:t xml:space="preserve"> </w:t>
      </w:r>
      <w:r w:rsidR="00E6032E">
        <w:rPr>
          <w:rFonts w:eastAsia="Times New Roman" w:cstheme="minorHAnsi"/>
          <w:color w:val="2A2A29"/>
          <w:shd w:val="clear" w:color="auto" w:fill="FFFFFF"/>
        </w:rPr>
        <w:t>cultural goals</w:t>
      </w:r>
      <w:r w:rsidR="00943F0C">
        <w:rPr>
          <w:rFonts w:eastAsia="Times New Roman" w:cstheme="minorHAnsi"/>
          <w:color w:val="2A2A29"/>
          <w:shd w:val="clear" w:color="auto" w:fill="FFFFFF"/>
        </w:rPr>
        <w:t xml:space="preserve">, </w:t>
      </w:r>
      <w:r w:rsidR="006E6167">
        <w:rPr>
          <w:rFonts w:eastAsia="Times New Roman" w:cstheme="minorHAnsi"/>
          <w:color w:val="2A2A29"/>
          <w:shd w:val="clear" w:color="auto" w:fill="FFFFFF"/>
        </w:rPr>
        <w:t>conformity is achieved.</w:t>
      </w:r>
      <w:r w:rsidR="00A11C3E">
        <w:rPr>
          <w:rFonts w:eastAsia="Times New Roman" w:cstheme="minorHAnsi"/>
          <w:color w:val="2A2A29"/>
          <w:shd w:val="clear" w:color="auto" w:fill="FFFFFF"/>
        </w:rPr>
        <w:t xml:space="preserve"> </w:t>
      </w:r>
      <w:r w:rsidR="006E6167">
        <w:rPr>
          <w:rFonts w:eastAsia="Times New Roman" w:cstheme="minorHAnsi"/>
          <w:color w:val="2A2A29"/>
          <w:shd w:val="clear" w:color="auto" w:fill="FFFFFF"/>
        </w:rPr>
        <w:t xml:space="preserve">The individual </w:t>
      </w:r>
      <w:r w:rsidR="00317737">
        <w:rPr>
          <w:rFonts w:eastAsia="Times New Roman" w:cstheme="minorHAnsi"/>
          <w:color w:val="2A2A29"/>
          <w:shd w:val="clear" w:color="auto" w:fill="FFFFFF"/>
        </w:rPr>
        <w:t xml:space="preserve">accepts </w:t>
      </w:r>
      <w:r w:rsidR="00576511">
        <w:rPr>
          <w:rFonts w:eastAsia="Times New Roman" w:cstheme="minorHAnsi"/>
          <w:color w:val="2A2A29"/>
          <w:shd w:val="clear" w:color="auto" w:fill="FFFFFF"/>
        </w:rPr>
        <w:t xml:space="preserve">cultural </w:t>
      </w:r>
      <w:r w:rsidR="00317737">
        <w:rPr>
          <w:rFonts w:eastAsia="Times New Roman" w:cstheme="minorHAnsi"/>
          <w:color w:val="2A2A29"/>
          <w:shd w:val="clear" w:color="auto" w:fill="FFFFFF"/>
        </w:rPr>
        <w:t>goals and</w:t>
      </w:r>
      <w:r w:rsidR="004938D8">
        <w:rPr>
          <w:rFonts w:eastAsia="Times New Roman" w:cstheme="minorHAnsi"/>
          <w:color w:val="2A2A29"/>
          <w:shd w:val="clear" w:color="auto" w:fill="FFFFFF"/>
        </w:rPr>
        <w:t xml:space="preserve"> </w:t>
      </w:r>
      <w:r w:rsidR="00B23B5C">
        <w:rPr>
          <w:rFonts w:eastAsia="Times New Roman" w:cstheme="minorHAnsi"/>
          <w:color w:val="2A2A29"/>
          <w:shd w:val="clear" w:color="auto" w:fill="FFFFFF"/>
        </w:rPr>
        <w:t>through legitimate means, seeks to obtain them</w:t>
      </w:r>
      <w:r w:rsidR="00632360">
        <w:rPr>
          <w:rFonts w:eastAsia="Times New Roman" w:cstheme="minorHAnsi"/>
          <w:color w:val="2A2A29"/>
          <w:shd w:val="clear" w:color="auto" w:fill="FFFFFF"/>
        </w:rPr>
        <w:t xml:space="preserve">. </w:t>
      </w:r>
      <w:r w:rsidR="00F8362B">
        <w:rPr>
          <w:rFonts w:eastAsia="Times New Roman" w:cstheme="minorHAnsi"/>
          <w:color w:val="2A2A29"/>
          <w:shd w:val="clear" w:color="auto" w:fill="FFFFFF"/>
        </w:rPr>
        <w:t xml:space="preserve">If this individual had instead decided to obtain </w:t>
      </w:r>
      <w:r w:rsidR="00777940">
        <w:rPr>
          <w:rFonts w:eastAsia="Times New Roman" w:cstheme="minorHAnsi"/>
          <w:color w:val="2A2A29"/>
          <w:shd w:val="clear" w:color="auto" w:fill="FFFFFF"/>
        </w:rPr>
        <w:t>societal</w:t>
      </w:r>
      <w:r w:rsidR="00582FDC">
        <w:rPr>
          <w:rFonts w:eastAsia="Times New Roman" w:cstheme="minorHAnsi"/>
          <w:color w:val="2A2A29"/>
          <w:shd w:val="clear" w:color="auto" w:fill="FFFFFF"/>
        </w:rPr>
        <w:t xml:space="preserve"> goals through illegitimate means</w:t>
      </w:r>
      <w:r w:rsidR="00344BCD">
        <w:rPr>
          <w:rFonts w:eastAsia="Times New Roman" w:cstheme="minorHAnsi"/>
          <w:color w:val="2A2A29"/>
          <w:shd w:val="clear" w:color="auto" w:fill="FFFFFF"/>
        </w:rPr>
        <w:t>, Innovation takes place.</w:t>
      </w:r>
      <w:r w:rsidR="00503FFF">
        <w:rPr>
          <w:rFonts w:eastAsia="Times New Roman" w:cstheme="minorHAnsi"/>
          <w:color w:val="2A2A29"/>
          <w:shd w:val="clear" w:color="auto" w:fill="FFFFFF"/>
        </w:rPr>
        <w:t xml:space="preserve"> </w:t>
      </w:r>
      <w:r w:rsidR="00A5155E">
        <w:rPr>
          <w:rFonts w:eastAsia="Times New Roman" w:cstheme="minorHAnsi"/>
          <w:color w:val="2A2A29"/>
          <w:shd w:val="clear" w:color="auto" w:fill="FFFFFF"/>
        </w:rPr>
        <w:t xml:space="preserve">In an example, a </w:t>
      </w:r>
      <w:r w:rsidR="00E35F8A">
        <w:rPr>
          <w:rFonts w:eastAsia="Times New Roman" w:cstheme="minorHAnsi"/>
          <w:color w:val="2A2A29"/>
          <w:shd w:val="clear" w:color="auto" w:fill="FFFFFF"/>
        </w:rPr>
        <w:t xml:space="preserve">girl wants to become a doctor, but cannot afford schooling. If she chooses to work </w:t>
      </w:r>
      <w:r w:rsidR="00DF484E">
        <w:rPr>
          <w:rFonts w:eastAsia="Times New Roman" w:cstheme="minorHAnsi"/>
          <w:color w:val="2A2A29"/>
          <w:shd w:val="clear" w:color="auto" w:fill="FFFFFF"/>
        </w:rPr>
        <w:t xml:space="preserve">two jobs to pay for it, she demonstrates conformity. If she had </w:t>
      </w:r>
      <w:r w:rsidR="00294F41">
        <w:rPr>
          <w:rFonts w:eastAsia="Times New Roman" w:cstheme="minorHAnsi"/>
          <w:color w:val="2A2A29"/>
          <w:shd w:val="clear" w:color="auto" w:fill="FFFFFF"/>
        </w:rPr>
        <w:t xml:space="preserve">engaged in prostitution for the money, it would be innovation. </w:t>
      </w:r>
      <w:r w:rsidR="008768EF">
        <w:rPr>
          <w:rFonts w:eastAsia="Times New Roman" w:cstheme="minorHAnsi"/>
          <w:color w:val="2A2A29"/>
          <w:shd w:val="clear" w:color="auto" w:fill="FFFFFF"/>
        </w:rPr>
        <w:t>Ritualism is</w:t>
      </w:r>
      <w:r w:rsidR="00C2712F">
        <w:rPr>
          <w:rFonts w:eastAsia="Times New Roman" w:cstheme="minorHAnsi"/>
          <w:color w:val="2A2A29"/>
          <w:shd w:val="clear" w:color="auto" w:fill="FFFFFF"/>
        </w:rPr>
        <w:t xml:space="preserve"> a routine</w:t>
      </w:r>
      <w:r w:rsidR="008768EF">
        <w:rPr>
          <w:rFonts w:eastAsia="Times New Roman" w:cstheme="minorHAnsi"/>
          <w:color w:val="2A2A29"/>
          <w:shd w:val="clear" w:color="auto" w:fill="FFFFFF"/>
        </w:rPr>
        <w:t xml:space="preserve"> acce</w:t>
      </w:r>
      <w:r w:rsidR="002A3017">
        <w:rPr>
          <w:rFonts w:eastAsia="Times New Roman" w:cstheme="minorHAnsi"/>
          <w:color w:val="2A2A29"/>
          <w:shd w:val="clear" w:color="auto" w:fill="FFFFFF"/>
        </w:rPr>
        <w:t>pt</w:t>
      </w:r>
      <w:r w:rsidR="00C2712F">
        <w:rPr>
          <w:rFonts w:eastAsia="Times New Roman" w:cstheme="minorHAnsi"/>
          <w:color w:val="2A2A29"/>
          <w:shd w:val="clear" w:color="auto" w:fill="FFFFFF"/>
        </w:rPr>
        <w:t xml:space="preserve">ance </w:t>
      </w:r>
      <w:r w:rsidR="005F34E6">
        <w:rPr>
          <w:rFonts w:eastAsia="Times New Roman" w:cstheme="minorHAnsi"/>
          <w:color w:val="2A2A29"/>
          <w:shd w:val="clear" w:color="auto" w:fill="FFFFFF"/>
        </w:rPr>
        <w:t xml:space="preserve">of institutional means available to help you achieve your goal, but rejects cultural </w:t>
      </w:r>
      <w:r w:rsidR="00884C0C">
        <w:rPr>
          <w:rFonts w:eastAsia="Times New Roman" w:cstheme="minorHAnsi"/>
          <w:color w:val="2A2A29"/>
          <w:shd w:val="clear" w:color="auto" w:fill="FFFFFF"/>
        </w:rPr>
        <w:t>goal</w:t>
      </w:r>
      <w:r w:rsidR="000A254F">
        <w:rPr>
          <w:rFonts w:eastAsia="Times New Roman" w:cstheme="minorHAnsi"/>
          <w:color w:val="2A2A29"/>
          <w:shd w:val="clear" w:color="auto" w:fill="FFFFFF"/>
        </w:rPr>
        <w:t xml:space="preserve">s. </w:t>
      </w:r>
      <w:r w:rsidR="007D3EE4">
        <w:rPr>
          <w:rFonts w:eastAsia="Times New Roman" w:cstheme="minorHAnsi"/>
          <w:color w:val="2A2A29"/>
          <w:shd w:val="clear" w:color="auto" w:fill="FFFFFF"/>
        </w:rPr>
        <w:t>An example of this is the student who shows up to class just to be there,</w:t>
      </w:r>
      <w:r w:rsidR="00030813">
        <w:rPr>
          <w:rFonts w:eastAsia="Times New Roman" w:cstheme="minorHAnsi"/>
          <w:color w:val="2A2A29"/>
          <w:shd w:val="clear" w:color="auto" w:fill="FFFFFF"/>
        </w:rPr>
        <w:t xml:space="preserve"> not intent on actually doing or gaining something of it. </w:t>
      </w:r>
      <w:r w:rsidR="004D7C18">
        <w:rPr>
          <w:rFonts w:eastAsia="Times New Roman" w:cstheme="minorHAnsi"/>
          <w:color w:val="2A2A29"/>
          <w:shd w:val="clear" w:color="auto" w:fill="FFFFFF"/>
        </w:rPr>
        <w:t xml:space="preserve">In retreatism, </w:t>
      </w:r>
      <w:r w:rsidR="00CC3302">
        <w:rPr>
          <w:rFonts w:eastAsia="Times New Roman" w:cstheme="minorHAnsi"/>
          <w:color w:val="2A2A29"/>
          <w:shd w:val="clear" w:color="auto" w:fill="FFFFFF"/>
        </w:rPr>
        <w:t xml:space="preserve">people give up on their goals and the means in place to reach it. A common example here would be </w:t>
      </w:r>
      <w:r w:rsidR="00BA494C">
        <w:rPr>
          <w:rFonts w:eastAsia="Times New Roman" w:cstheme="minorHAnsi"/>
          <w:color w:val="2A2A29"/>
          <w:shd w:val="clear" w:color="auto" w:fill="FFFFFF"/>
        </w:rPr>
        <w:t>learned helplessness</w:t>
      </w:r>
      <w:r w:rsidR="00FA5B0F">
        <w:rPr>
          <w:rFonts w:eastAsia="Times New Roman" w:cstheme="minorHAnsi"/>
          <w:color w:val="2A2A29"/>
          <w:shd w:val="clear" w:color="auto" w:fill="FFFFFF"/>
        </w:rPr>
        <w:t xml:space="preserve">, where a person self sabotages. Lastly, </w:t>
      </w:r>
      <w:r w:rsidR="009A78E6">
        <w:rPr>
          <w:rFonts w:eastAsia="Times New Roman" w:cstheme="minorHAnsi"/>
          <w:color w:val="2A2A29"/>
          <w:shd w:val="clear" w:color="auto" w:fill="FFFFFF"/>
        </w:rPr>
        <w:t>rebellion</w:t>
      </w:r>
      <w:r w:rsidR="00714E7A">
        <w:rPr>
          <w:rFonts w:eastAsia="Times New Roman" w:cstheme="minorHAnsi"/>
          <w:color w:val="2A2A29"/>
          <w:shd w:val="clear" w:color="auto" w:fill="FFFFFF"/>
        </w:rPr>
        <w:t xml:space="preserve"> which introduces somewhat of a challenge toward society. Here the individual actively </w:t>
      </w:r>
      <w:r w:rsidR="00CC1476">
        <w:rPr>
          <w:rFonts w:eastAsia="Times New Roman" w:cstheme="minorHAnsi"/>
          <w:color w:val="2A2A29"/>
          <w:shd w:val="clear" w:color="auto" w:fill="FFFFFF"/>
        </w:rPr>
        <w:t>tries</w:t>
      </w:r>
      <w:r w:rsidR="00F2047C">
        <w:rPr>
          <w:rFonts w:eastAsia="Times New Roman" w:cstheme="minorHAnsi"/>
          <w:color w:val="2A2A29"/>
          <w:shd w:val="clear" w:color="auto" w:fill="FFFFFF"/>
        </w:rPr>
        <w:t xml:space="preserve"> to replace the cultural goals and institutional means</w:t>
      </w:r>
      <w:r w:rsidR="00E447C5">
        <w:rPr>
          <w:rFonts w:eastAsia="Times New Roman" w:cstheme="minorHAnsi"/>
          <w:color w:val="2A2A29"/>
          <w:shd w:val="clear" w:color="auto" w:fill="FFFFFF"/>
        </w:rPr>
        <w:t xml:space="preserve">, </w:t>
      </w:r>
      <w:r w:rsidR="00CE066C">
        <w:rPr>
          <w:rFonts w:eastAsia="Times New Roman" w:cstheme="minorHAnsi"/>
          <w:color w:val="2A2A29"/>
          <w:shd w:val="clear" w:color="auto" w:fill="FFFFFF"/>
        </w:rPr>
        <w:t>while in</w:t>
      </w:r>
      <w:r w:rsidR="00061C24">
        <w:rPr>
          <w:rFonts w:eastAsia="Times New Roman" w:cstheme="minorHAnsi"/>
          <w:color w:val="2A2A29"/>
          <w:shd w:val="clear" w:color="auto" w:fill="FFFFFF"/>
        </w:rPr>
        <w:t xml:space="preserve"> a criminological theory developed by Karl Marx,</w:t>
      </w:r>
      <w:r w:rsidR="00CE066C">
        <w:rPr>
          <w:rFonts w:eastAsia="Times New Roman" w:cstheme="minorHAnsi"/>
          <w:color w:val="2A2A29"/>
          <w:shd w:val="clear" w:color="auto" w:fill="FFFFFF"/>
        </w:rPr>
        <w:t xml:space="preserve"> </w:t>
      </w:r>
      <w:r w:rsidR="00DD3CD1">
        <w:rPr>
          <w:rFonts w:eastAsia="Times New Roman" w:cstheme="minorHAnsi"/>
          <w:color w:val="2A2A29"/>
          <w:shd w:val="clear" w:color="auto" w:fill="FFFFFF"/>
        </w:rPr>
        <w:t xml:space="preserve">the categories of people depend upon their </w:t>
      </w:r>
      <w:r w:rsidR="00CE066C">
        <w:rPr>
          <w:rFonts w:eastAsia="Times New Roman" w:cstheme="minorHAnsi"/>
          <w:color w:val="2A2A29"/>
          <w:shd w:val="clear" w:color="auto" w:fill="FFFFFF"/>
        </w:rPr>
        <w:t xml:space="preserve">institutional means. </w:t>
      </w:r>
    </w:p>
    <w:p w14:paraId="5A17C90B" w14:textId="3C8C7C40" w:rsidR="002A6B21" w:rsidRPr="002A6B21" w:rsidRDefault="002A6B21" w:rsidP="002A6B21">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Social Conflict Theory</w:t>
      </w:r>
    </w:p>
    <w:p w14:paraId="1B0E2176" w14:textId="51191AF2" w:rsidR="00CC1476" w:rsidRDefault="004B5F44" w:rsidP="00AA6BC4">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lastRenderedPageBreak/>
        <w:t xml:space="preserve">Karl Marx attributed crime to </w:t>
      </w:r>
      <w:r w:rsidR="003851C8">
        <w:rPr>
          <w:rFonts w:eastAsia="Times New Roman" w:cstheme="minorHAnsi"/>
          <w:color w:val="2A2A29"/>
          <w:shd w:val="clear" w:color="auto" w:fill="FFFFFF"/>
        </w:rPr>
        <w:t xml:space="preserve">social conflict. </w:t>
      </w:r>
      <w:r w:rsidR="004B3ED4">
        <w:rPr>
          <w:rFonts w:eastAsia="Times New Roman" w:cstheme="minorHAnsi"/>
          <w:b/>
          <w:bCs/>
          <w:color w:val="2A2A29"/>
          <w:shd w:val="clear" w:color="auto" w:fill="FFFFFF"/>
        </w:rPr>
        <w:t xml:space="preserve">Social Conflict Theory </w:t>
      </w:r>
      <w:r w:rsidR="009954A5">
        <w:rPr>
          <w:rFonts w:eastAsia="Times New Roman" w:cstheme="minorHAnsi"/>
          <w:color w:val="2A2A29"/>
          <w:shd w:val="clear" w:color="auto" w:fill="FFFFFF"/>
        </w:rPr>
        <w:t xml:space="preserve">holds that crime arises from </w:t>
      </w:r>
      <w:r w:rsidR="006A7B7E">
        <w:rPr>
          <w:rFonts w:eastAsia="Times New Roman" w:cstheme="minorHAnsi"/>
          <w:color w:val="2A2A29"/>
          <w:shd w:val="clear" w:color="auto" w:fill="FFFFFF"/>
        </w:rPr>
        <w:t>the tensions between the proletariat</w:t>
      </w:r>
      <w:r w:rsidR="00266A2D">
        <w:rPr>
          <w:rFonts w:eastAsia="Times New Roman" w:cstheme="minorHAnsi"/>
          <w:color w:val="2A2A29"/>
          <w:shd w:val="clear" w:color="auto" w:fill="FFFFFF"/>
        </w:rPr>
        <w:t xml:space="preserve"> (working class)</w:t>
      </w:r>
      <w:r w:rsidR="006A7B7E">
        <w:rPr>
          <w:rFonts w:eastAsia="Times New Roman" w:cstheme="minorHAnsi"/>
          <w:color w:val="2A2A29"/>
          <w:shd w:val="clear" w:color="auto" w:fill="FFFFFF"/>
        </w:rPr>
        <w:t xml:space="preserve"> and the bourgeoisie</w:t>
      </w:r>
      <w:r w:rsidR="00266A2D">
        <w:rPr>
          <w:rFonts w:eastAsia="Times New Roman" w:cstheme="minorHAnsi"/>
          <w:color w:val="2A2A29"/>
          <w:shd w:val="clear" w:color="auto" w:fill="FFFFFF"/>
        </w:rPr>
        <w:t xml:space="preserve"> (</w:t>
      </w:r>
      <w:r w:rsidR="00FC4322">
        <w:rPr>
          <w:rFonts w:eastAsia="Times New Roman" w:cstheme="minorHAnsi"/>
          <w:color w:val="2A2A29"/>
          <w:shd w:val="clear" w:color="auto" w:fill="FFFFFF"/>
        </w:rPr>
        <w:t>p</w:t>
      </w:r>
      <w:r w:rsidR="00106453">
        <w:rPr>
          <w:rFonts w:eastAsia="Times New Roman" w:cstheme="minorHAnsi"/>
          <w:color w:val="2A2A29"/>
          <w:shd w:val="clear" w:color="auto" w:fill="FFFFFF"/>
        </w:rPr>
        <w:t>roduction owners</w:t>
      </w:r>
      <w:r w:rsidR="00A705AB">
        <w:rPr>
          <w:rFonts w:eastAsia="Times New Roman" w:cstheme="minorHAnsi"/>
          <w:color w:val="2A2A29"/>
          <w:shd w:val="clear" w:color="auto" w:fill="FFFFFF"/>
        </w:rPr>
        <w:t xml:space="preserve">). </w:t>
      </w:r>
      <w:r w:rsidR="001F0515">
        <w:rPr>
          <w:rFonts w:eastAsia="Times New Roman" w:cstheme="minorHAnsi"/>
          <w:color w:val="2A2A29"/>
          <w:shd w:val="clear" w:color="auto" w:fill="FFFFFF"/>
        </w:rPr>
        <w:t xml:space="preserve">He poses </w:t>
      </w:r>
      <w:r w:rsidR="00864E11">
        <w:rPr>
          <w:rFonts w:eastAsia="Times New Roman" w:cstheme="minorHAnsi"/>
          <w:color w:val="2A2A29"/>
          <w:shd w:val="clear" w:color="auto" w:fill="FFFFFF"/>
        </w:rPr>
        <w:t xml:space="preserve">that individuals </w:t>
      </w:r>
      <w:r w:rsidR="0067797B">
        <w:rPr>
          <w:rFonts w:eastAsia="Times New Roman" w:cstheme="minorHAnsi"/>
          <w:color w:val="2A2A29"/>
          <w:shd w:val="clear" w:color="auto" w:fill="FFFFFF"/>
        </w:rPr>
        <w:t xml:space="preserve">are in constant </w:t>
      </w:r>
      <w:r w:rsidR="009F7E7D">
        <w:rPr>
          <w:rFonts w:eastAsia="Times New Roman" w:cstheme="minorHAnsi"/>
          <w:color w:val="2A2A29"/>
          <w:shd w:val="clear" w:color="auto" w:fill="FFFFFF"/>
        </w:rPr>
        <w:t xml:space="preserve">battle for </w:t>
      </w:r>
      <w:r w:rsidR="00D7291B">
        <w:rPr>
          <w:rFonts w:eastAsia="Times New Roman" w:cstheme="minorHAnsi"/>
          <w:color w:val="2A2A29"/>
          <w:shd w:val="clear" w:color="auto" w:fill="FFFFFF"/>
        </w:rPr>
        <w:t xml:space="preserve">scarce resources </w:t>
      </w:r>
      <w:r w:rsidR="005C32B1">
        <w:rPr>
          <w:rFonts w:eastAsia="Times New Roman" w:cstheme="minorHAnsi"/>
          <w:color w:val="2A2A29"/>
          <w:shd w:val="clear" w:color="auto" w:fill="FFFFFF"/>
        </w:rPr>
        <w:t>inside</w:t>
      </w:r>
      <w:r w:rsidR="00FC4322">
        <w:rPr>
          <w:rFonts w:eastAsia="Times New Roman" w:cstheme="minorHAnsi"/>
          <w:color w:val="2A2A29"/>
          <w:shd w:val="clear" w:color="auto" w:fill="FFFFFF"/>
        </w:rPr>
        <w:t xml:space="preserve"> </w:t>
      </w:r>
      <w:r w:rsidR="005C32B1">
        <w:rPr>
          <w:rFonts w:eastAsia="Times New Roman" w:cstheme="minorHAnsi"/>
          <w:color w:val="2A2A29"/>
          <w:shd w:val="clear" w:color="auto" w:fill="FFFFFF"/>
        </w:rPr>
        <w:t xml:space="preserve">a </w:t>
      </w:r>
      <w:r w:rsidR="00E70A04">
        <w:rPr>
          <w:rFonts w:eastAsia="Times New Roman" w:cstheme="minorHAnsi"/>
          <w:color w:val="2A2A29"/>
          <w:shd w:val="clear" w:color="auto" w:fill="FFFFFF"/>
        </w:rPr>
        <w:t>society</w:t>
      </w:r>
      <w:r w:rsidR="0003674D">
        <w:rPr>
          <w:rFonts w:eastAsia="Times New Roman" w:cstheme="minorHAnsi"/>
          <w:color w:val="2A2A29"/>
          <w:shd w:val="clear" w:color="auto" w:fill="FFFFFF"/>
        </w:rPr>
        <w:t xml:space="preserve"> that is</w:t>
      </w:r>
      <w:r w:rsidR="00E35A14">
        <w:rPr>
          <w:rFonts w:eastAsia="Times New Roman" w:cstheme="minorHAnsi"/>
          <w:color w:val="2A2A29"/>
          <w:shd w:val="clear" w:color="auto" w:fill="FFFFFF"/>
        </w:rPr>
        <w:t xml:space="preserve"> socially controlled by </w:t>
      </w:r>
      <w:r w:rsidR="00D33E54">
        <w:rPr>
          <w:rFonts w:eastAsia="Times New Roman" w:cstheme="minorHAnsi"/>
          <w:color w:val="2A2A29"/>
          <w:shd w:val="clear" w:color="auto" w:fill="FFFFFF"/>
        </w:rPr>
        <w:t>these</w:t>
      </w:r>
      <w:r w:rsidR="00E35A14">
        <w:rPr>
          <w:rFonts w:eastAsia="Times New Roman" w:cstheme="minorHAnsi"/>
          <w:color w:val="2A2A29"/>
          <w:shd w:val="clear" w:color="auto" w:fill="FFFFFF"/>
        </w:rPr>
        <w:t xml:space="preserve"> </w:t>
      </w:r>
      <w:r w:rsidR="009B24E5">
        <w:rPr>
          <w:rFonts w:eastAsia="Times New Roman" w:cstheme="minorHAnsi"/>
          <w:color w:val="2A2A29"/>
          <w:shd w:val="clear" w:color="auto" w:fill="FFFFFF"/>
        </w:rPr>
        <w:t>production owners</w:t>
      </w:r>
      <w:r w:rsidR="00D33E54">
        <w:rPr>
          <w:rFonts w:eastAsia="Times New Roman" w:cstheme="minorHAnsi"/>
          <w:color w:val="2A2A29"/>
          <w:shd w:val="clear" w:color="auto" w:fill="FFFFFF"/>
        </w:rPr>
        <w:t xml:space="preserve">, and therefore catered </w:t>
      </w:r>
      <w:r w:rsidR="003C028F">
        <w:rPr>
          <w:rFonts w:eastAsia="Times New Roman" w:cstheme="minorHAnsi"/>
          <w:color w:val="2A2A29"/>
          <w:shd w:val="clear" w:color="auto" w:fill="FFFFFF"/>
        </w:rPr>
        <w:t>their</w:t>
      </w:r>
      <w:r w:rsidR="00D33E54">
        <w:rPr>
          <w:rFonts w:eastAsia="Times New Roman" w:cstheme="minorHAnsi"/>
          <w:color w:val="2A2A29"/>
          <w:shd w:val="clear" w:color="auto" w:fill="FFFFFF"/>
        </w:rPr>
        <w:t xml:space="preserve"> way</w:t>
      </w:r>
      <w:r w:rsidR="003C028F">
        <w:rPr>
          <w:rFonts w:eastAsia="Times New Roman" w:cstheme="minorHAnsi"/>
          <w:color w:val="2A2A29"/>
          <w:shd w:val="clear" w:color="auto" w:fill="FFFFFF"/>
        </w:rPr>
        <w:t xml:space="preserve">. </w:t>
      </w:r>
      <w:r w:rsidR="00FB6ED4">
        <w:rPr>
          <w:rFonts w:eastAsia="Times New Roman" w:cstheme="minorHAnsi"/>
          <w:color w:val="2A2A29"/>
          <w:shd w:val="clear" w:color="auto" w:fill="FFFFFF"/>
        </w:rPr>
        <w:t xml:space="preserve">An example would be a low socioeconomic status person who works at a factory, </w:t>
      </w:r>
      <w:r w:rsidR="00EF33A1">
        <w:rPr>
          <w:rFonts w:eastAsia="Times New Roman" w:cstheme="minorHAnsi"/>
          <w:color w:val="2A2A29"/>
          <w:shd w:val="clear" w:color="auto" w:fill="FFFFFF"/>
        </w:rPr>
        <w:t>stealing</w:t>
      </w:r>
      <w:r w:rsidR="00E31947">
        <w:rPr>
          <w:rFonts w:eastAsia="Times New Roman" w:cstheme="minorHAnsi"/>
          <w:color w:val="2A2A29"/>
          <w:shd w:val="clear" w:color="auto" w:fill="FFFFFF"/>
        </w:rPr>
        <w:t xml:space="preserve"> a production item because they cannot afford it</w:t>
      </w:r>
      <w:r w:rsidR="00992BA2">
        <w:rPr>
          <w:rFonts w:eastAsia="Times New Roman" w:cstheme="minorHAnsi"/>
          <w:color w:val="2A2A29"/>
          <w:shd w:val="clear" w:color="auto" w:fill="FFFFFF"/>
        </w:rPr>
        <w:t xml:space="preserve">. </w:t>
      </w:r>
      <w:r w:rsidR="0081258C">
        <w:rPr>
          <w:rFonts w:eastAsia="Times New Roman" w:cstheme="minorHAnsi"/>
          <w:color w:val="2A2A29"/>
          <w:shd w:val="clear" w:color="auto" w:fill="FFFFFF"/>
        </w:rPr>
        <w:t xml:space="preserve">Karl Marx </w:t>
      </w:r>
      <w:r w:rsidR="00E05146">
        <w:rPr>
          <w:rFonts w:eastAsia="Times New Roman" w:cstheme="minorHAnsi"/>
          <w:color w:val="2A2A29"/>
          <w:shd w:val="clear" w:color="auto" w:fill="FFFFFF"/>
        </w:rPr>
        <w:t>‘</w:t>
      </w:r>
      <w:r w:rsidR="00680808" w:rsidRPr="00680808">
        <w:rPr>
          <w:rFonts w:eastAsia="Times New Roman" w:cstheme="minorHAnsi"/>
          <w:color w:val="2A2A29"/>
          <w:shd w:val="clear" w:color="auto" w:fill="FFFFFF"/>
        </w:rPr>
        <w:t xml:space="preserve">noticed that </w:t>
      </w:r>
      <w:r w:rsidR="005F1A4A">
        <w:rPr>
          <w:rFonts w:eastAsia="Times New Roman" w:cstheme="minorHAnsi"/>
          <w:color w:val="2A2A29"/>
          <w:shd w:val="clear" w:color="auto" w:fill="FFFFFF"/>
        </w:rPr>
        <w:t xml:space="preserve">[the economic divide] </w:t>
      </w:r>
      <w:r w:rsidR="00680808" w:rsidRPr="00680808">
        <w:rPr>
          <w:rFonts w:eastAsia="Times New Roman" w:cstheme="minorHAnsi"/>
          <w:color w:val="2A2A29"/>
          <w:shd w:val="clear" w:color="auto" w:fill="FFFFFF"/>
        </w:rPr>
        <w:t>created the labels of deviant and criminal</w:t>
      </w:r>
      <w:r w:rsidR="00E05146">
        <w:rPr>
          <w:rFonts w:eastAsia="Times New Roman" w:cstheme="minorHAnsi"/>
          <w:color w:val="2A2A29"/>
          <w:shd w:val="clear" w:color="auto" w:fill="FFFFFF"/>
        </w:rPr>
        <w:t>,’and they seemed to only apply to the poor (</w:t>
      </w:r>
      <w:r w:rsidR="00B02A91">
        <w:rPr>
          <w:rFonts w:eastAsia="Times New Roman" w:cstheme="minorHAnsi"/>
          <w:color w:val="2A2A29"/>
          <w:shd w:val="clear" w:color="auto" w:fill="FFFFFF"/>
        </w:rPr>
        <w:t xml:space="preserve">Nam, 2016). </w:t>
      </w:r>
      <w:r w:rsidR="006B4620">
        <w:rPr>
          <w:rFonts w:eastAsia="Times New Roman" w:cstheme="minorHAnsi"/>
          <w:color w:val="2A2A29"/>
          <w:shd w:val="clear" w:color="auto" w:fill="FFFFFF"/>
        </w:rPr>
        <w:t>Refer back to the previous example, the same factory worker who stole the shoes</w:t>
      </w:r>
      <w:r w:rsidR="002C5C80">
        <w:rPr>
          <w:rFonts w:eastAsia="Times New Roman" w:cstheme="minorHAnsi"/>
          <w:color w:val="2A2A29"/>
          <w:shd w:val="clear" w:color="auto" w:fill="FFFFFF"/>
        </w:rPr>
        <w:t xml:space="preserve"> would be frowned upon whereas the factory owner </w:t>
      </w:r>
      <w:r w:rsidR="00E732A1">
        <w:rPr>
          <w:rFonts w:eastAsia="Times New Roman" w:cstheme="minorHAnsi"/>
          <w:color w:val="2A2A29"/>
          <w:shd w:val="clear" w:color="auto" w:fill="FFFFFF"/>
        </w:rPr>
        <w:t xml:space="preserve">who </w:t>
      </w:r>
      <w:r w:rsidR="00945ED2">
        <w:rPr>
          <w:rFonts w:eastAsia="Times New Roman" w:cstheme="minorHAnsi"/>
          <w:color w:val="2A2A29"/>
          <w:shd w:val="clear" w:color="auto" w:fill="FFFFFF"/>
        </w:rPr>
        <w:t xml:space="preserve">engaged in wage theft, </w:t>
      </w:r>
      <w:r w:rsidR="00F16104">
        <w:rPr>
          <w:rFonts w:eastAsia="Times New Roman" w:cstheme="minorHAnsi"/>
          <w:color w:val="2A2A29"/>
          <w:shd w:val="clear" w:color="auto" w:fill="FFFFFF"/>
        </w:rPr>
        <w:t xml:space="preserve">would be considered a smart businessman. </w:t>
      </w:r>
      <w:r w:rsidR="00FE560A">
        <w:rPr>
          <w:rFonts w:eastAsia="Times New Roman" w:cstheme="minorHAnsi"/>
          <w:color w:val="2A2A29"/>
          <w:shd w:val="clear" w:color="auto" w:fill="FFFFFF"/>
        </w:rPr>
        <w:t xml:space="preserve">Due to the labeling of </w:t>
      </w:r>
      <w:r w:rsidR="00760C39">
        <w:rPr>
          <w:rFonts w:eastAsia="Times New Roman" w:cstheme="minorHAnsi"/>
          <w:color w:val="2A2A29"/>
          <w:shd w:val="clear" w:color="auto" w:fill="FFFFFF"/>
        </w:rPr>
        <w:t xml:space="preserve">poor individuals, </w:t>
      </w:r>
      <w:r w:rsidR="002F576E">
        <w:rPr>
          <w:rFonts w:eastAsia="Times New Roman" w:cstheme="minorHAnsi"/>
          <w:color w:val="2A2A29"/>
          <w:shd w:val="clear" w:color="auto" w:fill="FFFFFF"/>
        </w:rPr>
        <w:t xml:space="preserve">harsher punishments </w:t>
      </w:r>
      <w:r w:rsidR="009A05F4">
        <w:rPr>
          <w:rFonts w:eastAsia="Times New Roman" w:cstheme="minorHAnsi"/>
          <w:color w:val="2A2A29"/>
          <w:shd w:val="clear" w:color="auto" w:fill="FFFFFF"/>
        </w:rPr>
        <w:t xml:space="preserve">are imposed on </w:t>
      </w:r>
      <w:r w:rsidR="006C2629">
        <w:rPr>
          <w:rFonts w:eastAsia="Times New Roman" w:cstheme="minorHAnsi"/>
          <w:color w:val="2A2A29"/>
          <w:shd w:val="clear" w:color="auto" w:fill="FFFFFF"/>
        </w:rPr>
        <w:t xml:space="preserve">those without the resources to combat them. In a similar manner, the Labeling </w:t>
      </w:r>
      <w:r w:rsidR="00120BD4">
        <w:rPr>
          <w:rFonts w:eastAsia="Times New Roman" w:cstheme="minorHAnsi"/>
          <w:color w:val="2A2A29"/>
          <w:shd w:val="clear" w:color="auto" w:fill="FFFFFF"/>
        </w:rPr>
        <w:t>theory looks at how societies label</w:t>
      </w:r>
      <w:r w:rsidR="00183F11">
        <w:rPr>
          <w:rFonts w:eastAsia="Times New Roman" w:cstheme="minorHAnsi"/>
          <w:color w:val="2A2A29"/>
          <w:shd w:val="clear" w:color="auto" w:fill="FFFFFF"/>
        </w:rPr>
        <w:t xml:space="preserve">s can influence crime. </w:t>
      </w:r>
    </w:p>
    <w:p w14:paraId="5313CC63" w14:textId="2CE9C3BE" w:rsidR="002A6B21" w:rsidRPr="002A6B21" w:rsidRDefault="002A6B21" w:rsidP="002A6B21">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Label</w:t>
      </w:r>
      <w:r w:rsidR="00020AF6">
        <w:rPr>
          <w:rFonts w:eastAsia="Times New Roman" w:cstheme="minorHAnsi"/>
          <w:i/>
          <w:iCs/>
          <w:color w:val="2A2A29"/>
          <w:shd w:val="clear" w:color="auto" w:fill="FFFFFF"/>
        </w:rPr>
        <w:t>ing Theory</w:t>
      </w:r>
    </w:p>
    <w:p w14:paraId="315B2803" w14:textId="1F0721FF" w:rsidR="00183F11" w:rsidRDefault="000010C0" w:rsidP="00AA6BC4">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The </w:t>
      </w:r>
      <w:r w:rsidRPr="00F35A32">
        <w:rPr>
          <w:rFonts w:eastAsia="Times New Roman" w:cstheme="minorHAnsi"/>
          <w:b/>
          <w:bCs/>
          <w:color w:val="2A2A29"/>
          <w:shd w:val="clear" w:color="auto" w:fill="FFFFFF"/>
        </w:rPr>
        <w:t>Labeling theory</w:t>
      </w:r>
      <w:r w:rsidR="000D3D10">
        <w:rPr>
          <w:rFonts w:eastAsia="Times New Roman" w:cstheme="minorHAnsi"/>
          <w:color w:val="2A2A29"/>
          <w:shd w:val="clear" w:color="auto" w:fill="FFFFFF"/>
        </w:rPr>
        <w:t xml:space="preserve">, posited by </w:t>
      </w:r>
      <w:r w:rsidR="00D73D94">
        <w:rPr>
          <w:rFonts w:eastAsia="Times New Roman" w:cstheme="minorHAnsi"/>
          <w:color w:val="2A2A29"/>
          <w:shd w:val="clear" w:color="auto" w:fill="FFFFFF"/>
        </w:rPr>
        <w:t xml:space="preserve">american sociologist </w:t>
      </w:r>
      <w:r w:rsidR="00670D7A">
        <w:rPr>
          <w:rFonts w:eastAsia="Times New Roman" w:cstheme="minorHAnsi"/>
          <w:color w:val="2A2A29"/>
          <w:shd w:val="clear" w:color="auto" w:fill="FFFFFF"/>
        </w:rPr>
        <w:t>Howard S. Becker</w:t>
      </w:r>
      <w:r w:rsidR="000B113A">
        <w:rPr>
          <w:rFonts w:eastAsia="Times New Roman" w:cstheme="minorHAnsi"/>
          <w:color w:val="2A2A29"/>
          <w:shd w:val="clear" w:color="auto" w:fill="FFFFFF"/>
        </w:rPr>
        <w:t xml:space="preserve">, </w:t>
      </w:r>
      <w:r w:rsidR="0016601A">
        <w:rPr>
          <w:rFonts w:eastAsia="Times New Roman" w:cstheme="minorHAnsi"/>
          <w:color w:val="2A2A29"/>
          <w:shd w:val="clear" w:color="auto" w:fill="FFFFFF"/>
        </w:rPr>
        <w:t xml:space="preserve">looks at how the labels placed by society can </w:t>
      </w:r>
      <w:r w:rsidR="00DD1E51">
        <w:rPr>
          <w:rFonts w:eastAsia="Times New Roman" w:cstheme="minorHAnsi"/>
          <w:color w:val="2A2A29"/>
          <w:shd w:val="clear" w:color="auto" w:fill="FFFFFF"/>
        </w:rPr>
        <w:t xml:space="preserve">affect criminal motivations. </w:t>
      </w:r>
      <w:r w:rsidR="00780FAB">
        <w:rPr>
          <w:rFonts w:eastAsia="Times New Roman" w:cstheme="minorHAnsi"/>
          <w:color w:val="2A2A29"/>
          <w:shd w:val="clear" w:color="auto" w:fill="FFFFFF"/>
        </w:rPr>
        <w:t xml:space="preserve">He </w:t>
      </w:r>
      <w:r w:rsidR="00DF19DD">
        <w:rPr>
          <w:rFonts w:eastAsia="Times New Roman" w:cstheme="minorHAnsi"/>
          <w:color w:val="2A2A29"/>
          <w:shd w:val="clear" w:color="auto" w:fill="FFFFFF"/>
        </w:rPr>
        <w:t xml:space="preserve">explains that </w:t>
      </w:r>
      <w:r w:rsidR="0042637A">
        <w:rPr>
          <w:rFonts w:eastAsia="Times New Roman" w:cstheme="minorHAnsi"/>
          <w:color w:val="2A2A29"/>
          <w:shd w:val="clear" w:color="auto" w:fill="FFFFFF"/>
        </w:rPr>
        <w:t xml:space="preserve">labeling an individual </w:t>
      </w:r>
      <w:r w:rsidR="00E62C15">
        <w:rPr>
          <w:rFonts w:eastAsia="Times New Roman" w:cstheme="minorHAnsi"/>
          <w:color w:val="2A2A29"/>
          <w:shd w:val="clear" w:color="auto" w:fill="FFFFFF"/>
        </w:rPr>
        <w:t xml:space="preserve">positively can influence </w:t>
      </w:r>
      <w:r w:rsidR="00102DF0">
        <w:rPr>
          <w:rFonts w:eastAsia="Times New Roman" w:cstheme="minorHAnsi"/>
          <w:color w:val="2A2A29"/>
          <w:shd w:val="clear" w:color="auto" w:fill="FFFFFF"/>
        </w:rPr>
        <w:t>positive behavior. Alternatively, he explain</w:t>
      </w:r>
      <w:r w:rsidR="0039195A">
        <w:rPr>
          <w:rFonts w:eastAsia="Times New Roman" w:cstheme="minorHAnsi"/>
          <w:color w:val="2A2A29"/>
          <w:shd w:val="clear" w:color="auto" w:fill="FFFFFF"/>
        </w:rPr>
        <w:t>s</w:t>
      </w:r>
      <w:r w:rsidR="00102DF0">
        <w:rPr>
          <w:rFonts w:eastAsia="Times New Roman" w:cstheme="minorHAnsi"/>
          <w:color w:val="2A2A29"/>
          <w:shd w:val="clear" w:color="auto" w:fill="FFFFFF"/>
        </w:rPr>
        <w:t xml:space="preserve"> that negative labels </w:t>
      </w:r>
      <w:r w:rsidR="0009787D">
        <w:rPr>
          <w:rFonts w:eastAsia="Times New Roman" w:cstheme="minorHAnsi"/>
          <w:color w:val="2A2A29"/>
          <w:shd w:val="clear" w:color="auto" w:fill="FFFFFF"/>
        </w:rPr>
        <w:t>can create negative behaviors</w:t>
      </w:r>
      <w:r w:rsidR="009B2E0C">
        <w:rPr>
          <w:rFonts w:eastAsia="Times New Roman" w:cstheme="minorHAnsi"/>
          <w:color w:val="2A2A29"/>
          <w:shd w:val="clear" w:color="auto" w:fill="FFFFFF"/>
        </w:rPr>
        <w:t xml:space="preserve"> (</w:t>
      </w:r>
      <w:r w:rsidR="009B2E0C" w:rsidRPr="00E03449">
        <w:rPr>
          <w:rFonts w:eastAsia="Times New Roman" w:cstheme="minorHAnsi"/>
          <w:i/>
          <w:iCs/>
          <w:color w:val="2A2A29"/>
          <w:shd w:val="clear" w:color="auto" w:fill="FFFFFF"/>
        </w:rPr>
        <w:t>Labeling Theory of Deviance in Sociology</w:t>
      </w:r>
      <w:r w:rsidR="009B2E0C">
        <w:rPr>
          <w:rFonts w:eastAsia="Times New Roman" w:cstheme="minorHAnsi"/>
          <w:color w:val="2A2A29"/>
          <w:shd w:val="clear" w:color="auto" w:fill="FFFFFF"/>
        </w:rPr>
        <w:t xml:space="preserve">, 2023). </w:t>
      </w:r>
      <w:r w:rsidR="002067EB">
        <w:rPr>
          <w:rFonts w:eastAsia="Times New Roman" w:cstheme="minorHAnsi"/>
          <w:color w:val="2A2A29"/>
          <w:shd w:val="clear" w:color="auto" w:fill="FFFFFF"/>
        </w:rPr>
        <w:t xml:space="preserve">He gives two </w:t>
      </w:r>
      <w:r w:rsidR="008151F8">
        <w:rPr>
          <w:rFonts w:eastAsia="Times New Roman" w:cstheme="minorHAnsi"/>
          <w:color w:val="2A2A29"/>
          <w:shd w:val="clear" w:color="auto" w:fill="FFFFFF"/>
        </w:rPr>
        <w:t xml:space="preserve">forms of labeling; formal and informal. </w:t>
      </w:r>
      <w:r w:rsidR="004D1DE5">
        <w:rPr>
          <w:rFonts w:eastAsia="Times New Roman" w:cstheme="minorHAnsi"/>
          <w:color w:val="2A2A29"/>
          <w:shd w:val="clear" w:color="auto" w:fill="FFFFFF"/>
        </w:rPr>
        <w:t xml:space="preserve">A formal label is given to individuals who have been convicted </w:t>
      </w:r>
      <w:r w:rsidR="00F87A89">
        <w:rPr>
          <w:rFonts w:eastAsia="Times New Roman" w:cstheme="minorHAnsi"/>
          <w:color w:val="2A2A29"/>
          <w:shd w:val="clear" w:color="auto" w:fill="FFFFFF"/>
        </w:rPr>
        <w:t xml:space="preserve">of a crime. Informal labeling </w:t>
      </w:r>
      <w:r w:rsidR="0017731D">
        <w:rPr>
          <w:rFonts w:eastAsia="Times New Roman" w:cstheme="minorHAnsi"/>
          <w:color w:val="2A2A29"/>
          <w:shd w:val="clear" w:color="auto" w:fill="FFFFFF"/>
        </w:rPr>
        <w:t xml:space="preserve">is </w:t>
      </w:r>
      <w:r w:rsidR="00963967">
        <w:rPr>
          <w:rFonts w:eastAsia="Times New Roman" w:cstheme="minorHAnsi"/>
          <w:color w:val="2A2A29"/>
          <w:shd w:val="clear" w:color="auto" w:fill="FFFFFF"/>
        </w:rPr>
        <w:t>when groups of people</w:t>
      </w:r>
      <w:r w:rsidR="001C1B42">
        <w:rPr>
          <w:rFonts w:eastAsia="Times New Roman" w:cstheme="minorHAnsi"/>
          <w:color w:val="2A2A29"/>
          <w:shd w:val="clear" w:color="auto" w:fill="FFFFFF"/>
        </w:rPr>
        <w:t xml:space="preserve">, </w:t>
      </w:r>
      <w:r w:rsidR="005F707B">
        <w:rPr>
          <w:rFonts w:eastAsia="Times New Roman" w:cstheme="minorHAnsi"/>
          <w:color w:val="2A2A29"/>
          <w:shd w:val="clear" w:color="auto" w:fill="FFFFFF"/>
        </w:rPr>
        <w:t xml:space="preserve">with no authority to do so, </w:t>
      </w:r>
      <w:r w:rsidR="00963967">
        <w:rPr>
          <w:rFonts w:eastAsia="Times New Roman" w:cstheme="minorHAnsi"/>
          <w:color w:val="2A2A29"/>
          <w:shd w:val="clear" w:color="auto" w:fill="FFFFFF"/>
        </w:rPr>
        <w:t xml:space="preserve">deem a person </w:t>
      </w:r>
      <w:r w:rsidR="00BE256E">
        <w:rPr>
          <w:rFonts w:eastAsia="Times New Roman" w:cstheme="minorHAnsi"/>
          <w:color w:val="2A2A29"/>
          <w:shd w:val="clear" w:color="auto" w:fill="FFFFFF"/>
        </w:rPr>
        <w:t xml:space="preserve">to be </w:t>
      </w:r>
      <w:r w:rsidR="00321E63">
        <w:rPr>
          <w:rFonts w:eastAsia="Times New Roman" w:cstheme="minorHAnsi"/>
          <w:color w:val="2A2A29"/>
          <w:shd w:val="clear" w:color="auto" w:fill="FFFFFF"/>
        </w:rPr>
        <w:t xml:space="preserve">either good or bad. </w:t>
      </w:r>
      <w:r w:rsidR="00500AB6">
        <w:rPr>
          <w:rFonts w:eastAsia="Times New Roman" w:cstheme="minorHAnsi"/>
          <w:color w:val="2A2A29"/>
          <w:shd w:val="clear" w:color="auto" w:fill="FFFFFF"/>
        </w:rPr>
        <w:t>An example of informal negative labeling would be</w:t>
      </w:r>
      <w:r w:rsidR="00393970">
        <w:rPr>
          <w:rFonts w:eastAsia="Times New Roman" w:cstheme="minorHAnsi"/>
          <w:color w:val="2A2A29"/>
          <w:shd w:val="clear" w:color="auto" w:fill="FFFFFF"/>
        </w:rPr>
        <w:t xml:space="preserve"> </w:t>
      </w:r>
      <w:r w:rsidR="00226568">
        <w:rPr>
          <w:rFonts w:eastAsia="Times New Roman" w:cstheme="minorHAnsi"/>
          <w:color w:val="2A2A29"/>
          <w:shd w:val="clear" w:color="auto" w:fill="FFFFFF"/>
        </w:rPr>
        <w:t>a parent calling a child bad</w:t>
      </w:r>
      <w:r w:rsidR="00A01AD8">
        <w:rPr>
          <w:rFonts w:eastAsia="Times New Roman" w:cstheme="minorHAnsi"/>
          <w:color w:val="2A2A29"/>
          <w:shd w:val="clear" w:color="auto" w:fill="FFFFFF"/>
        </w:rPr>
        <w:t xml:space="preserve">, and enacting </w:t>
      </w:r>
      <w:r w:rsidR="00214B66">
        <w:rPr>
          <w:rFonts w:eastAsia="Times New Roman" w:cstheme="minorHAnsi"/>
          <w:color w:val="2A2A29"/>
          <w:shd w:val="clear" w:color="auto" w:fill="FFFFFF"/>
        </w:rPr>
        <w:t xml:space="preserve">punishment. </w:t>
      </w:r>
      <w:r w:rsidR="00B3016D">
        <w:rPr>
          <w:rFonts w:eastAsia="Times New Roman" w:cstheme="minorHAnsi"/>
          <w:color w:val="2A2A29"/>
          <w:shd w:val="clear" w:color="auto" w:fill="FFFFFF"/>
        </w:rPr>
        <w:t xml:space="preserve">These labels can </w:t>
      </w:r>
      <w:r w:rsidR="000D779D">
        <w:rPr>
          <w:rFonts w:eastAsia="Times New Roman" w:cstheme="minorHAnsi"/>
          <w:color w:val="2A2A29"/>
          <w:shd w:val="clear" w:color="auto" w:fill="FFFFFF"/>
        </w:rPr>
        <w:t xml:space="preserve">encourage </w:t>
      </w:r>
      <w:r w:rsidR="003D04E0">
        <w:rPr>
          <w:rFonts w:eastAsia="Times New Roman" w:cstheme="minorHAnsi"/>
          <w:color w:val="2A2A29"/>
          <w:shd w:val="clear" w:color="auto" w:fill="FFFFFF"/>
        </w:rPr>
        <w:t xml:space="preserve">individuals to </w:t>
      </w:r>
      <w:r w:rsidR="00B566E7">
        <w:rPr>
          <w:rFonts w:eastAsia="Times New Roman" w:cstheme="minorHAnsi"/>
          <w:color w:val="2A2A29"/>
          <w:shd w:val="clear" w:color="auto" w:fill="FFFFFF"/>
        </w:rPr>
        <w:t>socially exclude from other</w:t>
      </w:r>
      <w:r w:rsidR="00ED5EB6">
        <w:rPr>
          <w:rFonts w:eastAsia="Times New Roman" w:cstheme="minorHAnsi"/>
          <w:color w:val="2A2A29"/>
          <w:shd w:val="clear" w:color="auto" w:fill="FFFFFF"/>
        </w:rPr>
        <w:t>s</w:t>
      </w:r>
      <w:r w:rsidR="00B566E7">
        <w:rPr>
          <w:rFonts w:eastAsia="Times New Roman" w:cstheme="minorHAnsi"/>
          <w:color w:val="2A2A29"/>
          <w:shd w:val="clear" w:color="auto" w:fill="FFFFFF"/>
        </w:rPr>
        <w:t xml:space="preserve"> or </w:t>
      </w:r>
      <w:r w:rsidR="00F1677D">
        <w:rPr>
          <w:rFonts w:eastAsia="Times New Roman" w:cstheme="minorHAnsi"/>
          <w:color w:val="2A2A29"/>
          <w:shd w:val="clear" w:color="auto" w:fill="FFFFFF"/>
        </w:rPr>
        <w:t xml:space="preserve">alternatively </w:t>
      </w:r>
      <w:r w:rsidR="00E250C1">
        <w:rPr>
          <w:rFonts w:eastAsia="Times New Roman" w:cstheme="minorHAnsi"/>
          <w:color w:val="2A2A29"/>
          <w:shd w:val="clear" w:color="auto" w:fill="FFFFFF"/>
        </w:rPr>
        <w:t xml:space="preserve">seek out deviant groups to fit in, </w:t>
      </w:r>
      <w:r w:rsidR="004D4EA1">
        <w:rPr>
          <w:rFonts w:eastAsia="Times New Roman" w:cstheme="minorHAnsi"/>
          <w:color w:val="2A2A29"/>
          <w:shd w:val="clear" w:color="auto" w:fill="FFFFFF"/>
        </w:rPr>
        <w:t>as they assume the label they are given</w:t>
      </w:r>
      <w:r w:rsidR="00F84BC6">
        <w:rPr>
          <w:rFonts w:eastAsia="Times New Roman" w:cstheme="minorHAnsi"/>
          <w:color w:val="2A2A29"/>
          <w:shd w:val="clear" w:color="auto" w:fill="FFFFFF"/>
        </w:rPr>
        <w:t xml:space="preserve">. </w:t>
      </w:r>
      <w:r w:rsidR="000A02FF">
        <w:rPr>
          <w:rFonts w:eastAsia="Times New Roman" w:cstheme="minorHAnsi"/>
          <w:color w:val="2A2A29"/>
          <w:shd w:val="clear" w:color="auto" w:fill="FFFFFF"/>
        </w:rPr>
        <w:t xml:space="preserve">The </w:t>
      </w:r>
      <w:r w:rsidR="001B4CB0">
        <w:rPr>
          <w:rFonts w:eastAsia="Times New Roman" w:cstheme="minorHAnsi"/>
          <w:color w:val="2A2A29"/>
          <w:shd w:val="clear" w:color="auto" w:fill="FFFFFF"/>
        </w:rPr>
        <w:t xml:space="preserve">want to belong </w:t>
      </w:r>
      <w:r w:rsidR="00242268">
        <w:rPr>
          <w:rFonts w:eastAsia="Times New Roman" w:cstheme="minorHAnsi"/>
          <w:color w:val="2A2A29"/>
          <w:shd w:val="clear" w:color="auto" w:fill="FFFFFF"/>
        </w:rPr>
        <w:t xml:space="preserve">is </w:t>
      </w:r>
      <w:r w:rsidR="00E02FCB">
        <w:rPr>
          <w:rFonts w:eastAsia="Times New Roman" w:cstheme="minorHAnsi"/>
          <w:color w:val="2A2A29"/>
          <w:shd w:val="clear" w:color="auto" w:fill="FFFFFF"/>
        </w:rPr>
        <w:t xml:space="preserve">also prevalent in </w:t>
      </w:r>
      <w:r w:rsidR="00462164">
        <w:rPr>
          <w:rFonts w:eastAsia="Times New Roman" w:cstheme="minorHAnsi"/>
          <w:color w:val="2A2A29"/>
          <w:shd w:val="clear" w:color="auto" w:fill="FFFFFF"/>
        </w:rPr>
        <w:t xml:space="preserve">the Social </w:t>
      </w:r>
      <w:r w:rsidR="007F43BC">
        <w:rPr>
          <w:rFonts w:eastAsia="Times New Roman" w:cstheme="minorHAnsi"/>
          <w:color w:val="2A2A29"/>
          <w:shd w:val="clear" w:color="auto" w:fill="FFFFFF"/>
        </w:rPr>
        <w:t>Control Theory</w:t>
      </w:r>
      <w:r w:rsidR="007C3B4E">
        <w:rPr>
          <w:rFonts w:eastAsia="Times New Roman" w:cstheme="minorHAnsi"/>
          <w:color w:val="2A2A29"/>
          <w:shd w:val="clear" w:color="auto" w:fill="FFFFFF"/>
        </w:rPr>
        <w:t xml:space="preserve">. </w:t>
      </w:r>
    </w:p>
    <w:p w14:paraId="6FB00289" w14:textId="23EC2234" w:rsidR="00020AF6" w:rsidRPr="00020AF6" w:rsidRDefault="00020AF6" w:rsidP="00020AF6">
      <w:pPr>
        <w:spacing w:after="240"/>
        <w:rPr>
          <w:rFonts w:eastAsia="Times New Roman" w:cstheme="minorHAnsi"/>
          <w:i/>
          <w:iCs/>
          <w:color w:val="2A2A29"/>
          <w:shd w:val="clear" w:color="auto" w:fill="FFFFFF"/>
        </w:rPr>
      </w:pPr>
      <w:r w:rsidRPr="00020AF6">
        <w:rPr>
          <w:rFonts w:eastAsia="Times New Roman" w:cstheme="minorHAnsi"/>
          <w:i/>
          <w:iCs/>
          <w:color w:val="2A2A29"/>
          <w:shd w:val="clear" w:color="auto" w:fill="FFFFFF"/>
        </w:rPr>
        <w:lastRenderedPageBreak/>
        <w:t>Social Control Theory</w:t>
      </w:r>
    </w:p>
    <w:p w14:paraId="2A1D6191" w14:textId="46BCC7EC" w:rsidR="007C3B4E" w:rsidRDefault="00564A74" w:rsidP="00AA6BC4">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The </w:t>
      </w:r>
      <w:r w:rsidRPr="00F35A32">
        <w:rPr>
          <w:rFonts w:eastAsia="Times New Roman" w:cstheme="minorHAnsi"/>
          <w:b/>
          <w:bCs/>
          <w:color w:val="2A2A29"/>
          <w:shd w:val="clear" w:color="auto" w:fill="FFFFFF"/>
        </w:rPr>
        <w:t>Social Control Theory</w:t>
      </w:r>
      <w:r>
        <w:rPr>
          <w:rFonts w:eastAsia="Times New Roman" w:cstheme="minorHAnsi"/>
          <w:color w:val="2A2A29"/>
          <w:shd w:val="clear" w:color="auto" w:fill="FFFFFF"/>
        </w:rPr>
        <w:t xml:space="preserve"> </w:t>
      </w:r>
      <w:r w:rsidR="00261105">
        <w:rPr>
          <w:rFonts w:eastAsia="Times New Roman" w:cstheme="minorHAnsi"/>
          <w:color w:val="2A2A29"/>
          <w:shd w:val="clear" w:color="auto" w:fill="FFFFFF"/>
        </w:rPr>
        <w:t xml:space="preserve">asserts that </w:t>
      </w:r>
      <w:r w:rsidR="001D36B3">
        <w:rPr>
          <w:rFonts w:eastAsia="Times New Roman" w:cstheme="minorHAnsi"/>
          <w:color w:val="2A2A29"/>
          <w:shd w:val="clear" w:color="auto" w:fill="FFFFFF"/>
        </w:rPr>
        <w:t xml:space="preserve">motivations for crime constantly arise, but its our </w:t>
      </w:r>
      <w:r w:rsidR="005B1AE9">
        <w:rPr>
          <w:rFonts w:eastAsia="Times New Roman" w:cstheme="minorHAnsi"/>
          <w:color w:val="2A2A29"/>
          <w:shd w:val="clear" w:color="auto" w:fill="FFFFFF"/>
        </w:rPr>
        <w:t xml:space="preserve">social bonds that prevent us from engaging. </w:t>
      </w:r>
      <w:r w:rsidR="008024F0">
        <w:rPr>
          <w:rFonts w:eastAsia="Times New Roman" w:cstheme="minorHAnsi"/>
          <w:color w:val="2A2A29"/>
          <w:shd w:val="clear" w:color="auto" w:fill="FFFFFF"/>
        </w:rPr>
        <w:t>Travis Hirschi</w:t>
      </w:r>
      <w:r w:rsidR="00D2398B">
        <w:rPr>
          <w:rFonts w:eastAsia="Times New Roman" w:cstheme="minorHAnsi"/>
          <w:color w:val="2A2A29"/>
          <w:shd w:val="clear" w:color="auto" w:fill="FFFFFF"/>
        </w:rPr>
        <w:t xml:space="preserve"> proposed th</w:t>
      </w:r>
      <w:r w:rsidR="001650D3">
        <w:rPr>
          <w:rFonts w:eastAsia="Times New Roman" w:cstheme="minorHAnsi"/>
          <w:color w:val="2A2A29"/>
          <w:shd w:val="clear" w:color="auto" w:fill="FFFFFF"/>
        </w:rPr>
        <w:t xml:space="preserve">at four types of social bonds exist individuals; </w:t>
      </w:r>
      <w:r w:rsidR="00514F7A">
        <w:rPr>
          <w:rFonts w:eastAsia="Times New Roman" w:cstheme="minorHAnsi"/>
          <w:color w:val="2A2A29"/>
          <w:shd w:val="clear" w:color="auto" w:fill="FFFFFF"/>
        </w:rPr>
        <w:t xml:space="preserve">attachment, commitment, </w:t>
      </w:r>
      <w:r w:rsidR="008448BE">
        <w:rPr>
          <w:rFonts w:eastAsia="Times New Roman" w:cstheme="minorHAnsi"/>
          <w:color w:val="2A2A29"/>
          <w:shd w:val="clear" w:color="auto" w:fill="FFFFFF"/>
        </w:rPr>
        <w:t>beliefs</w:t>
      </w:r>
      <w:r w:rsidR="00514F7A">
        <w:rPr>
          <w:rFonts w:eastAsia="Times New Roman" w:cstheme="minorHAnsi"/>
          <w:color w:val="2A2A29"/>
          <w:shd w:val="clear" w:color="auto" w:fill="FFFFFF"/>
        </w:rPr>
        <w:t xml:space="preserve">, and </w:t>
      </w:r>
      <w:r w:rsidR="008448BE">
        <w:rPr>
          <w:rFonts w:eastAsia="Times New Roman" w:cstheme="minorHAnsi"/>
          <w:color w:val="2A2A29"/>
          <w:shd w:val="clear" w:color="auto" w:fill="FFFFFF"/>
        </w:rPr>
        <w:t xml:space="preserve">involvement. </w:t>
      </w:r>
      <w:r w:rsidR="00A53FB7">
        <w:rPr>
          <w:rFonts w:eastAsia="Times New Roman" w:cstheme="minorHAnsi"/>
          <w:color w:val="2A2A29"/>
          <w:shd w:val="clear" w:color="auto" w:fill="FFFFFF"/>
        </w:rPr>
        <w:t>Attachments refer to peers and family ties</w:t>
      </w:r>
      <w:r w:rsidR="007407BC">
        <w:rPr>
          <w:rFonts w:eastAsia="Times New Roman" w:cstheme="minorHAnsi"/>
          <w:color w:val="2A2A29"/>
          <w:shd w:val="clear" w:color="auto" w:fill="FFFFFF"/>
        </w:rPr>
        <w:t xml:space="preserve">, which </w:t>
      </w:r>
      <w:r w:rsidR="00C81B90">
        <w:rPr>
          <w:rFonts w:eastAsia="Times New Roman" w:cstheme="minorHAnsi"/>
          <w:color w:val="2A2A29"/>
          <w:shd w:val="clear" w:color="auto" w:fill="FFFFFF"/>
        </w:rPr>
        <w:t>encourage</w:t>
      </w:r>
      <w:r w:rsidR="00B873EF">
        <w:rPr>
          <w:rFonts w:eastAsia="Times New Roman" w:cstheme="minorHAnsi"/>
          <w:color w:val="2A2A29"/>
          <w:shd w:val="clear" w:color="auto" w:fill="FFFFFF"/>
        </w:rPr>
        <w:t xml:space="preserve">s </w:t>
      </w:r>
      <w:r w:rsidR="00BC1BCE">
        <w:rPr>
          <w:rFonts w:eastAsia="Times New Roman" w:cstheme="minorHAnsi"/>
          <w:color w:val="2A2A29"/>
          <w:shd w:val="clear" w:color="auto" w:fill="FFFFFF"/>
        </w:rPr>
        <w:t>stronger emotion ties</w:t>
      </w:r>
      <w:r w:rsidR="00A53FB7">
        <w:rPr>
          <w:rFonts w:eastAsia="Times New Roman" w:cstheme="minorHAnsi"/>
          <w:color w:val="2A2A29"/>
          <w:shd w:val="clear" w:color="auto" w:fill="FFFFFF"/>
        </w:rPr>
        <w:t xml:space="preserve">. Commitment </w:t>
      </w:r>
      <w:r w:rsidR="00F26836">
        <w:rPr>
          <w:rFonts w:eastAsia="Times New Roman" w:cstheme="minorHAnsi"/>
          <w:color w:val="2A2A29"/>
          <w:shd w:val="clear" w:color="auto" w:fill="FFFFFF"/>
        </w:rPr>
        <w:t xml:space="preserve">is where people obey </w:t>
      </w:r>
      <w:r w:rsidR="00C500A3">
        <w:rPr>
          <w:rFonts w:eastAsia="Times New Roman" w:cstheme="minorHAnsi"/>
          <w:color w:val="2A2A29"/>
          <w:shd w:val="clear" w:color="auto" w:fill="FFFFFF"/>
        </w:rPr>
        <w:t xml:space="preserve">in fear of </w:t>
      </w:r>
      <w:r w:rsidR="00153418">
        <w:rPr>
          <w:rFonts w:eastAsia="Times New Roman" w:cstheme="minorHAnsi"/>
          <w:color w:val="2A2A29"/>
          <w:shd w:val="clear" w:color="auto" w:fill="FFFFFF"/>
        </w:rPr>
        <w:t xml:space="preserve">punishment. </w:t>
      </w:r>
      <w:r w:rsidR="0027301A">
        <w:rPr>
          <w:rFonts w:eastAsia="Times New Roman" w:cstheme="minorHAnsi"/>
          <w:color w:val="2A2A29"/>
          <w:shd w:val="clear" w:color="auto" w:fill="FFFFFF"/>
        </w:rPr>
        <w:t xml:space="preserve">Beliefs can be expressed two ways; </w:t>
      </w:r>
      <w:r w:rsidR="005549B7">
        <w:rPr>
          <w:rFonts w:eastAsia="Times New Roman" w:cstheme="minorHAnsi"/>
          <w:color w:val="2A2A29"/>
          <w:shd w:val="clear" w:color="auto" w:fill="FFFFFF"/>
        </w:rPr>
        <w:t xml:space="preserve">by actively disregarding </w:t>
      </w:r>
      <w:r w:rsidR="00586FE2">
        <w:rPr>
          <w:rFonts w:eastAsia="Times New Roman" w:cstheme="minorHAnsi"/>
          <w:color w:val="2A2A29"/>
          <w:shd w:val="clear" w:color="auto" w:fill="FFFFFF"/>
        </w:rPr>
        <w:t xml:space="preserve">their beliefs or by justifying </w:t>
      </w:r>
      <w:r w:rsidR="00714902">
        <w:rPr>
          <w:rFonts w:eastAsia="Times New Roman" w:cstheme="minorHAnsi"/>
          <w:color w:val="2A2A29"/>
          <w:shd w:val="clear" w:color="auto" w:fill="FFFFFF"/>
        </w:rPr>
        <w:t>their behavior</w:t>
      </w:r>
      <w:r w:rsidR="00C55B99">
        <w:rPr>
          <w:rFonts w:eastAsia="Times New Roman" w:cstheme="minorHAnsi"/>
          <w:color w:val="2A2A29"/>
          <w:shd w:val="clear" w:color="auto" w:fill="FFFFFF"/>
        </w:rPr>
        <w:t xml:space="preserve">. Community </w:t>
      </w:r>
      <w:r w:rsidR="00A061BB">
        <w:rPr>
          <w:rFonts w:eastAsia="Times New Roman" w:cstheme="minorHAnsi"/>
          <w:color w:val="2A2A29"/>
          <w:shd w:val="clear" w:color="auto" w:fill="FFFFFF"/>
        </w:rPr>
        <w:t xml:space="preserve">involvement also shows a negative correlation with deviance and criminal behavior. </w:t>
      </w:r>
      <w:r w:rsidR="00C65159">
        <w:rPr>
          <w:rFonts w:eastAsia="Times New Roman" w:cstheme="minorHAnsi"/>
          <w:color w:val="2A2A29"/>
          <w:shd w:val="clear" w:color="auto" w:fill="FFFFFF"/>
        </w:rPr>
        <w:t xml:space="preserve">The social control theory </w:t>
      </w:r>
      <w:r w:rsidR="00996825">
        <w:rPr>
          <w:rFonts w:eastAsia="Times New Roman" w:cstheme="minorHAnsi"/>
          <w:color w:val="2A2A29"/>
          <w:shd w:val="clear" w:color="auto" w:fill="FFFFFF"/>
        </w:rPr>
        <w:t xml:space="preserve">is heavily dependent upon stages in life, unlike any of the other </w:t>
      </w:r>
      <w:r w:rsidR="0014036A">
        <w:rPr>
          <w:rFonts w:eastAsia="Times New Roman" w:cstheme="minorHAnsi"/>
          <w:color w:val="2A2A29"/>
          <w:shd w:val="clear" w:color="auto" w:fill="FFFFFF"/>
        </w:rPr>
        <w:t xml:space="preserve">social criminological theories. This simply means that as life progresses </w:t>
      </w:r>
      <w:r w:rsidR="002D0EA8">
        <w:rPr>
          <w:rFonts w:eastAsia="Times New Roman" w:cstheme="minorHAnsi"/>
          <w:color w:val="2A2A29"/>
          <w:shd w:val="clear" w:color="auto" w:fill="FFFFFF"/>
        </w:rPr>
        <w:t>social bonds change and</w:t>
      </w:r>
      <w:r w:rsidR="000B779F">
        <w:rPr>
          <w:rFonts w:eastAsia="Times New Roman" w:cstheme="minorHAnsi"/>
          <w:color w:val="2A2A29"/>
          <w:shd w:val="clear" w:color="auto" w:fill="FFFFFF"/>
        </w:rPr>
        <w:t xml:space="preserve"> fade off and this effects how likely we are to engage in a deviant behavior. </w:t>
      </w:r>
      <w:r w:rsidR="00E633B3">
        <w:rPr>
          <w:rFonts w:eastAsia="Times New Roman" w:cstheme="minorHAnsi"/>
          <w:color w:val="2A2A29"/>
          <w:shd w:val="clear" w:color="auto" w:fill="FFFFFF"/>
        </w:rPr>
        <w:t xml:space="preserve">An example of how this applies to crime would look like a man whose just experienced the unfortunate demised of his wife and child </w:t>
      </w:r>
      <w:r w:rsidR="002A4816">
        <w:rPr>
          <w:rFonts w:eastAsia="Times New Roman" w:cstheme="minorHAnsi"/>
          <w:color w:val="2A2A29"/>
          <w:shd w:val="clear" w:color="auto" w:fill="FFFFFF"/>
        </w:rPr>
        <w:t xml:space="preserve">in a gory car accident. He then engages in </w:t>
      </w:r>
      <w:r w:rsidR="00707010">
        <w:rPr>
          <w:rFonts w:eastAsia="Times New Roman" w:cstheme="minorHAnsi"/>
          <w:color w:val="2A2A29"/>
          <w:shd w:val="clear" w:color="auto" w:fill="FFFFFF"/>
        </w:rPr>
        <w:t xml:space="preserve">frequent drinking where he unintentionally </w:t>
      </w:r>
      <w:r w:rsidR="000B2AA8">
        <w:rPr>
          <w:rFonts w:eastAsia="Times New Roman" w:cstheme="minorHAnsi"/>
          <w:color w:val="2A2A29"/>
          <w:shd w:val="clear" w:color="auto" w:fill="FFFFFF"/>
        </w:rPr>
        <w:t>kills</w:t>
      </w:r>
      <w:r w:rsidR="00707010">
        <w:rPr>
          <w:rFonts w:eastAsia="Times New Roman" w:cstheme="minorHAnsi"/>
          <w:color w:val="2A2A29"/>
          <w:shd w:val="clear" w:color="auto" w:fill="FFFFFF"/>
        </w:rPr>
        <w:t xml:space="preserve"> the driver of another vehicle while </w:t>
      </w:r>
      <w:r w:rsidR="000B2AA8">
        <w:rPr>
          <w:rFonts w:eastAsia="Times New Roman" w:cstheme="minorHAnsi"/>
          <w:color w:val="2A2A29"/>
          <w:shd w:val="clear" w:color="auto" w:fill="FFFFFF"/>
        </w:rPr>
        <w:t>driving</w:t>
      </w:r>
      <w:r w:rsidR="00707010">
        <w:rPr>
          <w:rFonts w:eastAsia="Times New Roman" w:cstheme="minorHAnsi"/>
          <w:color w:val="2A2A29"/>
          <w:shd w:val="clear" w:color="auto" w:fill="FFFFFF"/>
        </w:rPr>
        <w:t xml:space="preserve"> drunk. </w:t>
      </w:r>
    </w:p>
    <w:p w14:paraId="534E8C03" w14:textId="1E50A248" w:rsidR="00B10A33" w:rsidRDefault="000C44CA" w:rsidP="00D07340">
      <w:pPr>
        <w:spacing w:after="240"/>
        <w:rPr>
          <w:rFonts w:eastAsia="Times New Roman" w:cstheme="minorHAnsi"/>
          <w:b/>
          <w:bCs/>
          <w:color w:val="2A2A29"/>
          <w:shd w:val="clear" w:color="auto" w:fill="FFFFFF"/>
        </w:rPr>
      </w:pPr>
      <w:r>
        <w:rPr>
          <w:rFonts w:eastAsia="Times New Roman" w:cstheme="minorHAnsi"/>
          <w:b/>
          <w:bCs/>
          <w:color w:val="2A2A29"/>
          <w:shd w:val="clear" w:color="auto" w:fill="FFFFFF"/>
        </w:rPr>
        <w:t xml:space="preserve">Mixed </w:t>
      </w:r>
      <w:r w:rsidR="000E62E9">
        <w:rPr>
          <w:rFonts w:eastAsia="Times New Roman" w:cstheme="minorHAnsi"/>
          <w:b/>
          <w:bCs/>
          <w:color w:val="2A2A29"/>
          <w:shd w:val="clear" w:color="auto" w:fill="FFFFFF"/>
        </w:rPr>
        <w:t>Ideas on Behavior</w:t>
      </w:r>
    </w:p>
    <w:p w14:paraId="3F406157" w14:textId="6ADBEC64" w:rsidR="00925D7F" w:rsidRDefault="00DC31FD" w:rsidP="00925D7F">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Psychologist Albert Bandura proposes a triadic theory of </w:t>
      </w:r>
      <w:r w:rsidRPr="001865BD">
        <w:rPr>
          <w:rFonts w:eastAsia="Times New Roman" w:cstheme="minorHAnsi"/>
          <w:b/>
          <w:bCs/>
          <w:color w:val="2A2A29"/>
          <w:shd w:val="clear" w:color="auto" w:fill="FFFFFF"/>
        </w:rPr>
        <w:t>reciprocal determinism</w:t>
      </w:r>
      <w:r w:rsidR="00832CC8">
        <w:rPr>
          <w:rFonts w:eastAsia="Times New Roman" w:cstheme="minorHAnsi"/>
          <w:color w:val="2A2A29"/>
          <w:shd w:val="clear" w:color="auto" w:fill="FFFFFF"/>
        </w:rPr>
        <w:t xml:space="preserve"> (Schiffer, 2022)</w:t>
      </w:r>
      <w:r>
        <w:rPr>
          <w:rFonts w:eastAsia="Times New Roman" w:cstheme="minorHAnsi"/>
          <w:color w:val="2A2A29"/>
          <w:shd w:val="clear" w:color="auto" w:fill="FFFFFF"/>
        </w:rPr>
        <w:t xml:space="preserve">. </w:t>
      </w:r>
      <w:r w:rsidR="008C6B97">
        <w:rPr>
          <w:rFonts w:eastAsia="Times New Roman" w:cstheme="minorHAnsi"/>
          <w:color w:val="2A2A29"/>
          <w:shd w:val="clear" w:color="auto" w:fill="FFFFFF"/>
        </w:rPr>
        <w:t>Here, he explains that behavior is dependent upon more than one factor.</w:t>
      </w:r>
      <w:r w:rsidR="00925D7F">
        <w:rPr>
          <w:rFonts w:eastAsia="Times New Roman" w:cstheme="minorHAnsi"/>
          <w:color w:val="2A2A29"/>
          <w:shd w:val="clear" w:color="auto" w:fill="FFFFFF"/>
        </w:rPr>
        <w:t xml:space="preserve"> </w:t>
      </w:r>
      <w:r w:rsidR="0066345F">
        <w:rPr>
          <w:rFonts w:eastAsia="Times New Roman" w:cstheme="minorHAnsi"/>
          <w:color w:val="2A2A29"/>
          <w:shd w:val="clear" w:color="auto" w:fill="FFFFFF"/>
        </w:rPr>
        <w:t xml:space="preserve">Reciprocal </w:t>
      </w:r>
      <w:r w:rsidR="006370EF">
        <w:rPr>
          <w:rFonts w:eastAsia="Times New Roman" w:cstheme="minorHAnsi"/>
          <w:color w:val="2A2A29"/>
          <w:shd w:val="clear" w:color="auto" w:fill="FFFFFF"/>
        </w:rPr>
        <w:t>determinism</w:t>
      </w:r>
      <w:r w:rsidR="0066345F">
        <w:rPr>
          <w:rFonts w:eastAsia="Times New Roman" w:cstheme="minorHAnsi"/>
          <w:color w:val="2A2A29"/>
          <w:shd w:val="clear" w:color="auto" w:fill="FFFFFF"/>
        </w:rPr>
        <w:t xml:space="preserve"> </w:t>
      </w:r>
      <w:r w:rsidR="006F40BD">
        <w:rPr>
          <w:rFonts w:eastAsia="Times New Roman" w:cstheme="minorHAnsi"/>
          <w:color w:val="2A2A29"/>
          <w:shd w:val="clear" w:color="auto" w:fill="FFFFFF"/>
        </w:rPr>
        <w:t xml:space="preserve">alleges human action depends on three </w:t>
      </w:r>
      <w:r w:rsidR="00987AA4">
        <w:rPr>
          <w:rFonts w:eastAsia="Times New Roman" w:cstheme="minorHAnsi"/>
          <w:color w:val="2A2A29"/>
          <w:shd w:val="clear" w:color="auto" w:fill="FFFFFF"/>
        </w:rPr>
        <w:t xml:space="preserve">factors working </w:t>
      </w:r>
      <w:r w:rsidR="00B17B6B">
        <w:rPr>
          <w:rFonts w:eastAsia="Times New Roman" w:cstheme="minorHAnsi"/>
          <w:color w:val="2A2A29"/>
          <w:shd w:val="clear" w:color="auto" w:fill="FFFFFF"/>
        </w:rPr>
        <w:t xml:space="preserve">on your decision. The environment </w:t>
      </w:r>
      <w:r w:rsidR="00A8022F">
        <w:rPr>
          <w:rFonts w:eastAsia="Times New Roman" w:cstheme="minorHAnsi"/>
          <w:color w:val="2A2A29"/>
          <w:shd w:val="clear" w:color="auto" w:fill="FFFFFF"/>
        </w:rPr>
        <w:t xml:space="preserve">and your immediate surroundings, </w:t>
      </w:r>
      <w:r w:rsidR="00D21CFB">
        <w:rPr>
          <w:rFonts w:eastAsia="Times New Roman" w:cstheme="minorHAnsi"/>
          <w:color w:val="2A2A29"/>
          <w:shd w:val="clear" w:color="auto" w:fill="FFFFFF"/>
        </w:rPr>
        <w:t xml:space="preserve">your individual characteristics such as genetics and traits, and </w:t>
      </w:r>
      <w:r w:rsidR="0042388D">
        <w:rPr>
          <w:rFonts w:eastAsia="Times New Roman" w:cstheme="minorHAnsi"/>
          <w:color w:val="2A2A29"/>
          <w:shd w:val="clear" w:color="auto" w:fill="FFFFFF"/>
        </w:rPr>
        <w:t>behavior</w:t>
      </w:r>
      <w:r w:rsidR="00FC1DD2">
        <w:rPr>
          <w:rFonts w:eastAsia="Times New Roman" w:cstheme="minorHAnsi"/>
          <w:color w:val="2A2A29"/>
          <w:shd w:val="clear" w:color="auto" w:fill="FFFFFF"/>
        </w:rPr>
        <w:t xml:space="preserve">, the things we say and do. </w:t>
      </w:r>
      <w:r w:rsidR="009D7DB7">
        <w:rPr>
          <w:rFonts w:eastAsia="Times New Roman" w:cstheme="minorHAnsi"/>
          <w:color w:val="2A2A29"/>
          <w:shd w:val="clear" w:color="auto" w:fill="FFFFFF"/>
        </w:rPr>
        <w:t xml:space="preserve">This social cognitive theory posits that behavior is </w:t>
      </w:r>
      <w:r w:rsidR="002918D8">
        <w:rPr>
          <w:rFonts w:eastAsia="Times New Roman" w:cstheme="minorHAnsi"/>
          <w:color w:val="2A2A29"/>
          <w:shd w:val="clear" w:color="auto" w:fill="FFFFFF"/>
        </w:rPr>
        <w:t>learne</w:t>
      </w:r>
      <w:r w:rsidR="00AA5430">
        <w:rPr>
          <w:rFonts w:eastAsia="Times New Roman" w:cstheme="minorHAnsi"/>
          <w:color w:val="2A2A29"/>
          <w:shd w:val="clear" w:color="auto" w:fill="FFFFFF"/>
        </w:rPr>
        <w:t xml:space="preserve">d from the environment you choose. For example, </w:t>
      </w:r>
      <w:r w:rsidR="00452805">
        <w:rPr>
          <w:rFonts w:eastAsia="Times New Roman" w:cstheme="minorHAnsi"/>
          <w:color w:val="2A2A29"/>
          <w:shd w:val="clear" w:color="auto" w:fill="FFFFFF"/>
        </w:rPr>
        <w:t>a young girl goes to walk home like she does from school every afternoon when a</w:t>
      </w:r>
      <w:r w:rsidR="00F475AA">
        <w:rPr>
          <w:rFonts w:eastAsia="Times New Roman" w:cstheme="minorHAnsi"/>
          <w:color w:val="2A2A29"/>
          <w:shd w:val="clear" w:color="auto" w:fill="FFFFFF"/>
        </w:rPr>
        <w:t xml:space="preserve"> classmate calls her over. They </w:t>
      </w:r>
      <w:r w:rsidR="00F475AA">
        <w:rPr>
          <w:rFonts w:eastAsia="Times New Roman" w:cstheme="minorHAnsi"/>
          <w:color w:val="2A2A29"/>
          <w:shd w:val="clear" w:color="auto" w:fill="FFFFFF"/>
        </w:rPr>
        <w:lastRenderedPageBreak/>
        <w:t xml:space="preserve">walk home </w:t>
      </w:r>
      <w:r w:rsidR="00BB4050">
        <w:rPr>
          <w:rFonts w:eastAsia="Times New Roman" w:cstheme="minorHAnsi"/>
          <w:color w:val="2A2A29"/>
          <w:shd w:val="clear" w:color="auto" w:fill="FFFFFF"/>
        </w:rPr>
        <w:t xml:space="preserve">again the next day together </w:t>
      </w:r>
      <w:r w:rsidR="00F475AA">
        <w:rPr>
          <w:rFonts w:eastAsia="Times New Roman" w:cstheme="minorHAnsi"/>
          <w:color w:val="2A2A29"/>
          <w:shd w:val="clear" w:color="auto" w:fill="FFFFFF"/>
        </w:rPr>
        <w:t>and soon it becomes a routine</w:t>
      </w:r>
      <w:r w:rsidR="00BB4050">
        <w:rPr>
          <w:rFonts w:eastAsia="Times New Roman" w:cstheme="minorHAnsi"/>
          <w:color w:val="2A2A29"/>
          <w:shd w:val="clear" w:color="auto" w:fill="FFFFFF"/>
        </w:rPr>
        <w:t xml:space="preserve"> that they both enjoy. </w:t>
      </w:r>
      <w:r w:rsidR="002052B7">
        <w:rPr>
          <w:rFonts w:eastAsia="Times New Roman" w:cstheme="minorHAnsi"/>
          <w:color w:val="2A2A29"/>
          <w:shd w:val="clear" w:color="auto" w:fill="FFFFFF"/>
        </w:rPr>
        <w:t>The fact that the</w:t>
      </w:r>
      <w:r w:rsidR="005D049B">
        <w:rPr>
          <w:rFonts w:eastAsia="Times New Roman" w:cstheme="minorHAnsi"/>
          <w:color w:val="2A2A29"/>
          <w:shd w:val="clear" w:color="auto" w:fill="FFFFFF"/>
        </w:rPr>
        <w:t>y stayed close</w:t>
      </w:r>
      <w:r w:rsidR="001702C6">
        <w:rPr>
          <w:rFonts w:eastAsia="Times New Roman" w:cstheme="minorHAnsi"/>
          <w:color w:val="2A2A29"/>
          <w:shd w:val="clear" w:color="auto" w:fill="FFFFFF"/>
        </w:rPr>
        <w:t xml:space="preserve"> (environment)</w:t>
      </w:r>
      <w:r w:rsidR="00E31EAA">
        <w:rPr>
          <w:rFonts w:eastAsia="Times New Roman" w:cstheme="minorHAnsi"/>
          <w:color w:val="2A2A29"/>
          <w:shd w:val="clear" w:color="auto" w:fill="FFFFFF"/>
        </w:rPr>
        <w:t>,</w:t>
      </w:r>
      <w:r w:rsidR="001702C6">
        <w:rPr>
          <w:rFonts w:eastAsia="Times New Roman" w:cstheme="minorHAnsi"/>
          <w:color w:val="2A2A29"/>
          <w:shd w:val="clear" w:color="auto" w:fill="FFFFFF"/>
        </w:rPr>
        <w:t xml:space="preserve"> </w:t>
      </w:r>
      <w:r w:rsidR="005D049B">
        <w:rPr>
          <w:rFonts w:eastAsia="Times New Roman" w:cstheme="minorHAnsi"/>
          <w:color w:val="2A2A29"/>
          <w:shd w:val="clear" w:color="auto" w:fill="FFFFFF"/>
        </w:rPr>
        <w:t xml:space="preserve">and </w:t>
      </w:r>
      <w:r w:rsidR="002052B7">
        <w:rPr>
          <w:rFonts w:eastAsia="Times New Roman" w:cstheme="minorHAnsi"/>
          <w:color w:val="2A2A29"/>
          <w:shd w:val="clear" w:color="auto" w:fill="FFFFFF"/>
        </w:rPr>
        <w:t>took a class together (</w:t>
      </w:r>
      <w:r w:rsidR="005D049B">
        <w:rPr>
          <w:rFonts w:eastAsia="Times New Roman" w:cstheme="minorHAnsi"/>
          <w:color w:val="2A2A29"/>
          <w:shd w:val="clear" w:color="auto" w:fill="FFFFFF"/>
        </w:rPr>
        <w:t xml:space="preserve">individual </w:t>
      </w:r>
      <w:r w:rsidR="00B679C8">
        <w:rPr>
          <w:rFonts w:eastAsia="Times New Roman" w:cstheme="minorHAnsi"/>
          <w:color w:val="2A2A29"/>
          <w:shd w:val="clear" w:color="auto" w:fill="FFFFFF"/>
        </w:rPr>
        <w:t>interest</w:t>
      </w:r>
      <w:r w:rsidR="005D049B">
        <w:rPr>
          <w:rFonts w:eastAsia="Times New Roman" w:cstheme="minorHAnsi"/>
          <w:color w:val="2A2A29"/>
          <w:shd w:val="clear" w:color="auto" w:fill="FFFFFF"/>
        </w:rPr>
        <w:t xml:space="preserve">), </w:t>
      </w:r>
      <w:r w:rsidR="001702C6">
        <w:rPr>
          <w:rFonts w:eastAsia="Times New Roman" w:cstheme="minorHAnsi"/>
          <w:color w:val="2A2A29"/>
          <w:shd w:val="clear" w:color="auto" w:fill="FFFFFF"/>
        </w:rPr>
        <w:t>lead to them walking home together (</w:t>
      </w:r>
      <w:r w:rsidR="00B679C8">
        <w:rPr>
          <w:rFonts w:eastAsia="Times New Roman" w:cstheme="minorHAnsi"/>
          <w:color w:val="2A2A29"/>
          <w:shd w:val="clear" w:color="auto" w:fill="FFFFFF"/>
        </w:rPr>
        <w:t xml:space="preserve">behavior). </w:t>
      </w:r>
      <w:r w:rsidR="00563E19">
        <w:rPr>
          <w:rFonts w:eastAsia="Times New Roman" w:cstheme="minorHAnsi"/>
          <w:color w:val="2A2A29"/>
          <w:shd w:val="clear" w:color="auto" w:fill="FFFFFF"/>
        </w:rPr>
        <w:t xml:space="preserve">It is important to note that the </w:t>
      </w:r>
      <w:r w:rsidR="00F21082">
        <w:rPr>
          <w:rFonts w:eastAsia="Times New Roman" w:cstheme="minorHAnsi"/>
          <w:color w:val="2A2A29"/>
          <w:shd w:val="clear" w:color="auto" w:fill="FFFFFF"/>
        </w:rPr>
        <w:t xml:space="preserve">factors don’t have to follow a certain flow and can occur in any order. </w:t>
      </w:r>
      <w:r w:rsidR="007E5FFB">
        <w:rPr>
          <w:rFonts w:eastAsia="Times New Roman" w:cstheme="minorHAnsi"/>
          <w:color w:val="2A2A29"/>
          <w:shd w:val="clear" w:color="auto" w:fill="FFFFFF"/>
        </w:rPr>
        <w:t>Behavior can take</w:t>
      </w:r>
      <w:r w:rsidR="00F21082">
        <w:rPr>
          <w:rFonts w:eastAsia="Times New Roman" w:cstheme="minorHAnsi"/>
          <w:color w:val="2A2A29"/>
          <w:shd w:val="clear" w:color="auto" w:fill="FFFFFF"/>
        </w:rPr>
        <w:t xml:space="preserve"> place first</w:t>
      </w:r>
      <w:r w:rsidR="007E5FFB">
        <w:rPr>
          <w:rFonts w:eastAsia="Times New Roman" w:cstheme="minorHAnsi"/>
          <w:color w:val="2A2A29"/>
          <w:shd w:val="clear" w:color="auto" w:fill="FFFFFF"/>
        </w:rPr>
        <w:t xml:space="preserve">, </w:t>
      </w:r>
      <w:r w:rsidR="0086491C">
        <w:rPr>
          <w:rFonts w:eastAsia="Times New Roman" w:cstheme="minorHAnsi"/>
          <w:color w:val="2A2A29"/>
          <w:shd w:val="clear" w:color="auto" w:fill="FFFFFF"/>
        </w:rPr>
        <w:t>for instance an individual with a mood disorder can be more inclined to react when in a</w:t>
      </w:r>
      <w:r w:rsidR="00D41917">
        <w:rPr>
          <w:rFonts w:eastAsia="Times New Roman" w:cstheme="minorHAnsi"/>
          <w:color w:val="2A2A29"/>
          <w:shd w:val="clear" w:color="auto" w:fill="FFFFFF"/>
        </w:rPr>
        <w:t xml:space="preserve"> chaotic </w:t>
      </w:r>
      <w:r w:rsidR="0086491C">
        <w:rPr>
          <w:rFonts w:eastAsia="Times New Roman" w:cstheme="minorHAnsi"/>
          <w:color w:val="2A2A29"/>
          <w:shd w:val="clear" w:color="auto" w:fill="FFFFFF"/>
        </w:rPr>
        <w:t xml:space="preserve">environment </w:t>
      </w:r>
      <w:r w:rsidR="00F34EBC">
        <w:rPr>
          <w:rFonts w:eastAsia="Times New Roman" w:cstheme="minorHAnsi"/>
          <w:color w:val="2A2A29"/>
          <w:shd w:val="clear" w:color="auto" w:fill="FFFFFF"/>
        </w:rPr>
        <w:t xml:space="preserve">and provoked. </w:t>
      </w:r>
      <w:r w:rsidR="00925D7F">
        <w:rPr>
          <w:rFonts w:eastAsia="Times New Roman" w:cstheme="minorHAnsi"/>
          <w:color w:val="2A2A29"/>
          <w:shd w:val="clear" w:color="auto" w:fill="FFFFFF"/>
        </w:rPr>
        <w:t>His incorporation of a multidimensional approach of theories inspired more recent work that looks at various influences for behavior and crime.</w:t>
      </w:r>
    </w:p>
    <w:p w14:paraId="57324FE8" w14:textId="77777777" w:rsidR="000E62E9" w:rsidRDefault="000E62E9" w:rsidP="00A478A7">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 xml:space="preserve">Moral Disengagement </w:t>
      </w:r>
    </w:p>
    <w:p w14:paraId="3C745D76" w14:textId="2CC18DB4" w:rsidR="000E62E9" w:rsidRDefault="000E62E9" w:rsidP="000E62E9">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This approach was also developed from Albert Bandura, who proposed individuals cognitively rewire themselves to believe that they're above following ethical rules</w:t>
      </w:r>
      <w:r w:rsidR="000009E7">
        <w:rPr>
          <w:rFonts w:eastAsia="Times New Roman" w:cstheme="minorHAnsi"/>
          <w:color w:val="2A2A29"/>
          <w:shd w:val="clear" w:color="auto" w:fill="FFFFFF"/>
        </w:rPr>
        <w:t xml:space="preserve"> (</w:t>
      </w:r>
      <w:proofErr w:type="spellStart"/>
      <w:r w:rsidR="000009E7">
        <w:rPr>
          <w:rFonts w:eastAsia="Times New Roman" w:cstheme="minorHAnsi"/>
          <w:color w:val="2A2A29"/>
          <w:shd w:val="clear" w:color="auto" w:fill="FFFFFF"/>
        </w:rPr>
        <w:t>Cantu-Pawlik</w:t>
      </w:r>
      <w:proofErr w:type="spellEnd"/>
      <w:r w:rsidR="000009E7">
        <w:rPr>
          <w:rFonts w:eastAsia="Times New Roman" w:cstheme="minorHAnsi"/>
          <w:color w:val="2A2A29"/>
          <w:shd w:val="clear" w:color="auto" w:fill="FFFFFF"/>
        </w:rPr>
        <w:t>, 2021)</w:t>
      </w:r>
      <w:r>
        <w:rPr>
          <w:rFonts w:eastAsia="Times New Roman" w:cstheme="minorHAnsi"/>
          <w:color w:val="2A2A29"/>
          <w:shd w:val="clear" w:color="auto" w:fill="FFFFFF"/>
        </w:rPr>
        <w:t xml:space="preserve">. Think of a bully who always successfully steals the lunch money from others, after so long he thinks that because the punishments didn't outweigh the benefits that the rules don’t matter. This behavior can also be attributed to individuals who think they wont get caught displaying temporary </w:t>
      </w:r>
      <w:r w:rsidRPr="00AE2D46">
        <w:rPr>
          <w:rFonts w:eastAsia="Times New Roman" w:cstheme="minorHAnsi"/>
          <w:b/>
          <w:bCs/>
          <w:color w:val="2A2A29"/>
          <w:shd w:val="clear" w:color="auto" w:fill="FFFFFF"/>
        </w:rPr>
        <w:t>moral disengagement</w:t>
      </w:r>
      <w:r>
        <w:rPr>
          <w:rFonts w:eastAsia="Times New Roman" w:cstheme="minorHAnsi"/>
          <w:color w:val="2A2A29"/>
          <w:shd w:val="clear" w:color="auto" w:fill="FFFFFF"/>
        </w:rPr>
        <w:t xml:space="preserve">. In this way they manipulate themselves into thinking if they aren't caught they aren't responsible. </w:t>
      </w:r>
    </w:p>
    <w:p w14:paraId="21C9FCEB" w14:textId="6FD7A777" w:rsidR="00921087" w:rsidRDefault="00355EF7" w:rsidP="00925D7F">
      <w:pPr>
        <w:spacing w:after="240"/>
        <w:rPr>
          <w:rFonts w:eastAsia="Times New Roman" w:cstheme="minorHAnsi"/>
          <w:i/>
          <w:iCs/>
          <w:color w:val="2A2A29"/>
          <w:shd w:val="clear" w:color="auto" w:fill="FFFFFF"/>
        </w:rPr>
      </w:pPr>
      <w:r>
        <w:rPr>
          <w:rFonts w:eastAsia="Times New Roman" w:cstheme="minorHAnsi"/>
          <w:i/>
          <w:iCs/>
          <w:color w:val="2A2A29"/>
          <w:shd w:val="clear" w:color="auto" w:fill="FFFFFF"/>
        </w:rPr>
        <w:t>Intersectionality</w:t>
      </w:r>
    </w:p>
    <w:p w14:paraId="1D1DE3E4" w14:textId="6AFBC1F2" w:rsidR="00355EF7" w:rsidRDefault="0010717B" w:rsidP="00355EF7">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In 1989, </w:t>
      </w:r>
      <w:r w:rsidR="0078211E">
        <w:rPr>
          <w:rFonts w:eastAsia="Times New Roman" w:cstheme="minorHAnsi"/>
          <w:color w:val="2A2A29"/>
          <w:shd w:val="clear" w:color="auto" w:fill="FFFFFF"/>
        </w:rPr>
        <w:t>Kimberle Crenshaw</w:t>
      </w:r>
      <w:r w:rsidR="00E4105B">
        <w:rPr>
          <w:rFonts w:eastAsia="Times New Roman" w:cstheme="minorHAnsi"/>
          <w:color w:val="2A2A29"/>
          <w:shd w:val="clear" w:color="auto" w:fill="FFFFFF"/>
        </w:rPr>
        <w:t>, coined the term intersectionality</w:t>
      </w:r>
      <w:r w:rsidR="004C5C1B">
        <w:rPr>
          <w:rFonts w:eastAsia="Times New Roman" w:cstheme="minorHAnsi"/>
          <w:color w:val="2A2A29"/>
          <w:shd w:val="clear" w:color="auto" w:fill="FFFFFF"/>
        </w:rPr>
        <w:t xml:space="preserve"> to refer to the overlap in social </w:t>
      </w:r>
      <w:r w:rsidR="00F32108">
        <w:rPr>
          <w:rFonts w:eastAsia="Times New Roman" w:cstheme="minorHAnsi"/>
          <w:color w:val="2A2A29"/>
          <w:shd w:val="clear" w:color="auto" w:fill="FFFFFF"/>
        </w:rPr>
        <w:t>groups.</w:t>
      </w:r>
      <w:r w:rsidR="000C4204">
        <w:rPr>
          <w:rFonts w:eastAsia="Times New Roman" w:cstheme="minorHAnsi"/>
          <w:color w:val="2A2A29"/>
          <w:shd w:val="clear" w:color="auto" w:fill="FFFFFF"/>
        </w:rPr>
        <w:t xml:space="preserve"> </w:t>
      </w:r>
      <w:r w:rsidR="005300E9">
        <w:rPr>
          <w:rFonts w:eastAsia="Times New Roman" w:cstheme="minorHAnsi"/>
          <w:color w:val="2A2A29"/>
          <w:shd w:val="clear" w:color="auto" w:fill="FFFFFF"/>
        </w:rPr>
        <w:t xml:space="preserve">She believed firmly that race was socially </w:t>
      </w:r>
      <w:r w:rsidR="00153876">
        <w:rPr>
          <w:rFonts w:eastAsia="Times New Roman" w:cstheme="minorHAnsi"/>
          <w:color w:val="2A2A29"/>
          <w:shd w:val="clear" w:color="auto" w:fill="FFFFFF"/>
        </w:rPr>
        <w:t>constructed rather than biological</w:t>
      </w:r>
      <w:r w:rsidR="00F32108">
        <w:rPr>
          <w:rFonts w:eastAsia="Times New Roman" w:cstheme="minorHAnsi"/>
          <w:color w:val="2A2A29"/>
          <w:shd w:val="clear" w:color="auto" w:fill="FFFFFF"/>
        </w:rPr>
        <w:t xml:space="preserve">, </w:t>
      </w:r>
      <w:r w:rsidR="00025B2C">
        <w:rPr>
          <w:rFonts w:eastAsia="Times New Roman" w:cstheme="minorHAnsi"/>
          <w:color w:val="2A2A29"/>
          <w:shd w:val="clear" w:color="auto" w:fill="FFFFFF"/>
        </w:rPr>
        <w:t xml:space="preserve">and that </w:t>
      </w:r>
      <w:r w:rsidR="006066C2">
        <w:rPr>
          <w:rFonts w:eastAsia="Times New Roman" w:cstheme="minorHAnsi"/>
          <w:color w:val="2A2A29"/>
          <w:shd w:val="clear" w:color="auto" w:fill="FFFFFF"/>
        </w:rPr>
        <w:t xml:space="preserve">several social </w:t>
      </w:r>
      <w:r w:rsidR="007C75C8">
        <w:rPr>
          <w:rFonts w:eastAsia="Times New Roman" w:cstheme="minorHAnsi"/>
          <w:color w:val="2A2A29"/>
          <w:shd w:val="clear" w:color="auto" w:fill="FFFFFF"/>
        </w:rPr>
        <w:t xml:space="preserve">categories exist as one </w:t>
      </w:r>
      <w:r w:rsidR="002F590C">
        <w:rPr>
          <w:rFonts w:eastAsia="Times New Roman" w:cstheme="minorHAnsi"/>
          <w:color w:val="2A2A29"/>
          <w:shd w:val="clear" w:color="auto" w:fill="FFFFFF"/>
        </w:rPr>
        <w:t>(</w:t>
      </w:r>
      <w:r w:rsidR="00EE2416">
        <w:rPr>
          <w:rFonts w:eastAsia="Times New Roman" w:cstheme="minorHAnsi"/>
          <w:color w:val="2A2A29"/>
          <w:shd w:val="clear" w:color="auto" w:fill="FFFFFF"/>
        </w:rPr>
        <w:t>Miller &amp; Bassett,</w:t>
      </w:r>
      <w:r w:rsidR="00FD0A55">
        <w:rPr>
          <w:rFonts w:eastAsia="Times New Roman" w:cstheme="minorHAnsi"/>
          <w:color w:val="2A2A29"/>
          <w:shd w:val="clear" w:color="auto" w:fill="FFFFFF"/>
        </w:rPr>
        <w:t xml:space="preserve"> 2020</w:t>
      </w:r>
      <w:r w:rsidR="00E5269F">
        <w:rPr>
          <w:rFonts w:eastAsia="Times New Roman" w:cstheme="minorHAnsi"/>
          <w:color w:val="2A2A29"/>
          <w:shd w:val="clear" w:color="auto" w:fill="FFFFFF"/>
        </w:rPr>
        <w:t>).</w:t>
      </w:r>
      <w:r w:rsidR="00217C0A">
        <w:rPr>
          <w:rFonts w:eastAsia="Times New Roman" w:cstheme="minorHAnsi"/>
          <w:color w:val="2A2A29"/>
          <w:shd w:val="clear" w:color="auto" w:fill="FFFFFF"/>
        </w:rPr>
        <w:t xml:space="preserve"> </w:t>
      </w:r>
      <w:r w:rsidR="00255E9C">
        <w:rPr>
          <w:rFonts w:eastAsia="Times New Roman" w:cstheme="minorHAnsi"/>
          <w:color w:val="2A2A29"/>
          <w:shd w:val="clear" w:color="auto" w:fill="FFFFFF"/>
        </w:rPr>
        <w:t xml:space="preserve">Take for example a </w:t>
      </w:r>
      <w:r w:rsidR="009E78B9">
        <w:rPr>
          <w:rFonts w:eastAsia="Times New Roman" w:cstheme="minorHAnsi"/>
          <w:color w:val="2A2A29"/>
          <w:shd w:val="clear" w:color="auto" w:fill="FFFFFF"/>
        </w:rPr>
        <w:t xml:space="preserve">black female or a </w:t>
      </w:r>
      <w:r w:rsidR="00D710AE">
        <w:rPr>
          <w:rFonts w:eastAsia="Times New Roman" w:cstheme="minorHAnsi"/>
          <w:color w:val="2A2A29"/>
          <w:shd w:val="clear" w:color="auto" w:fill="FFFFFF"/>
        </w:rPr>
        <w:t xml:space="preserve">LGBTQ </w:t>
      </w:r>
      <w:r w:rsidR="00B02C68">
        <w:rPr>
          <w:rFonts w:eastAsia="Times New Roman" w:cstheme="minorHAnsi"/>
          <w:color w:val="2A2A29"/>
          <w:shd w:val="clear" w:color="auto" w:fill="FFFFFF"/>
        </w:rPr>
        <w:t>hispanic</w:t>
      </w:r>
      <w:r w:rsidR="009E78B9">
        <w:rPr>
          <w:rFonts w:eastAsia="Times New Roman" w:cstheme="minorHAnsi"/>
          <w:color w:val="2A2A29"/>
          <w:shd w:val="clear" w:color="auto" w:fill="FFFFFF"/>
        </w:rPr>
        <w:t xml:space="preserve"> </w:t>
      </w:r>
      <w:r w:rsidR="00513941">
        <w:rPr>
          <w:rFonts w:eastAsia="Times New Roman" w:cstheme="minorHAnsi"/>
          <w:color w:val="2A2A29"/>
          <w:shd w:val="clear" w:color="auto" w:fill="FFFFFF"/>
        </w:rPr>
        <w:t>male</w:t>
      </w:r>
      <w:r w:rsidR="00D96A00">
        <w:rPr>
          <w:rFonts w:eastAsia="Times New Roman" w:cstheme="minorHAnsi"/>
          <w:color w:val="2A2A29"/>
          <w:shd w:val="clear" w:color="auto" w:fill="FFFFFF"/>
        </w:rPr>
        <w:t xml:space="preserve">, both of which are true </w:t>
      </w:r>
      <w:r w:rsidR="00C82620">
        <w:rPr>
          <w:rFonts w:eastAsia="Times New Roman" w:cstheme="minorHAnsi"/>
          <w:color w:val="2A2A29"/>
          <w:shd w:val="clear" w:color="auto" w:fill="FFFFFF"/>
        </w:rPr>
        <w:t xml:space="preserve">of the individual's identity at the same time. </w:t>
      </w:r>
      <w:r w:rsidR="00B354B1">
        <w:rPr>
          <w:rFonts w:eastAsia="Times New Roman" w:cstheme="minorHAnsi"/>
          <w:color w:val="2A2A29"/>
          <w:shd w:val="clear" w:color="auto" w:fill="FFFFFF"/>
        </w:rPr>
        <w:t>These social categories can</w:t>
      </w:r>
      <w:r w:rsidR="00EA2ED2">
        <w:rPr>
          <w:rFonts w:eastAsia="Times New Roman" w:cstheme="minorHAnsi"/>
          <w:color w:val="2A2A29"/>
          <w:shd w:val="clear" w:color="auto" w:fill="FFFFFF"/>
        </w:rPr>
        <w:t xml:space="preserve"> be any socially created distinctions in individuals</w:t>
      </w:r>
      <w:r w:rsidR="00445C12">
        <w:rPr>
          <w:rFonts w:eastAsia="Times New Roman" w:cstheme="minorHAnsi"/>
          <w:color w:val="2A2A29"/>
          <w:shd w:val="clear" w:color="auto" w:fill="FFFFFF"/>
        </w:rPr>
        <w:t>,</w:t>
      </w:r>
      <w:r w:rsidR="004E532C">
        <w:rPr>
          <w:rFonts w:eastAsia="Times New Roman" w:cstheme="minorHAnsi"/>
          <w:color w:val="2A2A29"/>
          <w:shd w:val="clear" w:color="auto" w:fill="FFFFFF"/>
        </w:rPr>
        <w:t xml:space="preserve"> </w:t>
      </w:r>
      <w:r w:rsidR="00445C12">
        <w:rPr>
          <w:rFonts w:eastAsia="Times New Roman" w:cstheme="minorHAnsi"/>
          <w:color w:val="2A2A29"/>
          <w:shd w:val="clear" w:color="auto" w:fill="FFFFFF"/>
        </w:rPr>
        <w:t xml:space="preserve">including but </w:t>
      </w:r>
      <w:r w:rsidR="004E532C">
        <w:rPr>
          <w:rFonts w:eastAsia="Times New Roman" w:cstheme="minorHAnsi"/>
          <w:color w:val="2A2A29"/>
          <w:shd w:val="clear" w:color="auto" w:fill="FFFFFF"/>
        </w:rPr>
        <w:t>not limited to</w:t>
      </w:r>
      <w:r w:rsidR="00445C12">
        <w:rPr>
          <w:rFonts w:eastAsia="Times New Roman" w:cstheme="minorHAnsi"/>
          <w:color w:val="2A2A29"/>
          <w:shd w:val="clear" w:color="auto" w:fill="FFFFFF"/>
        </w:rPr>
        <w:t xml:space="preserve">: </w:t>
      </w:r>
      <w:r w:rsidR="004E532C">
        <w:rPr>
          <w:rFonts w:eastAsia="Times New Roman" w:cstheme="minorHAnsi"/>
          <w:color w:val="2A2A29"/>
          <w:shd w:val="clear" w:color="auto" w:fill="FFFFFF"/>
        </w:rPr>
        <w:t xml:space="preserve">economic status, </w:t>
      </w:r>
      <w:r w:rsidR="000901CC">
        <w:rPr>
          <w:rFonts w:eastAsia="Times New Roman" w:cstheme="minorHAnsi"/>
          <w:color w:val="2A2A29"/>
          <w:shd w:val="clear" w:color="auto" w:fill="FFFFFF"/>
        </w:rPr>
        <w:t xml:space="preserve">gender, </w:t>
      </w:r>
      <w:r w:rsidR="00445C12">
        <w:rPr>
          <w:rFonts w:eastAsia="Times New Roman" w:cstheme="minorHAnsi"/>
          <w:color w:val="2A2A29"/>
          <w:shd w:val="clear" w:color="auto" w:fill="FFFFFF"/>
        </w:rPr>
        <w:t xml:space="preserve">and </w:t>
      </w:r>
      <w:r w:rsidR="001D212D">
        <w:rPr>
          <w:rFonts w:eastAsia="Times New Roman" w:cstheme="minorHAnsi"/>
          <w:color w:val="2A2A29"/>
          <w:shd w:val="clear" w:color="auto" w:fill="FFFFFF"/>
        </w:rPr>
        <w:t xml:space="preserve">sexual orientation. </w:t>
      </w:r>
      <w:r w:rsidR="00DF7667">
        <w:rPr>
          <w:rFonts w:eastAsia="Times New Roman" w:cstheme="minorHAnsi"/>
          <w:color w:val="2A2A29"/>
          <w:shd w:val="clear" w:color="auto" w:fill="FFFFFF"/>
        </w:rPr>
        <w:t xml:space="preserve">This </w:t>
      </w:r>
      <w:r w:rsidR="00E41478">
        <w:rPr>
          <w:rFonts w:eastAsia="Times New Roman" w:cstheme="minorHAnsi"/>
          <w:color w:val="2A2A29"/>
          <w:shd w:val="clear" w:color="auto" w:fill="FFFFFF"/>
        </w:rPr>
        <w:t xml:space="preserve">idea of intersectionality </w:t>
      </w:r>
      <w:r w:rsidR="00D75CD4">
        <w:rPr>
          <w:rFonts w:eastAsia="Times New Roman" w:cstheme="minorHAnsi"/>
          <w:color w:val="2A2A29"/>
          <w:shd w:val="clear" w:color="auto" w:fill="FFFFFF"/>
        </w:rPr>
        <w:lastRenderedPageBreak/>
        <w:t xml:space="preserve">argues that discrimination can occur </w:t>
      </w:r>
      <w:r w:rsidR="00807A97">
        <w:rPr>
          <w:rFonts w:eastAsia="Times New Roman" w:cstheme="minorHAnsi"/>
          <w:color w:val="2A2A29"/>
          <w:shd w:val="clear" w:color="auto" w:fill="FFFFFF"/>
        </w:rPr>
        <w:t>as a result of</w:t>
      </w:r>
      <w:r w:rsidR="00D75CD4">
        <w:rPr>
          <w:rFonts w:eastAsia="Times New Roman" w:cstheme="minorHAnsi"/>
          <w:color w:val="2A2A29"/>
          <w:shd w:val="clear" w:color="auto" w:fill="FFFFFF"/>
        </w:rPr>
        <w:t xml:space="preserve"> </w:t>
      </w:r>
      <w:r w:rsidR="00807A97">
        <w:rPr>
          <w:rFonts w:eastAsia="Times New Roman" w:cstheme="minorHAnsi"/>
          <w:color w:val="2A2A29"/>
          <w:shd w:val="clear" w:color="auto" w:fill="FFFFFF"/>
        </w:rPr>
        <w:t>more than just one trait</w:t>
      </w:r>
      <w:r w:rsidR="005075F6">
        <w:rPr>
          <w:rFonts w:eastAsia="Times New Roman" w:cstheme="minorHAnsi"/>
          <w:color w:val="2A2A29"/>
          <w:shd w:val="clear" w:color="auto" w:fill="FFFFFF"/>
        </w:rPr>
        <w:t xml:space="preserve">, simultaneously. </w:t>
      </w:r>
      <w:r w:rsidR="00734146">
        <w:rPr>
          <w:rFonts w:eastAsia="Times New Roman" w:cstheme="minorHAnsi"/>
          <w:color w:val="2A2A29"/>
          <w:shd w:val="clear" w:color="auto" w:fill="FFFFFF"/>
        </w:rPr>
        <w:t xml:space="preserve">So, that black female can be discriminated against on the basis of her race as well as her </w:t>
      </w:r>
      <w:r w:rsidR="005D3999">
        <w:rPr>
          <w:rFonts w:eastAsia="Times New Roman" w:cstheme="minorHAnsi"/>
          <w:color w:val="2A2A29"/>
          <w:shd w:val="clear" w:color="auto" w:fill="FFFFFF"/>
        </w:rPr>
        <w:t xml:space="preserve">gender. Similarly, the </w:t>
      </w:r>
      <w:r w:rsidR="00D4734F">
        <w:rPr>
          <w:rFonts w:eastAsia="Times New Roman" w:cstheme="minorHAnsi"/>
          <w:color w:val="2A2A29"/>
          <w:shd w:val="clear" w:color="auto" w:fill="FFFFFF"/>
        </w:rPr>
        <w:t>LGBTQ</w:t>
      </w:r>
      <w:r w:rsidR="00D710AE">
        <w:rPr>
          <w:rFonts w:eastAsia="Times New Roman" w:cstheme="minorHAnsi"/>
          <w:color w:val="2A2A29"/>
          <w:shd w:val="clear" w:color="auto" w:fill="FFFFFF"/>
        </w:rPr>
        <w:t xml:space="preserve"> </w:t>
      </w:r>
      <w:r w:rsidR="00B02C68">
        <w:rPr>
          <w:rFonts w:eastAsia="Times New Roman" w:cstheme="minorHAnsi"/>
          <w:color w:val="2A2A29"/>
          <w:shd w:val="clear" w:color="auto" w:fill="FFFFFF"/>
        </w:rPr>
        <w:t>hispanic</w:t>
      </w:r>
      <w:r w:rsidR="005D3999">
        <w:rPr>
          <w:rFonts w:eastAsia="Times New Roman" w:cstheme="minorHAnsi"/>
          <w:color w:val="2A2A29"/>
          <w:shd w:val="clear" w:color="auto" w:fill="FFFFFF"/>
        </w:rPr>
        <w:t xml:space="preserve"> male </w:t>
      </w:r>
      <w:r w:rsidR="00D4734F">
        <w:rPr>
          <w:rFonts w:eastAsia="Times New Roman" w:cstheme="minorHAnsi"/>
          <w:color w:val="2A2A29"/>
          <w:shd w:val="clear" w:color="auto" w:fill="FFFFFF"/>
        </w:rPr>
        <w:t xml:space="preserve">can be discriminated against based on both his sexuality and his </w:t>
      </w:r>
      <w:r w:rsidR="00B02C68">
        <w:rPr>
          <w:rFonts w:eastAsia="Times New Roman" w:cstheme="minorHAnsi"/>
          <w:color w:val="2A2A29"/>
          <w:shd w:val="clear" w:color="auto" w:fill="FFFFFF"/>
        </w:rPr>
        <w:t xml:space="preserve">race. </w:t>
      </w:r>
      <w:r w:rsidR="006A766E">
        <w:rPr>
          <w:rFonts w:eastAsia="Times New Roman" w:cstheme="minorHAnsi"/>
          <w:color w:val="2A2A29"/>
          <w:shd w:val="clear" w:color="auto" w:fill="FFFFFF"/>
        </w:rPr>
        <w:t>These individual characteristics from both nature and nurture overlap, making each of our thought processes a little different</w:t>
      </w:r>
      <w:r w:rsidR="00505991">
        <w:rPr>
          <w:rFonts w:eastAsia="Times New Roman" w:cstheme="minorHAnsi"/>
          <w:color w:val="2A2A29"/>
          <w:shd w:val="clear" w:color="auto" w:fill="FFFFFF"/>
        </w:rPr>
        <w:t xml:space="preserve">. For this reason, </w:t>
      </w:r>
      <w:r w:rsidR="00473367">
        <w:rPr>
          <w:rFonts w:eastAsia="Times New Roman" w:cstheme="minorHAnsi"/>
          <w:color w:val="2A2A29"/>
          <w:shd w:val="clear" w:color="auto" w:fill="FFFFFF"/>
        </w:rPr>
        <w:t>criminologists are</w:t>
      </w:r>
      <w:r w:rsidR="00505991">
        <w:rPr>
          <w:rFonts w:eastAsia="Times New Roman" w:cstheme="minorHAnsi"/>
          <w:color w:val="2A2A29"/>
          <w:shd w:val="clear" w:color="auto" w:fill="FFFFFF"/>
        </w:rPr>
        <w:t xml:space="preserve"> continuing </w:t>
      </w:r>
      <w:r w:rsidR="00473367">
        <w:rPr>
          <w:rFonts w:eastAsia="Times New Roman" w:cstheme="minorHAnsi"/>
          <w:color w:val="2A2A29"/>
          <w:shd w:val="clear" w:color="auto" w:fill="FFFFFF"/>
        </w:rPr>
        <w:t xml:space="preserve">to expand </w:t>
      </w:r>
      <w:r w:rsidR="00505991">
        <w:rPr>
          <w:rFonts w:eastAsia="Times New Roman" w:cstheme="minorHAnsi"/>
          <w:color w:val="2A2A29"/>
          <w:shd w:val="clear" w:color="auto" w:fill="FFFFFF"/>
        </w:rPr>
        <w:t>on what it means to think like a criminal</w:t>
      </w:r>
      <w:r w:rsidR="001C2F52">
        <w:rPr>
          <w:rFonts w:eastAsia="Times New Roman" w:cstheme="minorHAnsi"/>
          <w:color w:val="2A2A29"/>
          <w:shd w:val="clear" w:color="auto" w:fill="FFFFFF"/>
        </w:rPr>
        <w:t xml:space="preserve">, </w:t>
      </w:r>
      <w:r w:rsidR="00D968DC">
        <w:rPr>
          <w:rFonts w:eastAsia="Times New Roman" w:cstheme="minorHAnsi"/>
          <w:color w:val="2A2A29"/>
          <w:shd w:val="clear" w:color="auto" w:fill="FFFFFF"/>
        </w:rPr>
        <w:t>in efforts to find</w:t>
      </w:r>
      <w:r w:rsidR="001C2F52">
        <w:rPr>
          <w:rFonts w:eastAsia="Times New Roman" w:cstheme="minorHAnsi"/>
          <w:color w:val="2A2A29"/>
          <w:shd w:val="clear" w:color="auto" w:fill="FFFFFF"/>
        </w:rPr>
        <w:t xml:space="preserve"> </w:t>
      </w:r>
      <w:r w:rsidR="00D968DC">
        <w:rPr>
          <w:rFonts w:eastAsia="Times New Roman" w:cstheme="minorHAnsi"/>
          <w:color w:val="2A2A29"/>
          <w:shd w:val="clear" w:color="auto" w:fill="FFFFFF"/>
        </w:rPr>
        <w:t>reliable</w:t>
      </w:r>
      <w:r w:rsidR="001C2F52">
        <w:rPr>
          <w:rFonts w:eastAsia="Times New Roman" w:cstheme="minorHAnsi"/>
          <w:color w:val="2A2A29"/>
          <w:shd w:val="clear" w:color="auto" w:fill="FFFFFF"/>
        </w:rPr>
        <w:t xml:space="preserve"> ways of prevention and </w:t>
      </w:r>
      <w:r w:rsidR="00473367">
        <w:rPr>
          <w:rFonts w:eastAsia="Times New Roman" w:cstheme="minorHAnsi"/>
          <w:color w:val="2A2A29"/>
          <w:shd w:val="clear" w:color="auto" w:fill="FFFFFF"/>
        </w:rPr>
        <w:t>effective</w:t>
      </w:r>
      <w:r w:rsidR="00D968DC">
        <w:rPr>
          <w:rFonts w:eastAsia="Times New Roman" w:cstheme="minorHAnsi"/>
          <w:color w:val="2A2A29"/>
          <w:shd w:val="clear" w:color="auto" w:fill="FFFFFF"/>
        </w:rPr>
        <w:t xml:space="preserve"> forms of</w:t>
      </w:r>
      <w:r w:rsidR="00473367">
        <w:rPr>
          <w:rFonts w:eastAsia="Times New Roman" w:cstheme="minorHAnsi"/>
          <w:color w:val="2A2A29"/>
          <w:shd w:val="clear" w:color="auto" w:fill="FFFFFF"/>
        </w:rPr>
        <w:t xml:space="preserve"> punishment. </w:t>
      </w:r>
    </w:p>
    <w:p w14:paraId="27AFD945" w14:textId="3D436713" w:rsidR="00B77773" w:rsidRDefault="007743EE" w:rsidP="00B77773">
      <w:pPr>
        <w:spacing w:after="240"/>
        <w:rPr>
          <w:rFonts w:eastAsia="Times New Roman" w:cstheme="minorHAnsi"/>
          <w:b/>
          <w:bCs/>
          <w:color w:val="2A2A29"/>
          <w:shd w:val="clear" w:color="auto" w:fill="FFFFFF"/>
        </w:rPr>
      </w:pPr>
      <w:r>
        <w:rPr>
          <w:rFonts w:eastAsia="Times New Roman" w:cstheme="minorHAnsi"/>
          <w:b/>
          <w:bCs/>
          <w:color w:val="2A2A29"/>
          <w:shd w:val="clear" w:color="auto" w:fill="FFFFFF"/>
        </w:rPr>
        <w:t xml:space="preserve">Conclusion </w:t>
      </w:r>
    </w:p>
    <w:p w14:paraId="5D0CED12" w14:textId="3116F0EC" w:rsidR="008730CB" w:rsidRDefault="00430644" w:rsidP="008730CB">
      <w:pPr>
        <w:spacing w:after="240"/>
        <w:ind w:firstLine="720"/>
        <w:rPr>
          <w:rFonts w:eastAsia="Times New Roman" w:cstheme="minorHAnsi"/>
          <w:color w:val="2A2A29"/>
          <w:shd w:val="clear" w:color="auto" w:fill="FFFFFF"/>
        </w:rPr>
      </w:pPr>
      <w:r>
        <w:rPr>
          <w:rFonts w:eastAsia="Times New Roman" w:cstheme="minorHAnsi"/>
          <w:color w:val="2A2A29"/>
          <w:shd w:val="clear" w:color="auto" w:fill="FFFFFF"/>
        </w:rPr>
        <w:t xml:space="preserve">Criminological Theories are crucial in </w:t>
      </w:r>
      <w:r w:rsidR="00D9061F">
        <w:rPr>
          <w:rFonts w:eastAsia="Times New Roman" w:cstheme="minorHAnsi"/>
          <w:color w:val="2A2A29"/>
          <w:shd w:val="clear" w:color="auto" w:fill="FFFFFF"/>
        </w:rPr>
        <w:t xml:space="preserve">understanding </w:t>
      </w:r>
      <w:r w:rsidR="00AA4F48">
        <w:rPr>
          <w:rFonts w:eastAsia="Times New Roman" w:cstheme="minorHAnsi"/>
          <w:color w:val="2A2A29"/>
          <w:shd w:val="clear" w:color="auto" w:fill="FFFFFF"/>
        </w:rPr>
        <w:t>how crime relates to motivation.</w:t>
      </w:r>
      <w:r w:rsidR="003078B6">
        <w:rPr>
          <w:rFonts w:eastAsia="Times New Roman" w:cstheme="minorHAnsi"/>
          <w:color w:val="2A2A29"/>
          <w:shd w:val="clear" w:color="auto" w:fill="FFFFFF"/>
        </w:rPr>
        <w:t xml:space="preserve"> </w:t>
      </w:r>
      <w:r w:rsidR="00997610">
        <w:rPr>
          <w:rFonts w:eastAsia="Times New Roman" w:cstheme="minorHAnsi"/>
          <w:color w:val="2A2A29"/>
          <w:shd w:val="clear" w:color="auto" w:fill="FFFFFF"/>
        </w:rPr>
        <w:t>From early schools of thinkers to modern</w:t>
      </w:r>
      <w:r w:rsidR="006474DE">
        <w:rPr>
          <w:rFonts w:eastAsia="Times New Roman" w:cstheme="minorHAnsi"/>
          <w:color w:val="2A2A29"/>
          <w:shd w:val="clear" w:color="auto" w:fill="FFFFFF"/>
        </w:rPr>
        <w:t xml:space="preserve"> contributors</w:t>
      </w:r>
      <w:r w:rsidR="000F7A2F">
        <w:rPr>
          <w:rFonts w:eastAsia="Times New Roman" w:cstheme="minorHAnsi"/>
          <w:color w:val="2A2A29"/>
          <w:shd w:val="clear" w:color="auto" w:fill="FFFFFF"/>
        </w:rPr>
        <w:t xml:space="preserve">, </w:t>
      </w:r>
      <w:r w:rsidR="001917C1">
        <w:rPr>
          <w:rFonts w:eastAsia="Times New Roman" w:cstheme="minorHAnsi"/>
          <w:color w:val="2A2A29"/>
          <w:shd w:val="clear" w:color="auto" w:fill="FFFFFF"/>
        </w:rPr>
        <w:t xml:space="preserve">research studies and data analysis have continued to </w:t>
      </w:r>
      <w:r w:rsidR="00F021AE">
        <w:rPr>
          <w:rFonts w:eastAsia="Times New Roman" w:cstheme="minorHAnsi"/>
          <w:color w:val="2A2A29"/>
          <w:shd w:val="clear" w:color="auto" w:fill="FFFFFF"/>
        </w:rPr>
        <w:t xml:space="preserve">provide insight on what influences an individual to pursue </w:t>
      </w:r>
      <w:r w:rsidR="00A60CC3">
        <w:rPr>
          <w:rFonts w:eastAsia="Times New Roman" w:cstheme="minorHAnsi"/>
          <w:color w:val="2A2A29"/>
          <w:shd w:val="clear" w:color="auto" w:fill="FFFFFF"/>
        </w:rPr>
        <w:t xml:space="preserve">criminal behavior. Hedonism seems </w:t>
      </w:r>
      <w:r w:rsidR="0002321E">
        <w:rPr>
          <w:rFonts w:eastAsia="Times New Roman" w:cstheme="minorHAnsi"/>
          <w:color w:val="2A2A29"/>
          <w:shd w:val="clear" w:color="auto" w:fill="FFFFFF"/>
        </w:rPr>
        <w:t xml:space="preserve">to </w:t>
      </w:r>
      <w:r w:rsidR="001F45A8">
        <w:rPr>
          <w:rFonts w:eastAsia="Times New Roman" w:cstheme="minorHAnsi"/>
          <w:color w:val="2A2A29"/>
          <w:shd w:val="clear" w:color="auto" w:fill="FFFFFF"/>
        </w:rPr>
        <w:t xml:space="preserve">serve as a </w:t>
      </w:r>
      <w:r w:rsidR="001A47D3">
        <w:rPr>
          <w:rFonts w:eastAsia="Times New Roman" w:cstheme="minorHAnsi"/>
          <w:color w:val="2A2A29"/>
          <w:shd w:val="clear" w:color="auto" w:fill="FFFFFF"/>
        </w:rPr>
        <w:t>commonplace</w:t>
      </w:r>
      <w:r w:rsidR="001F45A8">
        <w:rPr>
          <w:rFonts w:eastAsia="Times New Roman" w:cstheme="minorHAnsi"/>
          <w:color w:val="2A2A29"/>
          <w:shd w:val="clear" w:color="auto" w:fill="FFFFFF"/>
        </w:rPr>
        <w:t xml:space="preserve"> </w:t>
      </w:r>
      <w:r w:rsidR="001A47D3">
        <w:rPr>
          <w:rFonts w:eastAsia="Times New Roman" w:cstheme="minorHAnsi"/>
          <w:color w:val="2A2A29"/>
          <w:shd w:val="clear" w:color="auto" w:fill="FFFFFF"/>
        </w:rPr>
        <w:t>amongst</w:t>
      </w:r>
      <w:r w:rsidR="001F45A8">
        <w:rPr>
          <w:rFonts w:eastAsia="Times New Roman" w:cstheme="minorHAnsi"/>
          <w:color w:val="2A2A29"/>
          <w:shd w:val="clear" w:color="auto" w:fill="FFFFFF"/>
        </w:rPr>
        <w:t xml:space="preserve"> the theories </w:t>
      </w:r>
      <w:r w:rsidR="00C85AFA">
        <w:rPr>
          <w:rFonts w:eastAsia="Times New Roman" w:cstheme="minorHAnsi"/>
          <w:color w:val="2A2A29"/>
          <w:shd w:val="clear" w:color="auto" w:fill="FFFFFF"/>
        </w:rPr>
        <w:t xml:space="preserve">developed to understand </w:t>
      </w:r>
      <w:r w:rsidR="0002321E">
        <w:rPr>
          <w:rFonts w:eastAsia="Times New Roman" w:cstheme="minorHAnsi"/>
          <w:color w:val="2A2A29"/>
          <w:shd w:val="clear" w:color="auto" w:fill="FFFFFF"/>
        </w:rPr>
        <w:t xml:space="preserve">human motivations </w:t>
      </w:r>
      <w:r w:rsidR="001A47D3">
        <w:rPr>
          <w:rFonts w:eastAsia="Times New Roman" w:cstheme="minorHAnsi"/>
          <w:color w:val="2A2A29"/>
          <w:shd w:val="clear" w:color="auto" w:fill="FFFFFF"/>
        </w:rPr>
        <w:t>to commit a</w:t>
      </w:r>
      <w:r w:rsidR="0002321E">
        <w:rPr>
          <w:rFonts w:eastAsia="Times New Roman" w:cstheme="minorHAnsi"/>
          <w:color w:val="2A2A29"/>
          <w:shd w:val="clear" w:color="auto" w:fill="FFFFFF"/>
        </w:rPr>
        <w:t xml:space="preserve"> crime. </w:t>
      </w:r>
      <w:r w:rsidR="003078B6">
        <w:rPr>
          <w:rFonts w:eastAsia="Times New Roman" w:cstheme="minorHAnsi"/>
          <w:color w:val="2A2A29"/>
          <w:shd w:val="clear" w:color="auto" w:fill="FFFFFF"/>
        </w:rPr>
        <w:t xml:space="preserve">In psychology, </w:t>
      </w:r>
      <w:r w:rsidR="00766596">
        <w:rPr>
          <w:rFonts w:eastAsia="Times New Roman" w:cstheme="minorHAnsi"/>
          <w:color w:val="2A2A29"/>
          <w:shd w:val="clear" w:color="auto" w:fill="FFFFFF"/>
        </w:rPr>
        <w:t xml:space="preserve">cognition and mental processing can encourage deviant behavior. </w:t>
      </w:r>
      <w:r w:rsidR="00AA4F48">
        <w:rPr>
          <w:rFonts w:eastAsia="Times New Roman" w:cstheme="minorHAnsi"/>
          <w:color w:val="2A2A29"/>
          <w:shd w:val="clear" w:color="auto" w:fill="FFFFFF"/>
        </w:rPr>
        <w:t xml:space="preserve">Through </w:t>
      </w:r>
      <w:r w:rsidR="003078B6">
        <w:rPr>
          <w:rFonts w:eastAsia="Times New Roman" w:cstheme="minorHAnsi"/>
          <w:color w:val="2A2A29"/>
          <w:shd w:val="clear" w:color="auto" w:fill="FFFFFF"/>
        </w:rPr>
        <w:t>biological</w:t>
      </w:r>
      <w:r w:rsidR="00AA4F48">
        <w:rPr>
          <w:rFonts w:eastAsia="Times New Roman" w:cstheme="minorHAnsi"/>
          <w:color w:val="2A2A29"/>
          <w:shd w:val="clear" w:color="auto" w:fill="FFFFFF"/>
        </w:rPr>
        <w:t xml:space="preserve"> means, motivations for crime can arise from </w:t>
      </w:r>
      <w:r w:rsidR="0031700F">
        <w:rPr>
          <w:rFonts w:eastAsia="Times New Roman" w:cstheme="minorHAnsi"/>
          <w:color w:val="2A2A29"/>
          <w:shd w:val="clear" w:color="auto" w:fill="FFFFFF"/>
        </w:rPr>
        <w:t>both means of nature and of nurtu</w:t>
      </w:r>
      <w:r w:rsidR="00767387">
        <w:rPr>
          <w:rFonts w:eastAsia="Times New Roman" w:cstheme="minorHAnsi"/>
          <w:color w:val="2A2A29"/>
          <w:shd w:val="clear" w:color="auto" w:fill="FFFFFF"/>
        </w:rPr>
        <w:t xml:space="preserve">re. </w:t>
      </w:r>
      <w:r w:rsidR="00AC4278">
        <w:rPr>
          <w:rFonts w:eastAsia="Times New Roman" w:cstheme="minorHAnsi"/>
          <w:color w:val="2A2A29"/>
          <w:shd w:val="clear" w:color="auto" w:fill="FFFFFF"/>
        </w:rPr>
        <w:t xml:space="preserve">Socially, crime can stem from </w:t>
      </w:r>
      <w:r w:rsidR="00FC0A8F">
        <w:rPr>
          <w:rFonts w:eastAsia="Times New Roman" w:cstheme="minorHAnsi"/>
          <w:color w:val="2A2A29"/>
          <w:shd w:val="clear" w:color="auto" w:fill="FFFFFF"/>
        </w:rPr>
        <w:t xml:space="preserve">how you view society or </w:t>
      </w:r>
      <w:r w:rsidR="00FD46E9">
        <w:rPr>
          <w:rFonts w:eastAsia="Times New Roman" w:cstheme="minorHAnsi"/>
          <w:color w:val="2A2A29"/>
          <w:shd w:val="clear" w:color="auto" w:fill="FFFFFF"/>
        </w:rPr>
        <w:t xml:space="preserve">how society views you. </w:t>
      </w:r>
      <w:r w:rsidR="000B7A11">
        <w:rPr>
          <w:rFonts w:eastAsia="Times New Roman" w:cstheme="minorHAnsi"/>
          <w:color w:val="2A2A29"/>
          <w:shd w:val="clear" w:color="auto" w:fill="FFFFFF"/>
        </w:rPr>
        <w:t>Crime can stem from all or nun of these characteristics at once</w:t>
      </w:r>
      <w:r w:rsidR="00697E66">
        <w:rPr>
          <w:rFonts w:eastAsia="Times New Roman" w:cstheme="minorHAnsi"/>
          <w:color w:val="2A2A29"/>
          <w:shd w:val="clear" w:color="auto" w:fill="FFFFFF"/>
        </w:rPr>
        <w:t xml:space="preserve">, </w:t>
      </w:r>
      <w:r w:rsidR="00DA00F3">
        <w:rPr>
          <w:rFonts w:eastAsia="Times New Roman" w:cstheme="minorHAnsi"/>
          <w:color w:val="2A2A29"/>
          <w:shd w:val="clear" w:color="auto" w:fill="FFFFFF"/>
        </w:rPr>
        <w:t xml:space="preserve">making understanding the motivations for </w:t>
      </w:r>
      <w:r w:rsidR="00D01A1F">
        <w:rPr>
          <w:rFonts w:eastAsia="Times New Roman" w:cstheme="minorHAnsi"/>
          <w:color w:val="2A2A29"/>
          <w:shd w:val="clear" w:color="auto" w:fill="FFFFFF"/>
        </w:rPr>
        <w:t>all crimes</w:t>
      </w:r>
      <w:r w:rsidR="00DA00F3">
        <w:rPr>
          <w:rFonts w:eastAsia="Times New Roman" w:cstheme="minorHAnsi"/>
          <w:color w:val="2A2A29"/>
          <w:shd w:val="clear" w:color="auto" w:fill="FFFFFF"/>
        </w:rPr>
        <w:t xml:space="preserve"> increasingly difficult </w:t>
      </w:r>
      <w:r w:rsidR="003E6F17">
        <w:rPr>
          <w:rFonts w:eastAsia="Times New Roman" w:cstheme="minorHAnsi"/>
          <w:color w:val="2A2A29"/>
          <w:shd w:val="clear" w:color="auto" w:fill="FFFFFF"/>
        </w:rPr>
        <w:t xml:space="preserve">for researchers. Still, </w:t>
      </w:r>
      <w:r w:rsidR="00E0154D">
        <w:rPr>
          <w:rFonts w:eastAsia="Times New Roman" w:cstheme="minorHAnsi"/>
          <w:color w:val="2A2A29"/>
          <w:shd w:val="clear" w:color="auto" w:fill="FFFFFF"/>
        </w:rPr>
        <w:t xml:space="preserve">criminological theories provide a baseline to work off of </w:t>
      </w:r>
      <w:r w:rsidR="00D37933">
        <w:rPr>
          <w:rFonts w:eastAsia="Times New Roman" w:cstheme="minorHAnsi"/>
          <w:color w:val="2A2A29"/>
          <w:shd w:val="clear" w:color="auto" w:fill="FFFFFF"/>
        </w:rPr>
        <w:t xml:space="preserve">and provides insight on commonalities that have been </w:t>
      </w:r>
      <w:r w:rsidR="00EC70D4">
        <w:rPr>
          <w:rFonts w:eastAsia="Times New Roman" w:cstheme="minorHAnsi"/>
          <w:color w:val="2A2A29"/>
          <w:shd w:val="clear" w:color="auto" w:fill="FFFFFF"/>
        </w:rPr>
        <w:t>identified previously</w:t>
      </w:r>
      <w:r w:rsidR="008A511E">
        <w:rPr>
          <w:rFonts w:eastAsia="Times New Roman" w:cstheme="minorHAnsi"/>
          <w:color w:val="2A2A29"/>
          <w:shd w:val="clear" w:color="auto" w:fill="FFFFFF"/>
        </w:rPr>
        <w:t xml:space="preserve"> throughout history. </w:t>
      </w:r>
    </w:p>
    <w:p w14:paraId="58255FC8" w14:textId="2CD85187" w:rsidR="009B741B" w:rsidRDefault="009B741B" w:rsidP="008730CB">
      <w:pPr>
        <w:spacing w:after="240"/>
        <w:ind w:firstLine="720"/>
        <w:rPr>
          <w:rFonts w:eastAsia="Times New Roman" w:cstheme="minorHAnsi"/>
          <w:color w:val="2A2A29"/>
          <w:shd w:val="clear" w:color="auto" w:fill="FFFFFF"/>
        </w:rPr>
      </w:pPr>
    </w:p>
    <w:p w14:paraId="01BC61AB" w14:textId="77777777" w:rsidR="009B741B" w:rsidRDefault="009B741B" w:rsidP="008730CB">
      <w:pPr>
        <w:spacing w:after="240"/>
        <w:ind w:firstLine="720"/>
        <w:rPr>
          <w:rFonts w:eastAsia="Times New Roman" w:cstheme="minorHAnsi"/>
          <w:color w:val="2A2A29"/>
          <w:shd w:val="clear" w:color="auto" w:fill="FFFFFF"/>
        </w:rPr>
      </w:pPr>
    </w:p>
    <w:p w14:paraId="674639EA" w14:textId="73F5D9DC" w:rsidR="002E5357" w:rsidRDefault="002E5357" w:rsidP="002E5357">
      <w:pPr>
        <w:spacing w:after="240"/>
        <w:rPr>
          <w:rFonts w:eastAsia="Times New Roman" w:cstheme="minorHAnsi"/>
          <w:b/>
          <w:bCs/>
          <w:color w:val="2A2A29"/>
          <w:shd w:val="clear" w:color="auto" w:fill="FFFFFF"/>
        </w:rPr>
      </w:pPr>
      <w:r>
        <w:rPr>
          <w:rFonts w:eastAsia="Times New Roman" w:cstheme="minorHAnsi"/>
          <w:b/>
          <w:bCs/>
          <w:color w:val="2A2A29"/>
          <w:shd w:val="clear" w:color="auto" w:fill="FFFFFF"/>
        </w:rPr>
        <w:lastRenderedPageBreak/>
        <w:t xml:space="preserve">Key Takeaways </w:t>
      </w:r>
    </w:p>
    <w:p w14:paraId="613918D2" w14:textId="72C88B4A" w:rsidR="00411BE3" w:rsidRPr="002753D7" w:rsidRDefault="00653E04" w:rsidP="00A2521B">
      <w:pPr>
        <w:pStyle w:val="ListParagraph"/>
        <w:numPr>
          <w:ilvl w:val="0"/>
          <w:numId w:val="17"/>
        </w:numPr>
        <w:spacing w:after="240"/>
        <w:rPr>
          <w:rFonts w:eastAsia="Times New Roman" w:cstheme="minorHAnsi"/>
          <w:b/>
          <w:bCs/>
          <w:color w:val="000000" w:themeColor="text1"/>
          <w:shd w:val="clear" w:color="auto" w:fill="FFFFFF"/>
        </w:rPr>
      </w:pPr>
      <w:r>
        <w:rPr>
          <w:rFonts w:eastAsia="Times New Roman" w:cstheme="minorHAnsi"/>
          <w:color w:val="000000" w:themeColor="text1"/>
          <w:shd w:val="clear" w:color="auto" w:fill="FFFFFF"/>
        </w:rPr>
        <w:t>When looking at</w:t>
      </w:r>
      <w:r w:rsidR="002E0E25">
        <w:rPr>
          <w:rFonts w:eastAsia="Times New Roman" w:cstheme="minorHAnsi"/>
          <w:color w:val="000000" w:themeColor="text1"/>
          <w:shd w:val="clear" w:color="auto" w:fill="FFFFFF"/>
        </w:rPr>
        <w:t xml:space="preserve"> motivations for</w:t>
      </w:r>
      <w:r>
        <w:rPr>
          <w:rFonts w:eastAsia="Times New Roman" w:cstheme="minorHAnsi"/>
          <w:color w:val="000000" w:themeColor="text1"/>
          <w:shd w:val="clear" w:color="auto" w:fill="FFFFFF"/>
        </w:rPr>
        <w:t xml:space="preserve"> </w:t>
      </w:r>
      <w:r w:rsidR="000E6C79">
        <w:rPr>
          <w:rFonts w:eastAsia="Times New Roman" w:cstheme="minorHAnsi"/>
          <w:color w:val="000000" w:themeColor="text1"/>
          <w:shd w:val="clear" w:color="auto" w:fill="FFFFFF"/>
        </w:rPr>
        <w:t xml:space="preserve">crime it is </w:t>
      </w:r>
      <w:r w:rsidR="002E0E25">
        <w:rPr>
          <w:rFonts w:eastAsia="Times New Roman" w:cstheme="minorHAnsi"/>
          <w:color w:val="000000" w:themeColor="text1"/>
          <w:shd w:val="clear" w:color="auto" w:fill="FFFFFF"/>
        </w:rPr>
        <w:t xml:space="preserve">necessary to cover </w:t>
      </w:r>
      <w:r w:rsidR="00B56BD7">
        <w:rPr>
          <w:rFonts w:eastAsia="Times New Roman" w:cstheme="minorHAnsi"/>
          <w:color w:val="000000" w:themeColor="text1"/>
          <w:shd w:val="clear" w:color="auto" w:fill="FFFFFF"/>
        </w:rPr>
        <w:t xml:space="preserve">criminology, which is a scientific field dedicated to </w:t>
      </w:r>
      <w:r w:rsidR="005609DF">
        <w:rPr>
          <w:rFonts w:eastAsia="Times New Roman" w:cstheme="minorHAnsi"/>
          <w:color w:val="000000" w:themeColor="text1"/>
          <w:shd w:val="clear" w:color="auto" w:fill="FFFFFF"/>
        </w:rPr>
        <w:t xml:space="preserve">investigating and </w:t>
      </w:r>
      <w:r w:rsidR="00952B10">
        <w:rPr>
          <w:rFonts w:eastAsia="Times New Roman" w:cstheme="minorHAnsi"/>
          <w:color w:val="000000" w:themeColor="text1"/>
          <w:shd w:val="clear" w:color="auto" w:fill="FFFFFF"/>
        </w:rPr>
        <w:t xml:space="preserve">examining </w:t>
      </w:r>
      <w:r w:rsidR="00757A85">
        <w:rPr>
          <w:rFonts w:eastAsia="Times New Roman" w:cstheme="minorHAnsi"/>
          <w:color w:val="000000" w:themeColor="text1"/>
          <w:shd w:val="clear" w:color="auto" w:fill="FFFFFF"/>
        </w:rPr>
        <w:t xml:space="preserve">why crime occurs </w:t>
      </w:r>
      <w:r w:rsidR="00E36114">
        <w:rPr>
          <w:rFonts w:eastAsia="Times New Roman" w:cstheme="minorHAnsi"/>
          <w:color w:val="000000" w:themeColor="text1"/>
          <w:shd w:val="clear" w:color="auto" w:fill="FFFFFF"/>
        </w:rPr>
        <w:t xml:space="preserve">to guide prevention and rehabilitation efforts. </w:t>
      </w:r>
      <w:r w:rsidR="00B45341">
        <w:rPr>
          <w:rFonts w:eastAsia="Times New Roman" w:cstheme="minorHAnsi"/>
          <w:color w:val="000000" w:themeColor="text1"/>
          <w:shd w:val="clear" w:color="auto" w:fill="FFFFFF"/>
        </w:rPr>
        <w:t xml:space="preserve">Criminology has advanced throughout </w:t>
      </w:r>
      <w:r w:rsidR="00616847">
        <w:rPr>
          <w:rFonts w:eastAsia="Times New Roman" w:cstheme="minorHAnsi"/>
          <w:color w:val="000000" w:themeColor="text1"/>
          <w:shd w:val="clear" w:color="auto" w:fill="FFFFFF"/>
        </w:rPr>
        <w:t>its</w:t>
      </w:r>
      <w:r w:rsidR="00B45341">
        <w:rPr>
          <w:rFonts w:eastAsia="Times New Roman" w:cstheme="minorHAnsi"/>
          <w:color w:val="000000" w:themeColor="text1"/>
          <w:shd w:val="clear" w:color="auto" w:fill="FFFFFF"/>
        </w:rPr>
        <w:t xml:space="preserve"> </w:t>
      </w:r>
      <w:r w:rsidR="00F1175F">
        <w:rPr>
          <w:rFonts w:eastAsia="Times New Roman" w:cstheme="minorHAnsi"/>
          <w:color w:val="000000" w:themeColor="text1"/>
          <w:shd w:val="clear" w:color="auto" w:fill="FFFFFF"/>
        </w:rPr>
        <w:t xml:space="preserve">evolution beginning with the thinkers of the Classical School </w:t>
      </w:r>
      <w:r w:rsidR="00485089">
        <w:rPr>
          <w:rFonts w:eastAsia="Times New Roman" w:cstheme="minorHAnsi"/>
          <w:color w:val="000000" w:themeColor="text1"/>
          <w:shd w:val="clear" w:color="auto" w:fill="FFFFFF"/>
        </w:rPr>
        <w:t>of</w:t>
      </w:r>
      <w:r w:rsidR="00F1175F">
        <w:rPr>
          <w:rFonts w:eastAsia="Times New Roman" w:cstheme="minorHAnsi"/>
          <w:color w:val="000000" w:themeColor="text1"/>
          <w:shd w:val="clear" w:color="auto" w:fill="FFFFFF"/>
        </w:rPr>
        <w:t xml:space="preserve"> Thought. </w:t>
      </w:r>
      <w:r w:rsidR="00485089">
        <w:rPr>
          <w:rFonts w:eastAsia="Times New Roman" w:cstheme="minorHAnsi"/>
          <w:color w:val="000000" w:themeColor="text1"/>
          <w:shd w:val="clear" w:color="auto" w:fill="FFFFFF"/>
        </w:rPr>
        <w:t xml:space="preserve">More modern theories typically fall under one or more of these categories; psychological, </w:t>
      </w:r>
      <w:r w:rsidR="00C40156">
        <w:rPr>
          <w:rFonts w:eastAsia="Times New Roman" w:cstheme="minorHAnsi"/>
          <w:color w:val="000000" w:themeColor="text1"/>
          <w:shd w:val="clear" w:color="auto" w:fill="FFFFFF"/>
        </w:rPr>
        <w:t>biological, or social.</w:t>
      </w:r>
    </w:p>
    <w:p w14:paraId="12949736" w14:textId="0EF1185B" w:rsidR="002753D7" w:rsidRPr="00FA18F7" w:rsidRDefault="009C2813" w:rsidP="00A2521B">
      <w:pPr>
        <w:pStyle w:val="ListParagraph"/>
        <w:numPr>
          <w:ilvl w:val="0"/>
          <w:numId w:val="17"/>
        </w:numPr>
        <w:spacing w:after="240"/>
        <w:rPr>
          <w:rFonts w:eastAsia="Times New Roman" w:cstheme="minorHAnsi"/>
          <w:b/>
          <w:bCs/>
          <w:color w:val="000000" w:themeColor="text1"/>
          <w:shd w:val="clear" w:color="auto" w:fill="FFFFFF"/>
        </w:rPr>
      </w:pPr>
      <w:r>
        <w:rPr>
          <w:rFonts w:eastAsia="Times New Roman" w:cstheme="minorHAnsi"/>
          <w:color w:val="000000" w:themeColor="text1"/>
          <w:shd w:val="clear" w:color="auto" w:fill="FFFFFF"/>
        </w:rPr>
        <w:t xml:space="preserve">Psychological Criminology Theories cover cognition and </w:t>
      </w:r>
      <w:r w:rsidR="00FB6CCE">
        <w:rPr>
          <w:rFonts w:eastAsia="Times New Roman" w:cstheme="minorHAnsi"/>
          <w:color w:val="000000" w:themeColor="text1"/>
          <w:shd w:val="clear" w:color="auto" w:fill="FFFFFF"/>
        </w:rPr>
        <w:t xml:space="preserve">personality deficits that can encourage </w:t>
      </w:r>
      <w:r w:rsidR="00D7498C">
        <w:rPr>
          <w:rFonts w:eastAsia="Times New Roman" w:cstheme="minorHAnsi"/>
          <w:color w:val="000000" w:themeColor="text1"/>
          <w:shd w:val="clear" w:color="auto" w:fill="FFFFFF"/>
        </w:rPr>
        <w:t xml:space="preserve">a disruption in the psychological processing of individuals. </w:t>
      </w:r>
      <w:r w:rsidR="000C529E">
        <w:rPr>
          <w:rFonts w:eastAsia="Times New Roman" w:cstheme="minorHAnsi"/>
          <w:color w:val="000000" w:themeColor="text1"/>
          <w:shd w:val="clear" w:color="auto" w:fill="FFFFFF"/>
        </w:rPr>
        <w:t xml:space="preserve">The psychodynamic theory looks into how </w:t>
      </w:r>
      <w:r w:rsidR="00B34E6C">
        <w:rPr>
          <w:rFonts w:eastAsia="Times New Roman" w:cstheme="minorHAnsi"/>
          <w:color w:val="000000" w:themeColor="text1"/>
          <w:shd w:val="clear" w:color="auto" w:fill="FFFFFF"/>
        </w:rPr>
        <w:t xml:space="preserve">early childhood experiences affect </w:t>
      </w:r>
      <w:r w:rsidR="00A33D42">
        <w:rPr>
          <w:rFonts w:eastAsia="Times New Roman" w:cstheme="minorHAnsi"/>
          <w:color w:val="000000" w:themeColor="text1"/>
          <w:shd w:val="clear" w:color="auto" w:fill="FFFFFF"/>
        </w:rPr>
        <w:t xml:space="preserve">individuals growth </w:t>
      </w:r>
      <w:r w:rsidR="008F0196">
        <w:rPr>
          <w:rFonts w:eastAsia="Times New Roman" w:cstheme="minorHAnsi"/>
          <w:color w:val="000000" w:themeColor="text1"/>
          <w:shd w:val="clear" w:color="auto" w:fill="FFFFFF"/>
        </w:rPr>
        <w:t xml:space="preserve">later in life. The behavioral theory </w:t>
      </w:r>
      <w:r w:rsidR="0095513F">
        <w:rPr>
          <w:rFonts w:eastAsia="Times New Roman" w:cstheme="minorHAnsi"/>
          <w:color w:val="000000" w:themeColor="text1"/>
          <w:shd w:val="clear" w:color="auto" w:fill="FFFFFF"/>
        </w:rPr>
        <w:t xml:space="preserve">looks at behavior as reactionary. If it produces good things, it must be good. </w:t>
      </w:r>
      <w:r w:rsidR="00112676">
        <w:rPr>
          <w:rFonts w:eastAsia="Times New Roman" w:cstheme="minorHAnsi"/>
          <w:color w:val="000000" w:themeColor="text1"/>
          <w:shd w:val="clear" w:color="auto" w:fill="FFFFFF"/>
        </w:rPr>
        <w:t xml:space="preserve">The cognitive theory looks into how </w:t>
      </w:r>
      <w:r w:rsidR="00915917">
        <w:rPr>
          <w:rFonts w:eastAsia="Times New Roman" w:cstheme="minorHAnsi"/>
          <w:color w:val="000000" w:themeColor="text1"/>
          <w:shd w:val="clear" w:color="auto" w:fill="FFFFFF"/>
        </w:rPr>
        <w:t xml:space="preserve">perceptual differences </w:t>
      </w:r>
      <w:r w:rsidR="00FA18F7">
        <w:rPr>
          <w:rFonts w:eastAsia="Times New Roman" w:cstheme="minorHAnsi"/>
          <w:color w:val="000000" w:themeColor="text1"/>
          <w:shd w:val="clear" w:color="auto" w:fill="FFFFFF"/>
        </w:rPr>
        <w:t xml:space="preserve">can influence motivations for crime. </w:t>
      </w:r>
    </w:p>
    <w:p w14:paraId="6BD26ABB" w14:textId="77777777" w:rsidR="00DB545C" w:rsidRPr="00DB545C" w:rsidRDefault="00FA18F7" w:rsidP="00A2521B">
      <w:pPr>
        <w:pStyle w:val="ListParagraph"/>
        <w:numPr>
          <w:ilvl w:val="0"/>
          <w:numId w:val="17"/>
        </w:numPr>
        <w:spacing w:after="240"/>
        <w:rPr>
          <w:rFonts w:eastAsia="Times New Roman" w:cstheme="minorHAnsi"/>
          <w:b/>
          <w:bCs/>
          <w:color w:val="000000" w:themeColor="text1"/>
          <w:shd w:val="clear" w:color="auto" w:fill="FFFFFF"/>
        </w:rPr>
      </w:pPr>
      <w:r>
        <w:rPr>
          <w:rFonts w:eastAsia="Times New Roman" w:cstheme="minorHAnsi"/>
          <w:color w:val="000000" w:themeColor="text1"/>
          <w:shd w:val="clear" w:color="auto" w:fill="FFFFFF"/>
        </w:rPr>
        <w:t>Biological Criminology Theories</w:t>
      </w:r>
      <w:r w:rsidR="00E3199B">
        <w:rPr>
          <w:rFonts w:eastAsia="Times New Roman" w:cstheme="minorHAnsi"/>
          <w:color w:val="000000" w:themeColor="text1"/>
          <w:shd w:val="clear" w:color="auto" w:fill="FFFFFF"/>
        </w:rPr>
        <w:t xml:space="preserve"> look at how genetic traits and </w:t>
      </w:r>
      <w:r w:rsidR="00347943">
        <w:rPr>
          <w:rFonts w:eastAsia="Times New Roman" w:cstheme="minorHAnsi"/>
          <w:color w:val="000000" w:themeColor="text1"/>
          <w:shd w:val="clear" w:color="auto" w:fill="FFFFFF"/>
        </w:rPr>
        <w:t xml:space="preserve">neural </w:t>
      </w:r>
      <w:r w:rsidR="00FA1C6E">
        <w:rPr>
          <w:rFonts w:eastAsia="Times New Roman" w:cstheme="minorHAnsi"/>
          <w:color w:val="000000" w:themeColor="text1"/>
          <w:shd w:val="clear" w:color="auto" w:fill="FFFFFF"/>
        </w:rPr>
        <w:t xml:space="preserve">connections in the body play a role in how we </w:t>
      </w:r>
      <w:r w:rsidR="00FB1C5E">
        <w:rPr>
          <w:rFonts w:eastAsia="Times New Roman" w:cstheme="minorHAnsi"/>
          <w:color w:val="000000" w:themeColor="text1"/>
          <w:shd w:val="clear" w:color="auto" w:fill="FFFFFF"/>
        </w:rPr>
        <w:t xml:space="preserve">can be motivated. </w:t>
      </w:r>
      <w:r w:rsidR="00AA5007">
        <w:rPr>
          <w:rFonts w:eastAsia="Times New Roman" w:cstheme="minorHAnsi"/>
          <w:color w:val="000000" w:themeColor="text1"/>
          <w:shd w:val="clear" w:color="auto" w:fill="FFFFFF"/>
        </w:rPr>
        <w:t xml:space="preserve">Earlier theories of </w:t>
      </w:r>
      <w:r w:rsidR="00212A1C">
        <w:rPr>
          <w:rFonts w:eastAsia="Times New Roman" w:cstheme="minorHAnsi"/>
          <w:color w:val="000000" w:themeColor="text1"/>
          <w:shd w:val="clear" w:color="auto" w:fill="FFFFFF"/>
        </w:rPr>
        <w:t xml:space="preserve">physical attributes determining </w:t>
      </w:r>
      <w:r w:rsidR="0016163F">
        <w:rPr>
          <w:rFonts w:eastAsia="Times New Roman" w:cstheme="minorHAnsi"/>
          <w:color w:val="000000" w:themeColor="text1"/>
          <w:shd w:val="clear" w:color="auto" w:fill="FFFFFF"/>
        </w:rPr>
        <w:t xml:space="preserve">criminality were disproven and modern theories </w:t>
      </w:r>
      <w:r w:rsidR="007D3F79">
        <w:rPr>
          <w:rFonts w:eastAsia="Times New Roman" w:cstheme="minorHAnsi"/>
          <w:color w:val="000000" w:themeColor="text1"/>
          <w:shd w:val="clear" w:color="auto" w:fill="FFFFFF"/>
        </w:rPr>
        <w:t xml:space="preserve">pivoted to </w:t>
      </w:r>
      <w:r w:rsidR="0016163F">
        <w:rPr>
          <w:rFonts w:eastAsia="Times New Roman" w:cstheme="minorHAnsi"/>
          <w:color w:val="000000" w:themeColor="text1"/>
          <w:shd w:val="clear" w:color="auto" w:fill="FFFFFF"/>
        </w:rPr>
        <w:t xml:space="preserve">look at how regions in the brain </w:t>
      </w:r>
      <w:r w:rsidR="007D3F79">
        <w:rPr>
          <w:rFonts w:eastAsia="Times New Roman" w:cstheme="minorHAnsi"/>
          <w:color w:val="000000" w:themeColor="text1"/>
          <w:shd w:val="clear" w:color="auto" w:fill="FFFFFF"/>
        </w:rPr>
        <w:t xml:space="preserve">that are </w:t>
      </w:r>
      <w:r w:rsidR="0016163F">
        <w:rPr>
          <w:rFonts w:eastAsia="Times New Roman" w:cstheme="minorHAnsi"/>
          <w:color w:val="000000" w:themeColor="text1"/>
          <w:shd w:val="clear" w:color="auto" w:fill="FFFFFF"/>
        </w:rPr>
        <w:t xml:space="preserve">responsible for </w:t>
      </w:r>
      <w:r w:rsidR="00796BD0">
        <w:rPr>
          <w:rFonts w:eastAsia="Times New Roman" w:cstheme="minorHAnsi"/>
          <w:color w:val="000000" w:themeColor="text1"/>
          <w:shd w:val="clear" w:color="auto" w:fill="FFFFFF"/>
        </w:rPr>
        <w:t xml:space="preserve">certain </w:t>
      </w:r>
      <w:r w:rsidR="007D3F79">
        <w:rPr>
          <w:rFonts w:eastAsia="Times New Roman" w:cstheme="minorHAnsi"/>
          <w:color w:val="000000" w:themeColor="text1"/>
          <w:shd w:val="clear" w:color="auto" w:fill="FFFFFF"/>
        </w:rPr>
        <w:t>processes,</w:t>
      </w:r>
      <w:r w:rsidR="00796BD0">
        <w:rPr>
          <w:rFonts w:eastAsia="Times New Roman" w:cstheme="minorHAnsi"/>
          <w:color w:val="000000" w:themeColor="text1"/>
          <w:shd w:val="clear" w:color="auto" w:fill="FFFFFF"/>
        </w:rPr>
        <w:t xml:space="preserve"> can become damaged and improper </w:t>
      </w:r>
      <w:r w:rsidR="004D611F">
        <w:rPr>
          <w:rFonts w:eastAsia="Times New Roman" w:cstheme="minorHAnsi"/>
          <w:color w:val="000000" w:themeColor="text1"/>
          <w:shd w:val="clear" w:color="auto" w:fill="FFFFFF"/>
        </w:rPr>
        <w:t xml:space="preserve">networks </w:t>
      </w:r>
      <w:r w:rsidR="007D3F79">
        <w:rPr>
          <w:rFonts w:eastAsia="Times New Roman" w:cstheme="minorHAnsi"/>
          <w:color w:val="000000" w:themeColor="text1"/>
          <w:shd w:val="clear" w:color="auto" w:fill="FFFFFF"/>
        </w:rPr>
        <w:t>can result in deviance.</w:t>
      </w:r>
    </w:p>
    <w:p w14:paraId="538582A2" w14:textId="2CABC5A2" w:rsidR="00AC25C5" w:rsidRPr="00133B9F" w:rsidRDefault="00DB545C" w:rsidP="00133B9F">
      <w:pPr>
        <w:pStyle w:val="ListParagraph"/>
        <w:numPr>
          <w:ilvl w:val="0"/>
          <w:numId w:val="17"/>
        </w:numPr>
        <w:spacing w:after="240"/>
        <w:rPr>
          <w:rFonts w:eastAsia="Times New Roman" w:cstheme="minorHAnsi"/>
          <w:b/>
          <w:bCs/>
          <w:color w:val="000000" w:themeColor="text1"/>
          <w:shd w:val="clear" w:color="auto" w:fill="FFFFFF"/>
        </w:rPr>
      </w:pPr>
      <w:r>
        <w:rPr>
          <w:rFonts w:eastAsia="Times New Roman" w:cstheme="minorHAnsi"/>
          <w:color w:val="000000" w:themeColor="text1"/>
          <w:shd w:val="clear" w:color="auto" w:fill="FFFFFF"/>
        </w:rPr>
        <w:t>Soc</w:t>
      </w:r>
      <w:r w:rsidR="003B520A">
        <w:rPr>
          <w:rFonts w:eastAsia="Times New Roman" w:cstheme="minorHAnsi"/>
          <w:color w:val="000000" w:themeColor="text1"/>
          <w:shd w:val="clear" w:color="auto" w:fill="FFFFFF"/>
        </w:rPr>
        <w:t xml:space="preserve">ial Criminology Theories try to uncover societal </w:t>
      </w:r>
      <w:r w:rsidR="0022293E">
        <w:rPr>
          <w:rFonts w:eastAsia="Times New Roman" w:cstheme="minorHAnsi"/>
          <w:color w:val="000000" w:themeColor="text1"/>
          <w:shd w:val="clear" w:color="auto" w:fill="FFFFFF"/>
        </w:rPr>
        <w:t xml:space="preserve">influences on crime. </w:t>
      </w:r>
      <w:r w:rsidR="004A2018">
        <w:rPr>
          <w:rFonts w:eastAsia="Times New Roman" w:cstheme="minorHAnsi"/>
          <w:color w:val="000000" w:themeColor="text1"/>
          <w:shd w:val="clear" w:color="auto" w:fill="FFFFFF"/>
        </w:rPr>
        <w:t>Starting with broad issues like</w:t>
      </w:r>
      <w:r w:rsidR="0022293E">
        <w:rPr>
          <w:rFonts w:eastAsia="Times New Roman" w:cstheme="minorHAnsi"/>
          <w:color w:val="000000" w:themeColor="text1"/>
          <w:shd w:val="clear" w:color="auto" w:fill="FFFFFF"/>
        </w:rPr>
        <w:t xml:space="preserve"> social disorganization and like theories that assess </w:t>
      </w:r>
      <w:r w:rsidR="00725229">
        <w:rPr>
          <w:rFonts w:eastAsia="Times New Roman" w:cstheme="minorHAnsi"/>
          <w:color w:val="000000" w:themeColor="text1"/>
          <w:shd w:val="clear" w:color="auto" w:fill="FFFFFF"/>
        </w:rPr>
        <w:t xml:space="preserve">how crime can result from </w:t>
      </w:r>
      <w:r w:rsidR="004A2018">
        <w:rPr>
          <w:rFonts w:eastAsia="Times New Roman" w:cstheme="minorHAnsi"/>
          <w:color w:val="000000" w:themeColor="text1"/>
          <w:shd w:val="clear" w:color="auto" w:fill="FFFFFF"/>
        </w:rPr>
        <w:t xml:space="preserve">lack of community care and involvement. </w:t>
      </w:r>
      <w:r w:rsidR="00A15BBF">
        <w:rPr>
          <w:rFonts w:eastAsia="Times New Roman" w:cstheme="minorHAnsi"/>
          <w:color w:val="000000" w:themeColor="text1"/>
          <w:shd w:val="clear" w:color="auto" w:fill="FFFFFF"/>
        </w:rPr>
        <w:t xml:space="preserve">Challenging social norms and </w:t>
      </w:r>
      <w:r w:rsidR="0049403E">
        <w:rPr>
          <w:rFonts w:eastAsia="Times New Roman" w:cstheme="minorHAnsi"/>
          <w:color w:val="000000" w:themeColor="text1"/>
          <w:shd w:val="clear" w:color="auto" w:fill="FFFFFF"/>
        </w:rPr>
        <w:t xml:space="preserve">disconnect ls in society can also promote criminal activity. </w:t>
      </w:r>
      <w:r w:rsidR="00657C43">
        <w:rPr>
          <w:rFonts w:eastAsia="Times New Roman" w:cstheme="minorHAnsi"/>
          <w:color w:val="000000" w:themeColor="text1"/>
          <w:shd w:val="clear" w:color="auto" w:fill="FFFFFF"/>
        </w:rPr>
        <w:t xml:space="preserve">Tensions between groups in society, whether it be </w:t>
      </w:r>
      <w:r w:rsidR="00010FE7">
        <w:rPr>
          <w:rFonts w:eastAsia="Times New Roman" w:cstheme="minorHAnsi"/>
          <w:color w:val="000000" w:themeColor="text1"/>
          <w:shd w:val="clear" w:color="auto" w:fill="FFFFFF"/>
        </w:rPr>
        <w:t>occupational</w:t>
      </w:r>
      <w:r w:rsidR="00EC0B99">
        <w:rPr>
          <w:rFonts w:eastAsia="Times New Roman" w:cstheme="minorHAnsi"/>
          <w:color w:val="000000" w:themeColor="text1"/>
          <w:shd w:val="clear" w:color="auto" w:fill="FFFFFF"/>
        </w:rPr>
        <w:t xml:space="preserve">, familial, </w:t>
      </w:r>
      <w:r w:rsidR="00010FE7">
        <w:rPr>
          <w:rFonts w:eastAsia="Times New Roman" w:cstheme="minorHAnsi"/>
          <w:color w:val="000000" w:themeColor="text1"/>
          <w:shd w:val="clear" w:color="auto" w:fill="FFFFFF"/>
        </w:rPr>
        <w:t xml:space="preserve">or </w:t>
      </w:r>
      <w:r w:rsidR="00010FE7">
        <w:rPr>
          <w:rFonts w:eastAsia="Times New Roman" w:cstheme="minorHAnsi"/>
          <w:color w:val="000000" w:themeColor="text1"/>
          <w:shd w:val="clear" w:color="auto" w:fill="FFFFFF"/>
        </w:rPr>
        <w:lastRenderedPageBreak/>
        <w:t>economic</w:t>
      </w:r>
      <w:r w:rsidR="007B239C">
        <w:rPr>
          <w:rFonts w:eastAsia="Times New Roman" w:cstheme="minorHAnsi"/>
          <w:color w:val="000000" w:themeColor="text1"/>
          <w:shd w:val="clear" w:color="auto" w:fill="FFFFFF"/>
        </w:rPr>
        <w:t xml:space="preserve">ally related groups of people, can also encourage deviance from social norms that can lead to crime. </w:t>
      </w:r>
    </w:p>
    <w:p w14:paraId="3E00CF99" w14:textId="052CE2BA" w:rsidR="00ED7454" w:rsidRDefault="00ED7454" w:rsidP="00ED7454"/>
    <w:p w14:paraId="2602B9C9" w14:textId="27F7042E" w:rsidR="00F56B68" w:rsidRPr="00A061A9" w:rsidRDefault="00A061A9" w:rsidP="00ED7454">
      <w:pPr>
        <w:rPr>
          <w:b/>
          <w:bCs/>
        </w:rPr>
      </w:pPr>
      <w:r>
        <w:rPr>
          <w:b/>
          <w:bCs/>
        </w:rPr>
        <w:t>Discussion Questions</w:t>
      </w:r>
    </w:p>
    <w:p w14:paraId="009E8C03" w14:textId="4E90A493" w:rsidR="000D0438" w:rsidRDefault="00031CD6" w:rsidP="009534EF">
      <w:pPr>
        <w:pStyle w:val="ListParagraph"/>
        <w:numPr>
          <w:ilvl w:val="0"/>
          <w:numId w:val="18"/>
        </w:numPr>
      </w:pPr>
      <w:r>
        <w:t xml:space="preserve">What are some examples of how prosocial behaviors can </w:t>
      </w:r>
      <w:r w:rsidR="00B442DE">
        <w:t xml:space="preserve">influence </w:t>
      </w:r>
      <w:r>
        <w:t xml:space="preserve">crime? </w:t>
      </w:r>
    </w:p>
    <w:p w14:paraId="629F5943" w14:textId="1BAB2C1A" w:rsidR="009534EF" w:rsidRDefault="009534EF" w:rsidP="009534EF">
      <w:pPr>
        <w:pStyle w:val="ListParagraph"/>
        <w:numPr>
          <w:ilvl w:val="0"/>
          <w:numId w:val="18"/>
        </w:numPr>
      </w:pPr>
      <w:r>
        <w:t>Which Criminological Theory explain above, best explains your experience with crime?</w:t>
      </w:r>
      <w:r w:rsidR="00031CD6">
        <w:t xml:space="preserve"> Why? </w:t>
      </w:r>
      <w:r>
        <w:t xml:space="preserve"> </w:t>
      </w:r>
    </w:p>
    <w:p w14:paraId="4C0DDFE7" w14:textId="785BD0A4" w:rsidR="00F56B68" w:rsidRDefault="009534EF" w:rsidP="00ED7454">
      <w:pPr>
        <w:pStyle w:val="ListParagraph"/>
        <w:numPr>
          <w:ilvl w:val="0"/>
          <w:numId w:val="18"/>
        </w:numPr>
      </w:pPr>
      <w:r>
        <w:t xml:space="preserve"> </w:t>
      </w:r>
      <w:r w:rsidR="007F07B1">
        <w:t xml:space="preserve">Give an example of </w:t>
      </w:r>
      <w:r w:rsidR="000742D7">
        <w:t xml:space="preserve">how </w:t>
      </w:r>
      <w:r w:rsidR="00E21A78">
        <w:t>two or all</w:t>
      </w:r>
      <w:r w:rsidR="007F07B1">
        <w:t xml:space="preserve"> </w:t>
      </w:r>
      <w:r w:rsidR="00E21A78">
        <w:t xml:space="preserve">of </w:t>
      </w:r>
      <w:r w:rsidR="004C0397">
        <w:t xml:space="preserve">these </w:t>
      </w:r>
      <w:r w:rsidR="007F7F8C">
        <w:t xml:space="preserve">types of influences </w:t>
      </w:r>
      <w:r w:rsidR="000742D7">
        <w:t xml:space="preserve">(biological, sociological, or psychological) </w:t>
      </w:r>
      <w:r w:rsidR="007F7F8C">
        <w:t xml:space="preserve">can motivate an individual to commit a crime? </w:t>
      </w:r>
    </w:p>
    <w:p w14:paraId="039FE8F6" w14:textId="77777777" w:rsidR="000E62E9" w:rsidRDefault="000E62E9" w:rsidP="00ED7454">
      <w:pPr>
        <w:rPr>
          <w:b/>
          <w:bCs/>
        </w:rPr>
      </w:pPr>
    </w:p>
    <w:p w14:paraId="5846926A" w14:textId="77777777" w:rsidR="000E62E9" w:rsidRDefault="000E62E9" w:rsidP="00ED7454">
      <w:pPr>
        <w:rPr>
          <w:b/>
          <w:bCs/>
        </w:rPr>
      </w:pPr>
    </w:p>
    <w:p w14:paraId="5CA1BB45" w14:textId="28B8E56F" w:rsidR="00AE2DFF" w:rsidRDefault="00EB0AD8" w:rsidP="00ED7454">
      <w:pPr>
        <w:rPr>
          <w:b/>
          <w:bCs/>
        </w:rPr>
      </w:pPr>
      <w:r>
        <w:rPr>
          <w:b/>
          <w:bCs/>
        </w:rPr>
        <w:t>Key Terms</w:t>
      </w:r>
    </w:p>
    <w:p w14:paraId="7069D2D5" w14:textId="30222CE0" w:rsidR="00EB0AD8" w:rsidRPr="004C2FFE" w:rsidRDefault="00EB0AD8" w:rsidP="00ED7454">
      <w:r>
        <w:rPr>
          <w:b/>
          <w:bCs/>
        </w:rPr>
        <w:t>Anomie Theory</w:t>
      </w:r>
      <w:r w:rsidR="004C2FFE">
        <w:rPr>
          <w:b/>
          <w:bCs/>
        </w:rPr>
        <w:t xml:space="preserve">- </w:t>
      </w:r>
      <w:r w:rsidR="004C2FFE">
        <w:t xml:space="preserve">times of uncertainty in society </w:t>
      </w:r>
      <w:r w:rsidR="00814A0F">
        <w:t xml:space="preserve">can produce crime </w:t>
      </w:r>
    </w:p>
    <w:p w14:paraId="06EBCDCE" w14:textId="6E9D971F" w:rsidR="00D5251D" w:rsidRPr="00D97CB5" w:rsidRDefault="00D5251D" w:rsidP="00ED7454">
      <w:r>
        <w:rPr>
          <w:b/>
          <w:bCs/>
        </w:rPr>
        <w:t>Atavistic Theory</w:t>
      </w:r>
      <w:r w:rsidR="00D906FB">
        <w:rPr>
          <w:b/>
          <w:bCs/>
        </w:rPr>
        <w:t xml:space="preserve">- </w:t>
      </w:r>
      <w:r w:rsidR="00D97CB5" w:rsidRPr="00D97CB5">
        <w:t>physical</w:t>
      </w:r>
      <w:r w:rsidR="00D97CB5">
        <w:rPr>
          <w:b/>
          <w:bCs/>
        </w:rPr>
        <w:t xml:space="preserve"> </w:t>
      </w:r>
      <w:r w:rsidR="00D97CB5">
        <w:t xml:space="preserve">attributes can determine </w:t>
      </w:r>
      <w:r w:rsidR="00FD28E2">
        <w:t xml:space="preserve">likelihood of crime </w:t>
      </w:r>
    </w:p>
    <w:p w14:paraId="3AE4113A" w14:textId="1E5C42EA" w:rsidR="00D5251D" w:rsidRPr="00F35A32" w:rsidRDefault="00361E4F" w:rsidP="00ED7454">
      <w:r>
        <w:rPr>
          <w:b/>
          <w:bCs/>
        </w:rPr>
        <w:t>Behavioral Theory</w:t>
      </w:r>
      <w:r w:rsidR="003E0374">
        <w:rPr>
          <w:b/>
          <w:bCs/>
        </w:rPr>
        <w:t xml:space="preserve">- </w:t>
      </w:r>
      <w:r w:rsidR="003E0374" w:rsidRPr="00F35A32">
        <w:t xml:space="preserve">behavior is conditioned </w:t>
      </w:r>
      <w:r w:rsidR="00F35A32" w:rsidRPr="00F35A32">
        <w:t xml:space="preserve">through societal reinforcements </w:t>
      </w:r>
    </w:p>
    <w:p w14:paraId="553865C6" w14:textId="26509932" w:rsidR="00361E4F" w:rsidRDefault="00361E4F" w:rsidP="00ED7454">
      <w:r>
        <w:rPr>
          <w:b/>
          <w:bCs/>
        </w:rPr>
        <w:t>Cognitive Theory</w:t>
      </w:r>
      <w:r w:rsidR="00FD28E2">
        <w:rPr>
          <w:b/>
          <w:bCs/>
        </w:rPr>
        <w:t xml:space="preserve">- </w:t>
      </w:r>
      <w:r w:rsidR="00FD28E2">
        <w:t xml:space="preserve">differences in perception can influence crime </w:t>
      </w:r>
    </w:p>
    <w:p w14:paraId="7D11E73B" w14:textId="4B141450" w:rsidR="00A55940" w:rsidRPr="00FD28E2" w:rsidRDefault="00A55940" w:rsidP="00ED7454">
      <w:r w:rsidRPr="00AB0B9C">
        <w:rPr>
          <w:b/>
          <w:bCs/>
        </w:rPr>
        <w:t>Criminology</w:t>
      </w:r>
      <w:r>
        <w:t xml:space="preserve">- </w:t>
      </w:r>
      <w:r w:rsidR="00AB0B9C">
        <w:t xml:space="preserve">study of </w:t>
      </w:r>
      <w:r w:rsidR="003349DE">
        <w:t xml:space="preserve">crime and criminal </w:t>
      </w:r>
      <w:r w:rsidR="00F162EA">
        <w:t>behavior</w:t>
      </w:r>
    </w:p>
    <w:p w14:paraId="088F0268" w14:textId="48C22B62" w:rsidR="006746BD" w:rsidRDefault="006746BD" w:rsidP="00ED7454">
      <w:r>
        <w:rPr>
          <w:b/>
          <w:bCs/>
        </w:rPr>
        <w:t>Degeneration Theory</w:t>
      </w:r>
      <w:r w:rsidR="00D906FB">
        <w:rPr>
          <w:b/>
          <w:bCs/>
        </w:rPr>
        <w:t xml:space="preserve">- </w:t>
      </w:r>
      <w:r w:rsidR="00982072">
        <w:t>posits that individuals of low socioeconomic status are predisposed to traits linked to c</w:t>
      </w:r>
      <w:r w:rsidR="004C2FFE">
        <w:t xml:space="preserve">riminal deviance. </w:t>
      </w:r>
    </w:p>
    <w:p w14:paraId="5C072A50" w14:textId="2DD4A09F" w:rsidR="00A26A0A" w:rsidRDefault="00A26A0A" w:rsidP="00ED7454">
      <w:r w:rsidRPr="00A26A0A">
        <w:rPr>
          <w:b/>
          <w:bCs/>
        </w:rPr>
        <w:t>Hedonism</w:t>
      </w:r>
      <w:r>
        <w:rPr>
          <w:b/>
          <w:bCs/>
        </w:rPr>
        <w:t xml:space="preserve">- </w:t>
      </w:r>
      <w:r>
        <w:t>pursuit of personal pleasure</w:t>
      </w:r>
    </w:p>
    <w:p w14:paraId="5122C6A2" w14:textId="66566473" w:rsidR="00BF3032" w:rsidRPr="00BF3032" w:rsidRDefault="00BF3032" w:rsidP="00ED7454">
      <w:r w:rsidRPr="00BF3032">
        <w:rPr>
          <w:b/>
          <w:bCs/>
        </w:rPr>
        <w:t>Intersectionality</w:t>
      </w:r>
      <w:r>
        <w:rPr>
          <w:b/>
          <w:bCs/>
        </w:rPr>
        <w:t xml:space="preserve">- </w:t>
      </w:r>
      <w:r>
        <w:t xml:space="preserve">the overlap of </w:t>
      </w:r>
      <w:r w:rsidR="00E134D2">
        <w:t xml:space="preserve">socially created identities that exist in each of us. </w:t>
      </w:r>
    </w:p>
    <w:p w14:paraId="63B1EE16" w14:textId="44C6B3E1" w:rsidR="00462590" w:rsidRDefault="00462590" w:rsidP="00ED7454">
      <w:r>
        <w:rPr>
          <w:b/>
          <w:bCs/>
        </w:rPr>
        <w:t xml:space="preserve">Labeling Theory- </w:t>
      </w:r>
      <w:r>
        <w:t>labels</w:t>
      </w:r>
      <w:r w:rsidR="00A401B0">
        <w:t xml:space="preserve"> </w:t>
      </w:r>
      <w:r>
        <w:t xml:space="preserve">placed </w:t>
      </w:r>
      <w:r w:rsidR="00A401B0">
        <w:t xml:space="preserve">by society can affect motivation for crime </w:t>
      </w:r>
    </w:p>
    <w:p w14:paraId="15EF9DAD" w14:textId="11D77BC8" w:rsidR="00D76DB7" w:rsidRPr="00D76DB7" w:rsidRDefault="00D76DB7" w:rsidP="00ED7454">
      <w:r w:rsidRPr="00D76DB7">
        <w:rPr>
          <w:b/>
          <w:bCs/>
        </w:rPr>
        <w:lastRenderedPageBreak/>
        <w:t>Moral Disengagement</w:t>
      </w:r>
      <w:r>
        <w:rPr>
          <w:b/>
          <w:bCs/>
        </w:rPr>
        <w:t>-</w:t>
      </w:r>
      <w:r>
        <w:t xml:space="preserve"> </w:t>
      </w:r>
      <w:r w:rsidR="00DF4D01">
        <w:t xml:space="preserve">the rewiring of cognition to </w:t>
      </w:r>
      <w:r w:rsidR="00612C2E">
        <w:t xml:space="preserve">separate themselves from the unethical behavior being practiced. </w:t>
      </w:r>
    </w:p>
    <w:p w14:paraId="12A09FE3" w14:textId="5AF7C875" w:rsidR="00A81A7D" w:rsidRDefault="00365A78" w:rsidP="00ED7454">
      <w:r w:rsidRPr="00365A78">
        <w:rPr>
          <w:b/>
          <w:bCs/>
        </w:rPr>
        <w:t xml:space="preserve">Psychodynamic </w:t>
      </w:r>
      <w:r>
        <w:rPr>
          <w:b/>
          <w:bCs/>
        </w:rPr>
        <w:t xml:space="preserve">Theory- </w:t>
      </w:r>
      <w:r w:rsidR="00F21EAD">
        <w:t xml:space="preserve">discusses </w:t>
      </w:r>
      <w:r w:rsidR="006325F4">
        <w:t>how early childhood experiences influence</w:t>
      </w:r>
      <w:r w:rsidR="008B11EA">
        <w:t xml:space="preserve"> later criminal involvement </w:t>
      </w:r>
    </w:p>
    <w:p w14:paraId="6ED2289D" w14:textId="3932DF26" w:rsidR="001865BD" w:rsidRPr="001865BD" w:rsidRDefault="001865BD" w:rsidP="00ED7454">
      <w:r w:rsidRPr="001865BD">
        <w:rPr>
          <w:b/>
          <w:bCs/>
        </w:rPr>
        <w:t xml:space="preserve">Reciprocal </w:t>
      </w:r>
      <w:r>
        <w:rPr>
          <w:b/>
          <w:bCs/>
        </w:rPr>
        <w:t xml:space="preserve">Determinism- </w:t>
      </w:r>
      <w:r w:rsidR="007415C5">
        <w:t xml:space="preserve">the idea that behavior, personality, and the environment all play a role in how one </w:t>
      </w:r>
      <w:r w:rsidR="00043ED8">
        <w:t>behaves</w:t>
      </w:r>
    </w:p>
    <w:p w14:paraId="5DC60A8E" w14:textId="3A0E9621" w:rsidR="00B055D6" w:rsidRDefault="00B055D6" w:rsidP="00ED7454">
      <w:r w:rsidRPr="00A12CFF">
        <w:rPr>
          <w:b/>
          <w:bCs/>
        </w:rPr>
        <w:t>Social disorganization</w:t>
      </w:r>
      <w:r w:rsidR="00A12CFF" w:rsidRPr="00A12CFF">
        <w:rPr>
          <w:b/>
          <w:bCs/>
        </w:rPr>
        <w:t xml:space="preserve">- </w:t>
      </w:r>
      <w:r w:rsidR="00A12CFF">
        <w:t xml:space="preserve">instances </w:t>
      </w:r>
      <w:r w:rsidR="0062603C">
        <w:t>of disorganization in the society</w:t>
      </w:r>
    </w:p>
    <w:p w14:paraId="5CA23EE3" w14:textId="7374BDCA" w:rsidR="00AC6F04" w:rsidRPr="00AC6F04" w:rsidRDefault="00AC6F04" w:rsidP="00ED7454">
      <w:r>
        <w:rPr>
          <w:b/>
          <w:bCs/>
        </w:rPr>
        <w:t xml:space="preserve">Social Conflict Theory- </w:t>
      </w:r>
      <w:r>
        <w:t>conflict arises within proletarian</w:t>
      </w:r>
      <w:r w:rsidR="00A66AF9">
        <w:t>s</w:t>
      </w:r>
      <w:r>
        <w:t xml:space="preserve"> and </w:t>
      </w:r>
      <w:r w:rsidR="00A66AF9">
        <w:t xml:space="preserve">bourgeoisie </w:t>
      </w:r>
    </w:p>
    <w:p w14:paraId="2E30FCCC" w14:textId="35FC1374" w:rsidR="00AA5234" w:rsidRPr="00AA5234" w:rsidRDefault="00AA5234" w:rsidP="00ED7454">
      <w:r w:rsidRPr="00AA5234">
        <w:rPr>
          <w:b/>
          <w:bCs/>
        </w:rPr>
        <w:t>Social control theory</w:t>
      </w:r>
      <w:r>
        <w:rPr>
          <w:b/>
          <w:bCs/>
        </w:rPr>
        <w:t xml:space="preserve">- </w:t>
      </w:r>
      <w:r w:rsidR="0011518D">
        <w:t xml:space="preserve">social bonds prevent motivations for crime </w:t>
      </w:r>
    </w:p>
    <w:p w14:paraId="0798C1B2" w14:textId="7A423C43" w:rsidR="00AA5234" w:rsidRDefault="00AA5234" w:rsidP="000206F2">
      <w:r>
        <w:rPr>
          <w:b/>
          <w:bCs/>
        </w:rPr>
        <w:t xml:space="preserve">Strain Theory- </w:t>
      </w:r>
      <w:r>
        <w:t xml:space="preserve">disconnect between the goals and means to reach those goals </w:t>
      </w:r>
    </w:p>
    <w:p w14:paraId="5A0ECC17" w14:textId="054CFA74" w:rsidR="00D632F4" w:rsidRPr="00957A1F" w:rsidRDefault="00D632F4" w:rsidP="000206F2">
      <w:r w:rsidRPr="007D1830">
        <w:rPr>
          <w:b/>
          <w:bCs/>
        </w:rPr>
        <w:t>Trait Theor</w:t>
      </w:r>
      <w:r w:rsidR="007D1830">
        <w:rPr>
          <w:b/>
          <w:bCs/>
        </w:rPr>
        <w:t xml:space="preserve">y- </w:t>
      </w:r>
      <w:r w:rsidR="00957A1F" w:rsidRPr="00957A1F">
        <w:t>aggression and impulsivity</w:t>
      </w:r>
      <w:r w:rsidR="00957A1F">
        <w:t xml:space="preserve"> can be enhanced in some traits promoting </w:t>
      </w:r>
      <w:r w:rsidR="000643E9">
        <w:t xml:space="preserve">criminal acts. </w:t>
      </w:r>
    </w:p>
    <w:p w14:paraId="2AC2E289" w14:textId="3A5BCD1D" w:rsidR="00D5251D" w:rsidRPr="00EB0AD8" w:rsidRDefault="00D5251D" w:rsidP="00ED7454">
      <w:pPr>
        <w:rPr>
          <w:b/>
          <w:bCs/>
        </w:rPr>
      </w:pPr>
    </w:p>
    <w:p w14:paraId="194ACD22" w14:textId="7B6071F5" w:rsidR="00133B9F" w:rsidRDefault="002E06CE" w:rsidP="00133B9F">
      <w:pPr>
        <w:jc w:val="center"/>
      </w:pPr>
      <w:r>
        <w:t>Reference</w:t>
      </w:r>
      <w:r w:rsidR="00133B9F">
        <w:t>s</w:t>
      </w:r>
    </w:p>
    <w:p w14:paraId="7532422E" w14:textId="76F0FF8C" w:rsidR="009E6871" w:rsidRPr="009E6871" w:rsidRDefault="009E6871" w:rsidP="009E6871">
      <w:pPr>
        <w:pStyle w:val="NormalWeb"/>
        <w:ind w:left="567" w:hanging="567"/>
        <w:rPr>
          <w:color w:val="000000"/>
        </w:rPr>
      </w:pPr>
      <w:r>
        <w:rPr>
          <w:color w:val="000000"/>
        </w:rPr>
        <w:t>Administrator. (2015, October 28).</w:t>
      </w:r>
      <w:r>
        <w:rPr>
          <w:rStyle w:val="apple-converted-space"/>
          <w:color w:val="000000"/>
        </w:rPr>
        <w:t> </w:t>
      </w:r>
      <w:r>
        <w:rPr>
          <w:i/>
          <w:iCs/>
          <w:color w:val="000000"/>
        </w:rPr>
        <w:t xml:space="preserve">Criminal behavior theories (forensic psychology) - </w:t>
      </w:r>
      <w:proofErr w:type="spellStart"/>
      <w:r>
        <w:rPr>
          <w:i/>
          <w:iCs/>
          <w:color w:val="000000"/>
        </w:rPr>
        <w:t>iresearchnet</w:t>
      </w:r>
      <w:proofErr w:type="spellEnd"/>
      <w:r>
        <w:rPr>
          <w:color w:val="000000"/>
        </w:rPr>
        <w:t>. Criminal Justice. Retrieved March 7, 2023, from http://criminal-justice.iresearchnet.com/forensic-psychology/criminal-behavior-theories/</w:t>
      </w:r>
      <w:r>
        <w:rPr>
          <w:rStyle w:val="apple-converted-space"/>
          <w:color w:val="000000"/>
        </w:rPr>
        <w:t> </w:t>
      </w:r>
    </w:p>
    <w:p w14:paraId="320C1241" w14:textId="10E86BCA" w:rsidR="003941F1" w:rsidRDefault="00B23543" w:rsidP="00B23543">
      <w:pPr>
        <w:pStyle w:val="NormalWeb"/>
        <w:ind w:left="567" w:hanging="567"/>
        <w:divId w:val="279381867"/>
        <w:rPr>
          <w:rStyle w:val="apple-converted-space"/>
          <w:color w:val="000000"/>
        </w:rPr>
      </w:pPr>
      <w:r>
        <w:rPr>
          <w:color w:val="000000"/>
        </w:rPr>
        <w:t>Balhara, S. (2022, February 15).</w:t>
      </w:r>
      <w:r>
        <w:rPr>
          <w:rStyle w:val="apple-converted-space"/>
          <w:color w:val="000000"/>
        </w:rPr>
        <w:t> </w:t>
      </w:r>
      <w:r>
        <w:rPr>
          <w:i/>
          <w:iCs/>
          <w:color w:val="000000"/>
        </w:rPr>
        <w:t>Theories of causation of crime</w:t>
      </w:r>
      <w:r>
        <w:rPr>
          <w:color w:val="000000"/>
        </w:rPr>
        <w:t>. iPleaders. Retrieved March 5, 2023, from https://blog.ipleaders.in/theories-causation-crime/?amp=1</w:t>
      </w:r>
      <w:r>
        <w:rPr>
          <w:rStyle w:val="apple-converted-space"/>
          <w:color w:val="000000"/>
        </w:rPr>
        <w:t> </w:t>
      </w:r>
    </w:p>
    <w:p w14:paraId="3F7BD756" w14:textId="665A0823" w:rsidR="009E6871" w:rsidRPr="00B23543" w:rsidRDefault="002755D8" w:rsidP="002755D8">
      <w:pPr>
        <w:pStyle w:val="NormalWeb"/>
        <w:ind w:left="567" w:hanging="567"/>
        <w:rPr>
          <w:color w:val="000000"/>
        </w:rPr>
      </w:pPr>
      <w:r>
        <w:rPr>
          <w:color w:val="000000"/>
        </w:rPr>
        <w:t>Brookes, E., &amp; (</w:t>
      </w:r>
      <w:proofErr w:type="spellStart"/>
      <w:r>
        <w:rPr>
          <w:color w:val="000000"/>
        </w:rPr>
        <w:t>Hons</w:t>
      </w:r>
      <w:proofErr w:type="spellEnd"/>
      <w:r>
        <w:rPr>
          <w:color w:val="000000"/>
        </w:rPr>
        <w:t>), E. B. P. T. B. S. (2023, February 8).</w:t>
      </w:r>
      <w:r>
        <w:rPr>
          <w:rStyle w:val="apple-converted-space"/>
          <w:color w:val="000000"/>
        </w:rPr>
        <w:t> </w:t>
      </w:r>
      <w:r>
        <w:rPr>
          <w:i/>
          <w:iCs/>
          <w:color w:val="000000"/>
        </w:rPr>
        <w:t xml:space="preserve">Cesare </w:t>
      </w:r>
      <w:proofErr w:type="spellStart"/>
      <w:r>
        <w:rPr>
          <w:i/>
          <w:iCs/>
          <w:color w:val="000000"/>
        </w:rPr>
        <w:t>Lombroso</w:t>
      </w:r>
      <w:proofErr w:type="spellEnd"/>
      <w:r>
        <w:rPr>
          <w:i/>
          <w:iCs/>
          <w:color w:val="000000"/>
        </w:rPr>
        <w:t>: Theory of crime, criminal man, and Atavism</w:t>
      </w:r>
      <w:r>
        <w:rPr>
          <w:color w:val="000000"/>
        </w:rPr>
        <w:t>. Study Guides for Psychology Students - Simply Psychology. Retrieved March 7, 2023, from https://simplypsychology.org/lombroso-theory-of-crime-criminal-man-and-atavism.html</w:t>
      </w:r>
      <w:r>
        <w:rPr>
          <w:rStyle w:val="apple-converted-space"/>
          <w:color w:val="000000"/>
        </w:rPr>
        <w:t> </w:t>
      </w:r>
    </w:p>
    <w:p w14:paraId="5FA8AA04" w14:textId="5467FB15" w:rsidR="0077496E" w:rsidRDefault="0077496E">
      <w:pPr>
        <w:pStyle w:val="NormalWeb"/>
        <w:ind w:left="567" w:hanging="567"/>
        <w:divId w:val="321474095"/>
        <w:rPr>
          <w:rStyle w:val="apple-converted-space"/>
          <w:color w:val="000000"/>
        </w:rPr>
      </w:pPr>
      <w:r>
        <w:rPr>
          <w:color w:val="000000"/>
        </w:rPr>
        <w:t>Burke, R. H. (2009).</w:t>
      </w:r>
      <w:r>
        <w:rPr>
          <w:rStyle w:val="apple-converted-space"/>
          <w:color w:val="000000"/>
        </w:rPr>
        <w:t> </w:t>
      </w:r>
      <w:r>
        <w:rPr>
          <w:i/>
          <w:iCs/>
          <w:color w:val="000000"/>
        </w:rPr>
        <w:t>Students.aiu.edu</w:t>
      </w:r>
      <w:r>
        <w:rPr>
          <w:color w:val="000000"/>
        </w:rPr>
        <w:t>. students.aiu.edu. Retrieved March 3, 2023, from http://students.aiu.edu/submissions/profiles/resources/onlineBook/C6a4G7_An%20Introduction%20to%20Criminological%20Theory.pdf</w:t>
      </w:r>
      <w:r>
        <w:rPr>
          <w:rStyle w:val="apple-converted-space"/>
          <w:color w:val="000000"/>
        </w:rPr>
        <w:t> </w:t>
      </w:r>
    </w:p>
    <w:p w14:paraId="34183EF4" w14:textId="39043B66" w:rsidR="007D124D" w:rsidRDefault="007D124D" w:rsidP="007D124D">
      <w:pPr>
        <w:pStyle w:val="NormalWeb"/>
        <w:ind w:left="567" w:hanging="567"/>
        <w:divId w:val="557014826"/>
        <w:rPr>
          <w:rStyle w:val="apple-converted-space"/>
          <w:color w:val="000000"/>
        </w:rPr>
      </w:pPr>
      <w:proofErr w:type="spellStart"/>
      <w:r>
        <w:rPr>
          <w:color w:val="000000"/>
        </w:rPr>
        <w:lastRenderedPageBreak/>
        <w:t>Cantu-Pawlik</w:t>
      </w:r>
      <w:proofErr w:type="spellEnd"/>
      <w:r>
        <w:rPr>
          <w:color w:val="000000"/>
        </w:rPr>
        <w:t>, S. (2021, October 29).</w:t>
      </w:r>
      <w:r>
        <w:rPr>
          <w:rStyle w:val="apple-converted-space"/>
          <w:color w:val="000000"/>
        </w:rPr>
        <w:t> </w:t>
      </w:r>
      <w:r>
        <w:rPr>
          <w:i/>
          <w:iCs/>
          <w:color w:val="000000"/>
        </w:rPr>
        <w:t>What is moral disengagement?</w:t>
      </w:r>
      <w:r>
        <w:rPr>
          <w:rStyle w:val="apple-converted-space"/>
          <w:color w:val="000000"/>
        </w:rPr>
        <w:t> </w:t>
      </w:r>
      <w:proofErr w:type="spellStart"/>
      <w:r>
        <w:rPr>
          <w:color w:val="000000"/>
        </w:rPr>
        <w:t>Salud</w:t>
      </w:r>
      <w:proofErr w:type="spellEnd"/>
      <w:r>
        <w:rPr>
          <w:color w:val="000000"/>
        </w:rPr>
        <w:t xml:space="preserve"> America. Retrieved April 19, 2023, from https://salud-america.org/what-is-moral-disengagement/</w:t>
      </w:r>
      <w:r>
        <w:rPr>
          <w:rStyle w:val="apple-converted-space"/>
          <w:color w:val="000000"/>
        </w:rPr>
        <w:t> </w:t>
      </w:r>
    </w:p>
    <w:p w14:paraId="1592B823" w14:textId="3C151C7F" w:rsidR="002F7221" w:rsidRDefault="00E81A6E" w:rsidP="00836A2A">
      <w:pPr>
        <w:pStyle w:val="NormalWeb"/>
        <w:ind w:left="567" w:hanging="567"/>
        <w:divId w:val="1062558383"/>
        <w:rPr>
          <w:color w:val="000000"/>
        </w:rPr>
      </w:pPr>
      <w:r>
        <w:rPr>
          <w:color w:val="000000"/>
        </w:rPr>
        <w:t>Conklin</w:t>
      </w:r>
      <w:r w:rsidR="002F7221">
        <w:rPr>
          <w:color w:val="000000"/>
        </w:rPr>
        <w:t>, A.</w:t>
      </w:r>
      <w:r>
        <w:rPr>
          <w:color w:val="000000"/>
        </w:rPr>
        <w:t>, Crowe, E.</w:t>
      </w:r>
      <w:r w:rsidR="002F7221">
        <w:rPr>
          <w:color w:val="000000"/>
        </w:rPr>
        <w:t xml:space="preserve"> (2022).</w:t>
      </w:r>
      <w:r w:rsidR="002F7221">
        <w:rPr>
          <w:rStyle w:val="apple-converted-space"/>
          <w:color w:val="000000"/>
        </w:rPr>
        <w:t> </w:t>
      </w:r>
      <w:r w:rsidR="002F7221">
        <w:rPr>
          <w:i/>
          <w:iCs/>
          <w:color w:val="000000"/>
        </w:rPr>
        <w:t>Take online courses. earn college credit. Research Schools, Degrees &amp; Careers</w:t>
      </w:r>
      <w:r w:rsidR="002F7221">
        <w:rPr>
          <w:color w:val="000000"/>
        </w:rPr>
        <w:t>. Study.com | Take Online Courses. Earn College Credit. Research Schools, Degrees &amp; Careers. Retrieved March 4, 2023, from https://study.com/academy/lesson/what-is-criminology-definition-history-theories.html</w:t>
      </w:r>
      <w:r w:rsidR="002F7221">
        <w:rPr>
          <w:rStyle w:val="apple-converted-space"/>
          <w:color w:val="000000"/>
        </w:rPr>
        <w:t> </w:t>
      </w:r>
    </w:p>
    <w:p w14:paraId="1E3D1237" w14:textId="144D3918" w:rsidR="009D5280" w:rsidRDefault="009D5280">
      <w:pPr>
        <w:pStyle w:val="NormalWeb"/>
        <w:ind w:left="567" w:hanging="567"/>
        <w:divId w:val="885679319"/>
        <w:rPr>
          <w:rStyle w:val="apple-converted-space"/>
          <w:color w:val="000000"/>
        </w:rPr>
      </w:pPr>
      <w:r>
        <w:rPr>
          <w:color w:val="000000"/>
        </w:rPr>
        <w:t>E</w:t>
      </w:r>
      <w:r w:rsidR="00D95061">
        <w:rPr>
          <w:color w:val="000000"/>
        </w:rPr>
        <w:t>l</w:t>
      </w:r>
      <w:r>
        <w:rPr>
          <w:color w:val="000000"/>
        </w:rPr>
        <w:t>lwood, C. A. (1911). Classification of Criminals .</w:t>
      </w:r>
      <w:r>
        <w:rPr>
          <w:rStyle w:val="apple-converted-space"/>
          <w:color w:val="000000"/>
        </w:rPr>
        <w:t> </w:t>
      </w:r>
      <w:r>
        <w:rPr>
          <w:i/>
          <w:iCs/>
          <w:color w:val="000000"/>
        </w:rPr>
        <w:t>Journal of Criminal Law and Criminology</w:t>
      </w:r>
      <w:r>
        <w:rPr>
          <w:rStyle w:val="apple-converted-space"/>
          <w:i/>
          <w:iCs/>
          <w:color w:val="000000"/>
        </w:rPr>
        <w:t> </w:t>
      </w:r>
      <w:r>
        <w:rPr>
          <w:color w:val="000000"/>
        </w:rPr>
        <w:t>,</w:t>
      </w:r>
      <w:r>
        <w:rPr>
          <w:rStyle w:val="apple-converted-space"/>
          <w:color w:val="000000"/>
        </w:rPr>
        <w:t> </w:t>
      </w:r>
      <w:r>
        <w:rPr>
          <w:i/>
          <w:iCs/>
          <w:color w:val="000000"/>
        </w:rPr>
        <w:t>1</w:t>
      </w:r>
      <w:r>
        <w:rPr>
          <w:color w:val="000000"/>
        </w:rPr>
        <w:t>(4</w:t>
      </w:r>
      <w:r w:rsidR="009B6095">
        <w:rPr>
          <w:color w:val="000000"/>
        </w:rPr>
        <w:t>:2</w:t>
      </w:r>
      <w:r>
        <w:rPr>
          <w:color w:val="000000"/>
        </w:rPr>
        <w:t>), 536–548.</w:t>
      </w:r>
      <w:r>
        <w:rPr>
          <w:rStyle w:val="apple-converted-space"/>
          <w:color w:val="000000"/>
        </w:rPr>
        <w:t> </w:t>
      </w:r>
    </w:p>
    <w:p w14:paraId="71940C35" w14:textId="5E9AD561" w:rsidR="00D23E05" w:rsidRDefault="00447C50">
      <w:pPr>
        <w:pStyle w:val="NormalWeb"/>
        <w:ind w:left="567" w:hanging="567"/>
        <w:divId w:val="885679319"/>
        <w:rPr>
          <w:rStyle w:val="apple-converted-space"/>
          <w:color w:val="000000"/>
        </w:rPr>
      </w:pPr>
      <w:r w:rsidRPr="00447C50">
        <w:rPr>
          <w:rStyle w:val="apple-converted-space"/>
          <w:color w:val="000000"/>
        </w:rPr>
        <w:t>Miller, J., &amp; Basset, N. (2020). Intersectionality in the LGBTQIA community. icma.org. Retrieved April 19, 2023, from https://icma.org/articles/pm-magazine/intersectionality-lgbtqia-community</w:t>
      </w:r>
    </w:p>
    <w:p w14:paraId="4967C1C4" w14:textId="42D7218B" w:rsidR="000A617C" w:rsidRDefault="000A617C" w:rsidP="00B02A91">
      <w:pPr>
        <w:pStyle w:val="NormalWeb"/>
        <w:ind w:left="567" w:hanging="567"/>
        <w:divId w:val="2075541081"/>
        <w:rPr>
          <w:rStyle w:val="apple-converted-space"/>
          <w:color w:val="000000"/>
        </w:rPr>
      </w:pPr>
      <w:r>
        <w:rPr>
          <w:color w:val="000000"/>
        </w:rPr>
        <w:t>Nam. (2016).</w:t>
      </w:r>
      <w:r>
        <w:rPr>
          <w:rStyle w:val="apple-converted-space"/>
          <w:color w:val="000000"/>
        </w:rPr>
        <w:t> </w:t>
      </w:r>
      <w:r>
        <w:rPr>
          <w:i/>
          <w:iCs/>
          <w:color w:val="000000"/>
        </w:rPr>
        <w:t>Conflict perspective of crime and deviance</w:t>
      </w:r>
      <w:r>
        <w:rPr>
          <w:color w:val="000000"/>
        </w:rPr>
        <w:t>. Sociology Club. Retrieved April 2, 2023, from https://www.everythingsociology.com/2014/05/conflict-perspective-on-crime-and.html?m=1</w:t>
      </w:r>
      <w:r>
        <w:rPr>
          <w:rStyle w:val="apple-converted-space"/>
          <w:color w:val="000000"/>
        </w:rPr>
        <w:t> </w:t>
      </w:r>
    </w:p>
    <w:p w14:paraId="05D58865" w14:textId="77777777" w:rsidR="008D29CF" w:rsidRDefault="008D29CF">
      <w:pPr>
        <w:pStyle w:val="NormalWeb"/>
        <w:ind w:left="567" w:hanging="567"/>
        <w:divId w:val="474876698"/>
        <w:rPr>
          <w:color w:val="000000"/>
        </w:rPr>
      </w:pPr>
      <w:r>
        <w:rPr>
          <w:color w:val="000000"/>
        </w:rPr>
        <w:t>Nickerson, C. (2022, August 31).</w:t>
      </w:r>
      <w:r>
        <w:rPr>
          <w:rStyle w:val="apple-converted-space"/>
          <w:color w:val="000000"/>
        </w:rPr>
        <w:t> </w:t>
      </w:r>
      <w:r>
        <w:rPr>
          <w:i/>
          <w:iCs/>
          <w:color w:val="000000"/>
        </w:rPr>
        <w:t>Anomie Theory of Deviance in Sociology</w:t>
      </w:r>
      <w:r>
        <w:rPr>
          <w:color w:val="000000"/>
        </w:rPr>
        <w:t>. Anomie theory of deviance in sociology. Retrieved March 7, 2023, from https://simplysociology.com/anomie-theory-sociology.html</w:t>
      </w:r>
      <w:r>
        <w:rPr>
          <w:rStyle w:val="apple-converted-space"/>
          <w:color w:val="000000"/>
        </w:rPr>
        <w:t> </w:t>
      </w:r>
    </w:p>
    <w:p w14:paraId="48DFAC85" w14:textId="4E7A22CA" w:rsidR="00527212" w:rsidRDefault="000B3614" w:rsidP="00F81101">
      <w:pPr>
        <w:pStyle w:val="NormalWeb"/>
        <w:ind w:left="567" w:hanging="567"/>
        <w:rPr>
          <w:rStyle w:val="apple-converted-space"/>
          <w:color w:val="000000"/>
        </w:rPr>
      </w:pPr>
      <w:r>
        <w:rPr>
          <w:color w:val="000000"/>
        </w:rPr>
        <w:t>Nickerson, C., (2023, February 8).</w:t>
      </w:r>
      <w:r>
        <w:rPr>
          <w:rStyle w:val="apple-converted-space"/>
          <w:color w:val="000000"/>
        </w:rPr>
        <w:t> </w:t>
      </w:r>
      <w:r>
        <w:rPr>
          <w:i/>
          <w:iCs/>
          <w:color w:val="000000"/>
        </w:rPr>
        <w:t>Biological theories of crime</w:t>
      </w:r>
      <w:r>
        <w:rPr>
          <w:color w:val="000000"/>
        </w:rPr>
        <w:t xml:space="preserve">. Study Guides for Psychology Students - Simply Psychology. Retrieved March 7, 2023, from </w:t>
      </w:r>
      <w:r w:rsidR="00DA7A65" w:rsidRPr="00197E82">
        <w:rPr>
          <w:color w:val="000000"/>
        </w:rPr>
        <w:t>https://simplypsychology.org/biological-theories-crime.html#Degeneration-Theory-1857</w:t>
      </w:r>
      <w:r>
        <w:rPr>
          <w:rStyle w:val="apple-converted-space"/>
          <w:color w:val="000000"/>
        </w:rPr>
        <w:t> </w:t>
      </w:r>
    </w:p>
    <w:p w14:paraId="390591B0" w14:textId="3965A489" w:rsidR="00DA7A65" w:rsidRDefault="00DA7A65" w:rsidP="000D6B3C">
      <w:pPr>
        <w:pStyle w:val="NormalWeb"/>
        <w:ind w:left="567" w:hanging="567"/>
        <w:divId w:val="764307393"/>
        <w:rPr>
          <w:color w:val="000000"/>
        </w:rPr>
      </w:pPr>
      <w:r>
        <w:rPr>
          <w:color w:val="000000"/>
        </w:rPr>
        <w:t>Nickerson, C., (2023, February 24).</w:t>
      </w:r>
      <w:r>
        <w:rPr>
          <w:rStyle w:val="apple-converted-space"/>
          <w:color w:val="000000"/>
        </w:rPr>
        <w:t> </w:t>
      </w:r>
      <w:r>
        <w:rPr>
          <w:i/>
          <w:iCs/>
          <w:color w:val="000000"/>
        </w:rPr>
        <w:t>Labeling theory of deviance in sociology: Definitions &amp; examples</w:t>
      </w:r>
      <w:r>
        <w:rPr>
          <w:color w:val="000000"/>
        </w:rPr>
        <w:t>. Simply Psychology. Retrieved April 2, 2023, from https://simplypsychology.org/labeling-theory.html</w:t>
      </w:r>
      <w:r>
        <w:rPr>
          <w:rStyle w:val="apple-converted-space"/>
          <w:color w:val="000000"/>
        </w:rPr>
        <w:t> </w:t>
      </w:r>
    </w:p>
    <w:p w14:paraId="77174A68" w14:textId="37273D2E" w:rsidR="00527212" w:rsidRDefault="00F81101" w:rsidP="00880F21">
      <w:pPr>
        <w:pStyle w:val="NormalWeb"/>
        <w:ind w:left="567" w:hanging="567"/>
        <w:divId w:val="2054385720"/>
        <w:rPr>
          <w:rStyle w:val="apple-converted-space"/>
          <w:color w:val="000000"/>
        </w:rPr>
      </w:pPr>
      <w:r>
        <w:rPr>
          <w:color w:val="000000"/>
        </w:rPr>
        <w:t>Okada, D. (2015).</w:t>
      </w:r>
      <w:r>
        <w:rPr>
          <w:rStyle w:val="apple-converted-space"/>
          <w:color w:val="000000"/>
        </w:rPr>
        <w:t> </w:t>
      </w:r>
      <w:r>
        <w:rPr>
          <w:i/>
          <w:iCs/>
          <w:color w:val="000000"/>
        </w:rPr>
        <w:t>Chapter 3 criminological theory and crime explanation distribute</w:t>
      </w:r>
      <w:r>
        <w:rPr>
          <w:color w:val="000000"/>
        </w:rPr>
        <w:t xml:space="preserve">. Sage.com. Retrieved March 13, 2023, from </w:t>
      </w:r>
      <w:r w:rsidR="00F6712A" w:rsidRPr="00832CC8">
        <w:rPr>
          <w:color w:val="000000"/>
        </w:rPr>
        <w:t>https://uk.sagepub.com/sites/default/files/upm-binaries/65244_Maguire_Chapter_3.pdf</w:t>
      </w:r>
      <w:r>
        <w:rPr>
          <w:rStyle w:val="apple-converted-space"/>
          <w:color w:val="000000"/>
        </w:rPr>
        <w:t> </w:t>
      </w:r>
    </w:p>
    <w:p w14:paraId="28AB183C" w14:textId="1EB4606F" w:rsidR="00F6712A" w:rsidRDefault="00F6712A" w:rsidP="00832CC8">
      <w:pPr>
        <w:pStyle w:val="NormalWeb"/>
        <w:ind w:left="567" w:hanging="567"/>
        <w:divId w:val="814294151"/>
        <w:rPr>
          <w:color w:val="000000"/>
        </w:rPr>
      </w:pPr>
      <w:r>
        <w:rPr>
          <w:color w:val="000000"/>
        </w:rPr>
        <w:t>Schiffer, M. (2022).</w:t>
      </w:r>
      <w:r>
        <w:rPr>
          <w:rStyle w:val="apple-converted-space"/>
          <w:color w:val="000000"/>
        </w:rPr>
        <w:t> </w:t>
      </w:r>
      <w:r>
        <w:rPr>
          <w:i/>
          <w:iCs/>
          <w:color w:val="000000"/>
        </w:rPr>
        <w:t>Take online courses. earn college credit. Research Schools, Degrees &amp; Careers</w:t>
      </w:r>
      <w:r>
        <w:rPr>
          <w:color w:val="000000"/>
        </w:rPr>
        <w:t>. Study.com | Take Online Courses. Earn College Credit. Research Schools, Degrees &amp; Careers. Retrieved April 19, 2023, from https://study.com/learn/lesson/reciprocal-determinism-examples-types.html</w:t>
      </w:r>
      <w:r>
        <w:rPr>
          <w:rStyle w:val="apple-converted-space"/>
          <w:color w:val="000000"/>
        </w:rPr>
        <w:t> </w:t>
      </w:r>
    </w:p>
    <w:p w14:paraId="174D4CCC" w14:textId="6D97E41E" w:rsidR="00283223" w:rsidRDefault="00283223" w:rsidP="008C3EF5">
      <w:pPr>
        <w:pStyle w:val="NormalWeb"/>
        <w:ind w:left="567" w:hanging="567"/>
        <w:divId w:val="1994748410"/>
        <w:rPr>
          <w:rStyle w:val="apple-converted-space"/>
          <w:color w:val="000000"/>
        </w:rPr>
      </w:pPr>
      <w:r>
        <w:rPr>
          <w:color w:val="000000"/>
        </w:rPr>
        <w:t>Schueneman, T. (2021, May 25).</w:t>
      </w:r>
      <w:r>
        <w:rPr>
          <w:rStyle w:val="apple-converted-space"/>
          <w:color w:val="000000"/>
        </w:rPr>
        <w:t> </w:t>
      </w:r>
      <w:r>
        <w:rPr>
          <w:i/>
          <w:iCs/>
          <w:color w:val="000000"/>
        </w:rPr>
        <w:t>Criminology theories: Three psychological concepts of criminal behavior</w:t>
      </w:r>
      <w:r>
        <w:rPr>
          <w:color w:val="000000"/>
        </w:rPr>
        <w:t xml:space="preserve">. Point Park University Online. Retrieved March 5, 2023, from </w:t>
      </w:r>
      <w:r w:rsidR="0025248A" w:rsidRPr="0025248A">
        <w:rPr>
          <w:color w:val="000000"/>
        </w:rPr>
        <w:t>https://online.pointpark.edu/criminal-justice/psychological-theories-of-crime/</w:t>
      </w:r>
      <w:r>
        <w:rPr>
          <w:rStyle w:val="apple-converted-space"/>
          <w:color w:val="000000"/>
        </w:rPr>
        <w:t> </w:t>
      </w:r>
    </w:p>
    <w:p w14:paraId="55AD1439" w14:textId="2F2E329C" w:rsidR="0025248A" w:rsidRDefault="0025248A" w:rsidP="0025248A">
      <w:pPr>
        <w:pStyle w:val="NormalWeb"/>
        <w:ind w:left="567" w:hanging="567"/>
        <w:divId w:val="151919877"/>
        <w:rPr>
          <w:color w:val="000000"/>
        </w:rPr>
      </w:pPr>
      <w:r>
        <w:rPr>
          <w:color w:val="000000"/>
        </w:rPr>
        <w:t>Shaw, Clifford, Henry. (2010).</w:t>
      </w:r>
      <w:r>
        <w:rPr>
          <w:rStyle w:val="apple-converted-space"/>
          <w:color w:val="000000"/>
        </w:rPr>
        <w:t> </w:t>
      </w:r>
      <w:r>
        <w:rPr>
          <w:i/>
          <w:iCs/>
          <w:color w:val="000000"/>
        </w:rPr>
        <w:t>Encyclopedia of criminological theory - sage publications inc</w:t>
      </w:r>
      <w:r>
        <w:rPr>
          <w:color w:val="000000"/>
        </w:rPr>
        <w:t xml:space="preserve">. SAGE.com. Retrieved March 7, 2023, from </w:t>
      </w:r>
      <w:r>
        <w:rPr>
          <w:color w:val="000000"/>
        </w:rPr>
        <w:lastRenderedPageBreak/>
        <w:t>https://study.sagepub.com/system/files/Shaw,_Clifford_R.,_and_Henry_D._McKay_-_Social_Disorganization_Theory.pdf</w:t>
      </w:r>
      <w:r>
        <w:rPr>
          <w:rStyle w:val="apple-converted-space"/>
          <w:color w:val="000000"/>
        </w:rPr>
        <w:t> </w:t>
      </w:r>
    </w:p>
    <w:p w14:paraId="0F5A0F7E" w14:textId="77777777" w:rsidR="007D4CA3" w:rsidRDefault="007D4CA3">
      <w:pPr>
        <w:pStyle w:val="NormalWeb"/>
        <w:ind w:left="567" w:hanging="567"/>
        <w:divId w:val="1219323003"/>
        <w:rPr>
          <w:color w:val="000000"/>
        </w:rPr>
      </w:pPr>
      <w:r>
        <w:rPr>
          <w:color w:val="000000"/>
        </w:rPr>
        <w:t>Williams, F. P., &amp; McShane, M. D. (2018).</w:t>
      </w:r>
      <w:r>
        <w:rPr>
          <w:rStyle w:val="apple-converted-space"/>
          <w:color w:val="000000"/>
        </w:rPr>
        <w:t> </w:t>
      </w:r>
      <w:r>
        <w:rPr>
          <w:i/>
          <w:iCs/>
          <w:color w:val="000000"/>
        </w:rPr>
        <w:t>Criminological theory</w:t>
      </w:r>
      <w:r>
        <w:rPr>
          <w:rStyle w:val="apple-converted-space"/>
          <w:color w:val="000000"/>
        </w:rPr>
        <w:t> </w:t>
      </w:r>
      <w:r>
        <w:rPr>
          <w:color w:val="000000"/>
        </w:rPr>
        <w:t>(7th ed.). Pearson.</w:t>
      </w:r>
      <w:r>
        <w:rPr>
          <w:rStyle w:val="apple-converted-space"/>
          <w:color w:val="000000"/>
        </w:rPr>
        <w:t> </w:t>
      </w:r>
    </w:p>
    <w:p w14:paraId="3F3033BD" w14:textId="373DB9CB" w:rsidR="007D76F3" w:rsidRDefault="007D76F3" w:rsidP="007D76F3">
      <w:pPr>
        <w:spacing w:after="240"/>
      </w:pPr>
    </w:p>
    <w:p w14:paraId="560D7C4F" w14:textId="34762580" w:rsidR="007D76F3" w:rsidRDefault="007D76F3" w:rsidP="007D76F3">
      <w:pPr>
        <w:spacing w:after="240"/>
      </w:pPr>
      <w:r>
        <w:t>--</w:t>
      </w:r>
      <w:r w:rsidR="009B741B">
        <w:t>END OF PAPER--</w:t>
      </w:r>
    </w:p>
    <w:p w14:paraId="26280E22" w14:textId="6CA082BE" w:rsidR="007D76F3" w:rsidRDefault="007D76F3" w:rsidP="007D76F3">
      <w:pPr>
        <w:spacing w:after="240"/>
      </w:pPr>
    </w:p>
    <w:p w14:paraId="64C4A80F" w14:textId="77777777" w:rsidR="007D76F3" w:rsidRDefault="007D76F3" w:rsidP="007D76F3">
      <w:pPr>
        <w:spacing w:after="240"/>
      </w:pPr>
    </w:p>
    <w:p w14:paraId="13DB16A6" w14:textId="387B48B1" w:rsidR="007D76F3" w:rsidRDefault="007D76F3" w:rsidP="007D76F3">
      <w:pPr>
        <w:spacing w:after="240"/>
      </w:pPr>
      <w:r>
        <w:rPr>
          <w:b/>
          <w:bCs/>
        </w:rPr>
        <w:t xml:space="preserve">RESPONSE TO REVIEWED DOCUMENT </w:t>
      </w:r>
      <w:r>
        <w:t>–</w:t>
      </w:r>
    </w:p>
    <w:p w14:paraId="48744F1E" w14:textId="3FFCB8A0" w:rsidR="007D76F3" w:rsidRDefault="007276AD" w:rsidP="009507A2">
      <w:pPr>
        <w:pStyle w:val="ListParagraph"/>
        <w:numPr>
          <w:ilvl w:val="0"/>
          <w:numId w:val="19"/>
        </w:numPr>
        <w:spacing w:after="240"/>
      </w:pPr>
      <w:r>
        <w:t>Consider adding in the idea of nature vs nurt</w:t>
      </w:r>
      <w:r w:rsidR="00584329">
        <w:t xml:space="preserve">ure </w:t>
      </w:r>
      <w:r w:rsidR="00CF2FF8">
        <w:t xml:space="preserve">in criminal behavior into the intro. </w:t>
      </w:r>
      <w:r w:rsidR="00142DF3">
        <w:rPr>
          <w:color w:val="C00000"/>
        </w:rPr>
        <w:t>P.</w:t>
      </w:r>
      <w:r w:rsidR="0099235C">
        <w:rPr>
          <w:color w:val="C00000"/>
        </w:rPr>
        <w:t xml:space="preserve"> 4</w:t>
      </w:r>
    </w:p>
    <w:p w14:paraId="6BA02151" w14:textId="4CF5454A" w:rsidR="00175C17" w:rsidRPr="00E110F4" w:rsidRDefault="00175C17" w:rsidP="009507A2">
      <w:pPr>
        <w:pStyle w:val="ListParagraph"/>
        <w:numPr>
          <w:ilvl w:val="0"/>
          <w:numId w:val="19"/>
        </w:numPr>
        <w:spacing w:after="240"/>
      </w:pPr>
      <w:r>
        <w:t xml:space="preserve">Encase social cognitive triadic theory via bandura. </w:t>
      </w:r>
      <w:r w:rsidR="009C6C77">
        <w:rPr>
          <w:color w:val="C00000"/>
        </w:rPr>
        <w:t xml:space="preserve">P. </w:t>
      </w:r>
      <w:r w:rsidR="0000201F">
        <w:rPr>
          <w:color w:val="C00000"/>
        </w:rPr>
        <w:t>16</w:t>
      </w:r>
    </w:p>
    <w:p w14:paraId="6DD8AD40" w14:textId="0463A378" w:rsidR="00E110F4" w:rsidRDefault="00D74A2D" w:rsidP="009507A2">
      <w:pPr>
        <w:pStyle w:val="ListParagraph"/>
        <w:numPr>
          <w:ilvl w:val="0"/>
          <w:numId w:val="19"/>
        </w:numPr>
        <w:spacing w:after="240"/>
        <w:rPr>
          <w:color w:val="000000" w:themeColor="text1"/>
        </w:rPr>
      </w:pPr>
      <w:r w:rsidRPr="003E7E4B">
        <w:rPr>
          <w:color w:val="000000" w:themeColor="text1"/>
        </w:rPr>
        <w:t>Add in an Individual differences influencing crime section</w:t>
      </w:r>
      <w:r w:rsidR="006A0836">
        <w:rPr>
          <w:color w:val="000000" w:themeColor="text1"/>
        </w:rPr>
        <w:t xml:space="preserve">. Tell why it impacts. </w:t>
      </w:r>
      <w:r w:rsidR="005522D2">
        <w:rPr>
          <w:color w:val="C00000"/>
        </w:rPr>
        <w:t>P. 17</w:t>
      </w:r>
    </w:p>
    <w:p w14:paraId="25AA06CD" w14:textId="22B9E51A" w:rsidR="003E7E4B" w:rsidRDefault="006A0836" w:rsidP="009507A2">
      <w:pPr>
        <w:pStyle w:val="ListParagraph"/>
        <w:numPr>
          <w:ilvl w:val="0"/>
          <w:numId w:val="19"/>
        </w:numPr>
        <w:spacing w:after="240"/>
        <w:rPr>
          <w:color w:val="000000" w:themeColor="text1"/>
        </w:rPr>
      </w:pPr>
      <w:r>
        <w:rPr>
          <w:color w:val="000000" w:themeColor="text1"/>
        </w:rPr>
        <w:t xml:space="preserve">Fit in </w:t>
      </w:r>
      <w:proofErr w:type="spellStart"/>
      <w:r>
        <w:rPr>
          <w:color w:val="000000" w:themeColor="text1"/>
        </w:rPr>
        <w:t>Banduras</w:t>
      </w:r>
      <w:proofErr w:type="spellEnd"/>
      <w:r>
        <w:rPr>
          <w:color w:val="000000" w:themeColor="text1"/>
        </w:rPr>
        <w:t xml:space="preserve"> Moral disengagement</w:t>
      </w:r>
      <w:r w:rsidR="00E03935">
        <w:rPr>
          <w:color w:val="000000" w:themeColor="text1"/>
        </w:rPr>
        <w:t xml:space="preserve">. </w:t>
      </w:r>
      <w:r w:rsidR="005522D2">
        <w:rPr>
          <w:color w:val="C00000"/>
        </w:rPr>
        <w:t>P. 17</w:t>
      </w:r>
    </w:p>
    <w:p w14:paraId="4491FBCA" w14:textId="682C89B6" w:rsidR="00E03935" w:rsidRDefault="00E03935" w:rsidP="009507A2">
      <w:pPr>
        <w:pStyle w:val="ListParagraph"/>
        <w:numPr>
          <w:ilvl w:val="0"/>
          <w:numId w:val="19"/>
        </w:numPr>
        <w:spacing w:after="240"/>
        <w:rPr>
          <w:color w:val="000000" w:themeColor="text1"/>
        </w:rPr>
      </w:pPr>
      <w:r>
        <w:rPr>
          <w:color w:val="000000" w:themeColor="text1"/>
        </w:rPr>
        <w:t xml:space="preserve">Provide more specific examples. Help differentiate. </w:t>
      </w:r>
      <w:r w:rsidR="00736869">
        <w:rPr>
          <w:color w:val="C00000"/>
        </w:rPr>
        <w:t xml:space="preserve">Done throughout </w:t>
      </w:r>
    </w:p>
    <w:p w14:paraId="4B57E33D" w14:textId="4A1FBA09" w:rsidR="00E03935" w:rsidRDefault="00331A91" w:rsidP="009507A2">
      <w:pPr>
        <w:pStyle w:val="ListParagraph"/>
        <w:numPr>
          <w:ilvl w:val="0"/>
          <w:numId w:val="19"/>
        </w:numPr>
        <w:spacing w:after="240"/>
        <w:rPr>
          <w:color w:val="000000" w:themeColor="text1"/>
        </w:rPr>
      </w:pPr>
      <w:r>
        <w:rPr>
          <w:color w:val="000000" w:themeColor="text1"/>
        </w:rPr>
        <w:t>Add and cite tables or im</w:t>
      </w:r>
      <w:r w:rsidR="00DE42AC">
        <w:rPr>
          <w:color w:val="000000" w:themeColor="text1"/>
        </w:rPr>
        <w:t xml:space="preserve">ages. </w:t>
      </w:r>
    </w:p>
    <w:p w14:paraId="39A685B0" w14:textId="2D6E51B9" w:rsidR="00EB652F" w:rsidRPr="00EB652F" w:rsidRDefault="00DE42AC" w:rsidP="00EB652F">
      <w:pPr>
        <w:pStyle w:val="ListParagraph"/>
        <w:numPr>
          <w:ilvl w:val="0"/>
          <w:numId w:val="19"/>
        </w:numPr>
        <w:spacing w:after="240"/>
        <w:rPr>
          <w:color w:val="000000" w:themeColor="text1"/>
        </w:rPr>
      </w:pPr>
      <w:r>
        <w:rPr>
          <w:color w:val="000000" w:themeColor="text1"/>
        </w:rPr>
        <w:t xml:space="preserve">Discussion questions. </w:t>
      </w:r>
      <w:r>
        <w:rPr>
          <w:color w:val="C00000"/>
        </w:rPr>
        <w:t xml:space="preserve">P. </w:t>
      </w:r>
      <w:r w:rsidR="00736869">
        <w:rPr>
          <w:color w:val="C00000"/>
        </w:rPr>
        <w:t>19</w:t>
      </w:r>
    </w:p>
    <w:sectPr w:rsidR="00EB652F" w:rsidRPr="00EB652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642A" w14:textId="77777777" w:rsidR="00C35AB9" w:rsidRDefault="00C35AB9" w:rsidP="00136E48">
      <w:pPr>
        <w:spacing w:line="240" w:lineRule="auto"/>
      </w:pPr>
      <w:r>
        <w:separator/>
      </w:r>
    </w:p>
  </w:endnote>
  <w:endnote w:type="continuationSeparator" w:id="0">
    <w:p w14:paraId="7EB5000F" w14:textId="77777777" w:rsidR="00C35AB9" w:rsidRDefault="00C35AB9" w:rsidP="00136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FB2A" w14:textId="77777777" w:rsidR="00C35AB9" w:rsidRDefault="00C35AB9" w:rsidP="00136E48">
      <w:pPr>
        <w:spacing w:line="240" w:lineRule="auto"/>
      </w:pPr>
      <w:r>
        <w:separator/>
      </w:r>
    </w:p>
  </w:footnote>
  <w:footnote w:type="continuationSeparator" w:id="0">
    <w:p w14:paraId="6F21818E" w14:textId="77777777" w:rsidR="00C35AB9" w:rsidRDefault="00C35AB9" w:rsidP="00136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675225"/>
      <w:docPartObj>
        <w:docPartGallery w:val="Page Numbers (Top of Page)"/>
        <w:docPartUnique/>
      </w:docPartObj>
    </w:sdtPr>
    <w:sdtContent>
      <w:p w14:paraId="12A57C89" w14:textId="1847646F" w:rsidR="00CD50DE" w:rsidRDefault="00CD50DE" w:rsidP="00771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402F9D" w14:textId="77777777" w:rsidR="00140836" w:rsidRDefault="00140836" w:rsidP="00CD50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665191"/>
      <w:docPartObj>
        <w:docPartGallery w:val="Page Numbers (Top of Page)"/>
        <w:docPartUnique/>
      </w:docPartObj>
    </w:sdtPr>
    <w:sdtContent>
      <w:p w14:paraId="05E4BFFC" w14:textId="6CA03AED" w:rsidR="00CD50DE" w:rsidRDefault="00CD50DE" w:rsidP="00771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483EB1" w14:textId="564CE8E2" w:rsidR="00136E48" w:rsidRDefault="00994FBA" w:rsidP="00CD50DE">
    <w:pPr>
      <w:pStyle w:val="Header"/>
      <w:ind w:right="360"/>
    </w:pPr>
    <w:r>
      <w:t>J</w:t>
    </w:r>
    <w:r w:rsidR="00542F39">
      <w:t xml:space="preserve">. Mullen | </w:t>
    </w:r>
    <w:r w:rsidR="00795D8C">
      <w:t>Major Original Work</w:t>
    </w:r>
    <w:r w:rsidR="001639F0">
      <w:t>- Understanding the Criminal Mind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D69F6"/>
    <w:multiLevelType w:val="hybridMultilevel"/>
    <w:tmpl w:val="E40066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60C17B2"/>
    <w:multiLevelType w:val="hybridMultilevel"/>
    <w:tmpl w:val="58FE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2749E"/>
    <w:multiLevelType w:val="hybridMultilevel"/>
    <w:tmpl w:val="4EEE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F2487"/>
    <w:multiLevelType w:val="hybridMultilevel"/>
    <w:tmpl w:val="B67A176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6184E97"/>
    <w:multiLevelType w:val="hybridMultilevel"/>
    <w:tmpl w:val="930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703619">
    <w:abstractNumId w:val="12"/>
  </w:num>
  <w:num w:numId="2" w16cid:durableId="686181434">
    <w:abstractNumId w:val="11"/>
  </w:num>
  <w:num w:numId="3" w16cid:durableId="1175681077">
    <w:abstractNumId w:val="17"/>
  </w:num>
  <w:num w:numId="4" w16cid:durableId="807670160">
    <w:abstractNumId w:val="13"/>
  </w:num>
  <w:num w:numId="5" w16cid:durableId="1091895887">
    <w:abstractNumId w:val="9"/>
  </w:num>
  <w:num w:numId="6" w16cid:durableId="1635283198">
    <w:abstractNumId w:val="7"/>
  </w:num>
  <w:num w:numId="7" w16cid:durableId="102892017">
    <w:abstractNumId w:val="6"/>
  </w:num>
  <w:num w:numId="8" w16cid:durableId="1426925298">
    <w:abstractNumId w:val="5"/>
  </w:num>
  <w:num w:numId="9" w16cid:durableId="310601824">
    <w:abstractNumId w:val="4"/>
  </w:num>
  <w:num w:numId="10" w16cid:durableId="1286883476">
    <w:abstractNumId w:val="8"/>
  </w:num>
  <w:num w:numId="11" w16cid:durableId="971129918">
    <w:abstractNumId w:val="3"/>
  </w:num>
  <w:num w:numId="12" w16cid:durableId="165754077">
    <w:abstractNumId w:val="2"/>
  </w:num>
  <w:num w:numId="13" w16cid:durableId="822355237">
    <w:abstractNumId w:val="1"/>
  </w:num>
  <w:num w:numId="14" w16cid:durableId="2126458712">
    <w:abstractNumId w:val="0"/>
  </w:num>
  <w:num w:numId="15" w16cid:durableId="171841802">
    <w:abstractNumId w:val="16"/>
  </w:num>
  <w:num w:numId="16" w16cid:durableId="177352567">
    <w:abstractNumId w:val="14"/>
  </w:num>
  <w:num w:numId="17" w16cid:durableId="761339193">
    <w:abstractNumId w:val="15"/>
  </w:num>
  <w:num w:numId="18" w16cid:durableId="1982496012">
    <w:abstractNumId w:val="18"/>
  </w:num>
  <w:num w:numId="19" w16cid:durableId="154521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48"/>
    <w:rsid w:val="000005E5"/>
    <w:rsid w:val="000009E7"/>
    <w:rsid w:val="000010C0"/>
    <w:rsid w:val="000011E8"/>
    <w:rsid w:val="00001BAF"/>
    <w:rsid w:val="0000201F"/>
    <w:rsid w:val="000052F6"/>
    <w:rsid w:val="0000651A"/>
    <w:rsid w:val="000065E0"/>
    <w:rsid w:val="00006F4E"/>
    <w:rsid w:val="00007522"/>
    <w:rsid w:val="00010ADC"/>
    <w:rsid w:val="00010FE7"/>
    <w:rsid w:val="00015DEA"/>
    <w:rsid w:val="00016562"/>
    <w:rsid w:val="00020A00"/>
    <w:rsid w:val="00020AF6"/>
    <w:rsid w:val="0002321E"/>
    <w:rsid w:val="00024932"/>
    <w:rsid w:val="00025B2C"/>
    <w:rsid w:val="00026137"/>
    <w:rsid w:val="00026310"/>
    <w:rsid w:val="00030813"/>
    <w:rsid w:val="00030B9E"/>
    <w:rsid w:val="00030CAB"/>
    <w:rsid w:val="00031CD6"/>
    <w:rsid w:val="000321AB"/>
    <w:rsid w:val="000330E9"/>
    <w:rsid w:val="000332F7"/>
    <w:rsid w:val="000360B5"/>
    <w:rsid w:val="0003674D"/>
    <w:rsid w:val="00043B0F"/>
    <w:rsid w:val="00043ED8"/>
    <w:rsid w:val="000464D7"/>
    <w:rsid w:val="00053E04"/>
    <w:rsid w:val="00055630"/>
    <w:rsid w:val="00056BA8"/>
    <w:rsid w:val="00057BF2"/>
    <w:rsid w:val="00060630"/>
    <w:rsid w:val="00061C24"/>
    <w:rsid w:val="00061C76"/>
    <w:rsid w:val="000643E9"/>
    <w:rsid w:val="000654FF"/>
    <w:rsid w:val="00066323"/>
    <w:rsid w:val="00066D37"/>
    <w:rsid w:val="00067776"/>
    <w:rsid w:val="00067AEE"/>
    <w:rsid w:val="00071E22"/>
    <w:rsid w:val="00073F5E"/>
    <w:rsid w:val="000742D7"/>
    <w:rsid w:val="00075719"/>
    <w:rsid w:val="000806C8"/>
    <w:rsid w:val="00081427"/>
    <w:rsid w:val="00081F35"/>
    <w:rsid w:val="00086B20"/>
    <w:rsid w:val="00087005"/>
    <w:rsid w:val="00087622"/>
    <w:rsid w:val="000901CC"/>
    <w:rsid w:val="00090363"/>
    <w:rsid w:val="0009080E"/>
    <w:rsid w:val="00095559"/>
    <w:rsid w:val="0009627A"/>
    <w:rsid w:val="0009787D"/>
    <w:rsid w:val="000A02FF"/>
    <w:rsid w:val="000A254F"/>
    <w:rsid w:val="000A45C6"/>
    <w:rsid w:val="000A617C"/>
    <w:rsid w:val="000A61EF"/>
    <w:rsid w:val="000A6519"/>
    <w:rsid w:val="000A654E"/>
    <w:rsid w:val="000A69CA"/>
    <w:rsid w:val="000A742F"/>
    <w:rsid w:val="000A75C2"/>
    <w:rsid w:val="000B0444"/>
    <w:rsid w:val="000B113A"/>
    <w:rsid w:val="000B2AA8"/>
    <w:rsid w:val="000B2B3F"/>
    <w:rsid w:val="000B3614"/>
    <w:rsid w:val="000B4278"/>
    <w:rsid w:val="000B562E"/>
    <w:rsid w:val="000B779F"/>
    <w:rsid w:val="000B7A11"/>
    <w:rsid w:val="000C119E"/>
    <w:rsid w:val="000C39E8"/>
    <w:rsid w:val="000C4204"/>
    <w:rsid w:val="000C44CA"/>
    <w:rsid w:val="000C529E"/>
    <w:rsid w:val="000D01D0"/>
    <w:rsid w:val="000D0438"/>
    <w:rsid w:val="000D199D"/>
    <w:rsid w:val="000D258C"/>
    <w:rsid w:val="000D3D10"/>
    <w:rsid w:val="000D52D7"/>
    <w:rsid w:val="000D6B3C"/>
    <w:rsid w:val="000D779D"/>
    <w:rsid w:val="000E104D"/>
    <w:rsid w:val="000E112B"/>
    <w:rsid w:val="000E3688"/>
    <w:rsid w:val="000E4CDC"/>
    <w:rsid w:val="000E4D6D"/>
    <w:rsid w:val="000E62E9"/>
    <w:rsid w:val="000E6AAF"/>
    <w:rsid w:val="000E6C79"/>
    <w:rsid w:val="000E6E52"/>
    <w:rsid w:val="000E7B3C"/>
    <w:rsid w:val="000F1E1F"/>
    <w:rsid w:val="000F283A"/>
    <w:rsid w:val="000F535E"/>
    <w:rsid w:val="000F5A69"/>
    <w:rsid w:val="000F7A2F"/>
    <w:rsid w:val="0010003A"/>
    <w:rsid w:val="0010008A"/>
    <w:rsid w:val="00100D22"/>
    <w:rsid w:val="00101B5A"/>
    <w:rsid w:val="00102DF0"/>
    <w:rsid w:val="00102F0B"/>
    <w:rsid w:val="0010453D"/>
    <w:rsid w:val="00104EFC"/>
    <w:rsid w:val="00105564"/>
    <w:rsid w:val="0010632B"/>
    <w:rsid w:val="00106453"/>
    <w:rsid w:val="0010717B"/>
    <w:rsid w:val="00107F97"/>
    <w:rsid w:val="0011006E"/>
    <w:rsid w:val="00111846"/>
    <w:rsid w:val="00112676"/>
    <w:rsid w:val="00112A30"/>
    <w:rsid w:val="001135AD"/>
    <w:rsid w:val="0011429E"/>
    <w:rsid w:val="0011518D"/>
    <w:rsid w:val="001166C3"/>
    <w:rsid w:val="00117BFC"/>
    <w:rsid w:val="00120BD4"/>
    <w:rsid w:val="00124476"/>
    <w:rsid w:val="001259BF"/>
    <w:rsid w:val="00125C02"/>
    <w:rsid w:val="0012700F"/>
    <w:rsid w:val="00127C3C"/>
    <w:rsid w:val="00130217"/>
    <w:rsid w:val="00133B9F"/>
    <w:rsid w:val="00136E48"/>
    <w:rsid w:val="00137C10"/>
    <w:rsid w:val="00140292"/>
    <w:rsid w:val="0014036A"/>
    <w:rsid w:val="00140836"/>
    <w:rsid w:val="0014116F"/>
    <w:rsid w:val="00141B12"/>
    <w:rsid w:val="00141E6D"/>
    <w:rsid w:val="00142DF3"/>
    <w:rsid w:val="001501D6"/>
    <w:rsid w:val="0015239B"/>
    <w:rsid w:val="001524EC"/>
    <w:rsid w:val="00153418"/>
    <w:rsid w:val="00153519"/>
    <w:rsid w:val="00153876"/>
    <w:rsid w:val="001541E5"/>
    <w:rsid w:val="00157258"/>
    <w:rsid w:val="00157AE5"/>
    <w:rsid w:val="00160D58"/>
    <w:rsid w:val="0016163F"/>
    <w:rsid w:val="00161839"/>
    <w:rsid w:val="0016299E"/>
    <w:rsid w:val="001639F0"/>
    <w:rsid w:val="00164CB9"/>
    <w:rsid w:val="001650D3"/>
    <w:rsid w:val="0016601A"/>
    <w:rsid w:val="001702C6"/>
    <w:rsid w:val="0017039B"/>
    <w:rsid w:val="00172245"/>
    <w:rsid w:val="00175566"/>
    <w:rsid w:val="00175C17"/>
    <w:rsid w:val="0017731D"/>
    <w:rsid w:val="00180660"/>
    <w:rsid w:val="00180ACB"/>
    <w:rsid w:val="00182438"/>
    <w:rsid w:val="00182924"/>
    <w:rsid w:val="00183EBB"/>
    <w:rsid w:val="00183F11"/>
    <w:rsid w:val="001863B2"/>
    <w:rsid w:val="001865BD"/>
    <w:rsid w:val="001876D3"/>
    <w:rsid w:val="00187D41"/>
    <w:rsid w:val="00190B16"/>
    <w:rsid w:val="001917C1"/>
    <w:rsid w:val="0019197E"/>
    <w:rsid w:val="00191D1B"/>
    <w:rsid w:val="00194BA8"/>
    <w:rsid w:val="00197E82"/>
    <w:rsid w:val="001A03C0"/>
    <w:rsid w:val="001A40D0"/>
    <w:rsid w:val="001A47D3"/>
    <w:rsid w:val="001A535E"/>
    <w:rsid w:val="001B0CCB"/>
    <w:rsid w:val="001B0F89"/>
    <w:rsid w:val="001B3775"/>
    <w:rsid w:val="001B4CB0"/>
    <w:rsid w:val="001B68F6"/>
    <w:rsid w:val="001B720D"/>
    <w:rsid w:val="001C0B1D"/>
    <w:rsid w:val="001C1B42"/>
    <w:rsid w:val="001C2F52"/>
    <w:rsid w:val="001C316E"/>
    <w:rsid w:val="001C321A"/>
    <w:rsid w:val="001D1A4D"/>
    <w:rsid w:val="001D1C10"/>
    <w:rsid w:val="001D212D"/>
    <w:rsid w:val="001D28B7"/>
    <w:rsid w:val="001D36B3"/>
    <w:rsid w:val="001D4004"/>
    <w:rsid w:val="001D643B"/>
    <w:rsid w:val="001D7B6E"/>
    <w:rsid w:val="001E29A8"/>
    <w:rsid w:val="001E3FC8"/>
    <w:rsid w:val="001E400A"/>
    <w:rsid w:val="001E461F"/>
    <w:rsid w:val="001E4FA7"/>
    <w:rsid w:val="001F0515"/>
    <w:rsid w:val="001F0CE2"/>
    <w:rsid w:val="001F1068"/>
    <w:rsid w:val="001F1596"/>
    <w:rsid w:val="001F2617"/>
    <w:rsid w:val="001F2728"/>
    <w:rsid w:val="001F2858"/>
    <w:rsid w:val="001F3915"/>
    <w:rsid w:val="001F45A8"/>
    <w:rsid w:val="001F5B8C"/>
    <w:rsid w:val="001F75AB"/>
    <w:rsid w:val="002015F0"/>
    <w:rsid w:val="00202012"/>
    <w:rsid w:val="00203191"/>
    <w:rsid w:val="00203831"/>
    <w:rsid w:val="002052B7"/>
    <w:rsid w:val="0020592F"/>
    <w:rsid w:val="002067EB"/>
    <w:rsid w:val="002106CC"/>
    <w:rsid w:val="00212A1C"/>
    <w:rsid w:val="00213D43"/>
    <w:rsid w:val="00213FBD"/>
    <w:rsid w:val="002144CB"/>
    <w:rsid w:val="00214B66"/>
    <w:rsid w:val="00215936"/>
    <w:rsid w:val="00215A58"/>
    <w:rsid w:val="00215C79"/>
    <w:rsid w:val="00216E79"/>
    <w:rsid w:val="00217C0A"/>
    <w:rsid w:val="0022293E"/>
    <w:rsid w:val="00223A29"/>
    <w:rsid w:val="002258A3"/>
    <w:rsid w:val="0022619B"/>
    <w:rsid w:val="00226568"/>
    <w:rsid w:val="0022780F"/>
    <w:rsid w:val="00230848"/>
    <w:rsid w:val="002316C1"/>
    <w:rsid w:val="00232EA9"/>
    <w:rsid w:val="0023461F"/>
    <w:rsid w:val="00240B4B"/>
    <w:rsid w:val="002416B1"/>
    <w:rsid w:val="00242268"/>
    <w:rsid w:val="00242958"/>
    <w:rsid w:val="00244AC4"/>
    <w:rsid w:val="00245275"/>
    <w:rsid w:val="002457E8"/>
    <w:rsid w:val="00247586"/>
    <w:rsid w:val="00247D94"/>
    <w:rsid w:val="00247F13"/>
    <w:rsid w:val="00250437"/>
    <w:rsid w:val="0025248A"/>
    <w:rsid w:val="002544F0"/>
    <w:rsid w:val="00254BF0"/>
    <w:rsid w:val="00255E9C"/>
    <w:rsid w:val="00256FBB"/>
    <w:rsid w:val="00261105"/>
    <w:rsid w:val="00262193"/>
    <w:rsid w:val="00263852"/>
    <w:rsid w:val="00266A2D"/>
    <w:rsid w:val="002726E2"/>
    <w:rsid w:val="0027301A"/>
    <w:rsid w:val="00274478"/>
    <w:rsid w:val="002753D7"/>
    <w:rsid w:val="002755D8"/>
    <w:rsid w:val="002757C4"/>
    <w:rsid w:val="0027628E"/>
    <w:rsid w:val="00280439"/>
    <w:rsid w:val="00280A0E"/>
    <w:rsid w:val="0028156D"/>
    <w:rsid w:val="00282BA9"/>
    <w:rsid w:val="00282CD7"/>
    <w:rsid w:val="00283223"/>
    <w:rsid w:val="002863FC"/>
    <w:rsid w:val="00287910"/>
    <w:rsid w:val="00291211"/>
    <w:rsid w:val="002918D8"/>
    <w:rsid w:val="00292487"/>
    <w:rsid w:val="00294F41"/>
    <w:rsid w:val="00295425"/>
    <w:rsid w:val="00296259"/>
    <w:rsid w:val="00297937"/>
    <w:rsid w:val="002A1517"/>
    <w:rsid w:val="002A2889"/>
    <w:rsid w:val="002A3017"/>
    <w:rsid w:val="002A3E46"/>
    <w:rsid w:val="002A4816"/>
    <w:rsid w:val="002A498F"/>
    <w:rsid w:val="002A4A56"/>
    <w:rsid w:val="002A4A57"/>
    <w:rsid w:val="002A6B21"/>
    <w:rsid w:val="002A74FB"/>
    <w:rsid w:val="002B1CDD"/>
    <w:rsid w:val="002B2CE2"/>
    <w:rsid w:val="002B4A12"/>
    <w:rsid w:val="002B6030"/>
    <w:rsid w:val="002B69F0"/>
    <w:rsid w:val="002C241A"/>
    <w:rsid w:val="002C3BE0"/>
    <w:rsid w:val="002C5A27"/>
    <w:rsid w:val="002C5C80"/>
    <w:rsid w:val="002C6D13"/>
    <w:rsid w:val="002D0EA8"/>
    <w:rsid w:val="002D10F3"/>
    <w:rsid w:val="002D2AA4"/>
    <w:rsid w:val="002D2F0A"/>
    <w:rsid w:val="002D4B87"/>
    <w:rsid w:val="002D5A14"/>
    <w:rsid w:val="002D60FE"/>
    <w:rsid w:val="002D6A91"/>
    <w:rsid w:val="002E06CE"/>
    <w:rsid w:val="002E0E25"/>
    <w:rsid w:val="002E1135"/>
    <w:rsid w:val="002E2336"/>
    <w:rsid w:val="002E2EBC"/>
    <w:rsid w:val="002E4303"/>
    <w:rsid w:val="002E4916"/>
    <w:rsid w:val="002E5357"/>
    <w:rsid w:val="002E5B10"/>
    <w:rsid w:val="002E6913"/>
    <w:rsid w:val="002F09B5"/>
    <w:rsid w:val="002F137E"/>
    <w:rsid w:val="002F3A70"/>
    <w:rsid w:val="002F3BC1"/>
    <w:rsid w:val="002F404C"/>
    <w:rsid w:val="002F41E6"/>
    <w:rsid w:val="002F4E62"/>
    <w:rsid w:val="002F576E"/>
    <w:rsid w:val="002F590C"/>
    <w:rsid w:val="002F70E3"/>
    <w:rsid w:val="002F7221"/>
    <w:rsid w:val="002F7395"/>
    <w:rsid w:val="003004D9"/>
    <w:rsid w:val="0030254A"/>
    <w:rsid w:val="003032AE"/>
    <w:rsid w:val="00303F72"/>
    <w:rsid w:val="003078B6"/>
    <w:rsid w:val="0030796F"/>
    <w:rsid w:val="0031005B"/>
    <w:rsid w:val="0031258D"/>
    <w:rsid w:val="00314965"/>
    <w:rsid w:val="00316FBD"/>
    <w:rsid w:val="0031700F"/>
    <w:rsid w:val="00317737"/>
    <w:rsid w:val="003208C5"/>
    <w:rsid w:val="00321E63"/>
    <w:rsid w:val="003226F0"/>
    <w:rsid w:val="003256BF"/>
    <w:rsid w:val="00325A74"/>
    <w:rsid w:val="00326E24"/>
    <w:rsid w:val="003276CD"/>
    <w:rsid w:val="00330325"/>
    <w:rsid w:val="003303A9"/>
    <w:rsid w:val="00331A91"/>
    <w:rsid w:val="003338B8"/>
    <w:rsid w:val="003345FD"/>
    <w:rsid w:val="00334923"/>
    <w:rsid w:val="003349DE"/>
    <w:rsid w:val="00335119"/>
    <w:rsid w:val="00337D8B"/>
    <w:rsid w:val="00340305"/>
    <w:rsid w:val="0034071C"/>
    <w:rsid w:val="003411A3"/>
    <w:rsid w:val="00341CF0"/>
    <w:rsid w:val="00344B4F"/>
    <w:rsid w:val="00344BCD"/>
    <w:rsid w:val="00345965"/>
    <w:rsid w:val="00347943"/>
    <w:rsid w:val="00350577"/>
    <w:rsid w:val="00353321"/>
    <w:rsid w:val="00355A4A"/>
    <w:rsid w:val="00355CA8"/>
    <w:rsid w:val="00355EF7"/>
    <w:rsid w:val="00357F59"/>
    <w:rsid w:val="00361E4F"/>
    <w:rsid w:val="003652B1"/>
    <w:rsid w:val="00365719"/>
    <w:rsid w:val="00365A78"/>
    <w:rsid w:val="00370961"/>
    <w:rsid w:val="00370CFD"/>
    <w:rsid w:val="003716C6"/>
    <w:rsid w:val="00372F22"/>
    <w:rsid w:val="00373A81"/>
    <w:rsid w:val="00374D13"/>
    <w:rsid w:val="0037670B"/>
    <w:rsid w:val="00377741"/>
    <w:rsid w:val="00381B9C"/>
    <w:rsid w:val="003842D5"/>
    <w:rsid w:val="003851C8"/>
    <w:rsid w:val="0039177F"/>
    <w:rsid w:val="0039195A"/>
    <w:rsid w:val="00391A41"/>
    <w:rsid w:val="00392673"/>
    <w:rsid w:val="00393970"/>
    <w:rsid w:val="003941F1"/>
    <w:rsid w:val="003945CD"/>
    <w:rsid w:val="00395D43"/>
    <w:rsid w:val="00397D2E"/>
    <w:rsid w:val="003A2791"/>
    <w:rsid w:val="003A29C1"/>
    <w:rsid w:val="003A425A"/>
    <w:rsid w:val="003A724E"/>
    <w:rsid w:val="003A7582"/>
    <w:rsid w:val="003A77BF"/>
    <w:rsid w:val="003B09C2"/>
    <w:rsid w:val="003B520A"/>
    <w:rsid w:val="003B5767"/>
    <w:rsid w:val="003B6713"/>
    <w:rsid w:val="003B7ED9"/>
    <w:rsid w:val="003C028F"/>
    <w:rsid w:val="003C1D38"/>
    <w:rsid w:val="003C2E5D"/>
    <w:rsid w:val="003C4C0C"/>
    <w:rsid w:val="003C6CD5"/>
    <w:rsid w:val="003C7432"/>
    <w:rsid w:val="003C7C49"/>
    <w:rsid w:val="003D04E0"/>
    <w:rsid w:val="003D056B"/>
    <w:rsid w:val="003D340D"/>
    <w:rsid w:val="003E018E"/>
    <w:rsid w:val="003E0374"/>
    <w:rsid w:val="003E3B17"/>
    <w:rsid w:val="003E4B17"/>
    <w:rsid w:val="003E5B05"/>
    <w:rsid w:val="003E6835"/>
    <w:rsid w:val="003E6D25"/>
    <w:rsid w:val="003E6F17"/>
    <w:rsid w:val="003E7A33"/>
    <w:rsid w:val="003E7E4B"/>
    <w:rsid w:val="003F0DC5"/>
    <w:rsid w:val="003F0F27"/>
    <w:rsid w:val="003F1660"/>
    <w:rsid w:val="003F4F17"/>
    <w:rsid w:val="003F521F"/>
    <w:rsid w:val="003F6001"/>
    <w:rsid w:val="00401645"/>
    <w:rsid w:val="00403DD2"/>
    <w:rsid w:val="004047EB"/>
    <w:rsid w:val="004058FE"/>
    <w:rsid w:val="00411BE3"/>
    <w:rsid w:val="00412CF2"/>
    <w:rsid w:val="00412E4A"/>
    <w:rsid w:val="00413413"/>
    <w:rsid w:val="004144D1"/>
    <w:rsid w:val="00417118"/>
    <w:rsid w:val="00421F65"/>
    <w:rsid w:val="0042388D"/>
    <w:rsid w:val="0042599E"/>
    <w:rsid w:val="0042637A"/>
    <w:rsid w:val="004270E9"/>
    <w:rsid w:val="004275CB"/>
    <w:rsid w:val="00430644"/>
    <w:rsid w:val="004324EF"/>
    <w:rsid w:val="00432B4D"/>
    <w:rsid w:val="00434B5B"/>
    <w:rsid w:val="004359C5"/>
    <w:rsid w:val="00435BA0"/>
    <w:rsid w:val="004365FB"/>
    <w:rsid w:val="00436DF6"/>
    <w:rsid w:val="0044055B"/>
    <w:rsid w:val="00442B3C"/>
    <w:rsid w:val="004441F0"/>
    <w:rsid w:val="00445C12"/>
    <w:rsid w:val="00446E43"/>
    <w:rsid w:val="00447C50"/>
    <w:rsid w:val="00450480"/>
    <w:rsid w:val="00452805"/>
    <w:rsid w:val="00460FE9"/>
    <w:rsid w:val="00462164"/>
    <w:rsid w:val="00462590"/>
    <w:rsid w:val="00463072"/>
    <w:rsid w:val="00467533"/>
    <w:rsid w:val="00473367"/>
    <w:rsid w:val="00473930"/>
    <w:rsid w:val="0048043E"/>
    <w:rsid w:val="00480671"/>
    <w:rsid w:val="0048479E"/>
    <w:rsid w:val="00484EE8"/>
    <w:rsid w:val="00485089"/>
    <w:rsid w:val="00485657"/>
    <w:rsid w:val="00486609"/>
    <w:rsid w:val="004938D8"/>
    <w:rsid w:val="0049403E"/>
    <w:rsid w:val="00495572"/>
    <w:rsid w:val="00495980"/>
    <w:rsid w:val="00495AE7"/>
    <w:rsid w:val="0049638A"/>
    <w:rsid w:val="0049654A"/>
    <w:rsid w:val="004972BD"/>
    <w:rsid w:val="0049766E"/>
    <w:rsid w:val="004A0904"/>
    <w:rsid w:val="004A1D35"/>
    <w:rsid w:val="004A2018"/>
    <w:rsid w:val="004A228C"/>
    <w:rsid w:val="004A2C11"/>
    <w:rsid w:val="004A56BE"/>
    <w:rsid w:val="004B09F3"/>
    <w:rsid w:val="004B351B"/>
    <w:rsid w:val="004B3ED4"/>
    <w:rsid w:val="004B5F44"/>
    <w:rsid w:val="004B6BDB"/>
    <w:rsid w:val="004B741E"/>
    <w:rsid w:val="004B7996"/>
    <w:rsid w:val="004C0397"/>
    <w:rsid w:val="004C1772"/>
    <w:rsid w:val="004C2FFE"/>
    <w:rsid w:val="004C5C1B"/>
    <w:rsid w:val="004C760A"/>
    <w:rsid w:val="004D0EEA"/>
    <w:rsid w:val="004D1DE5"/>
    <w:rsid w:val="004D3BE1"/>
    <w:rsid w:val="004D4624"/>
    <w:rsid w:val="004D4EA1"/>
    <w:rsid w:val="004D611F"/>
    <w:rsid w:val="004D7463"/>
    <w:rsid w:val="004D7C18"/>
    <w:rsid w:val="004E3258"/>
    <w:rsid w:val="004E532C"/>
    <w:rsid w:val="004F20D2"/>
    <w:rsid w:val="004F2240"/>
    <w:rsid w:val="004F3B46"/>
    <w:rsid w:val="004F53BA"/>
    <w:rsid w:val="004F6E85"/>
    <w:rsid w:val="00500AB6"/>
    <w:rsid w:val="0050356D"/>
    <w:rsid w:val="00503971"/>
    <w:rsid w:val="00503C2A"/>
    <w:rsid w:val="00503FFF"/>
    <w:rsid w:val="00505991"/>
    <w:rsid w:val="00506B05"/>
    <w:rsid w:val="005075F6"/>
    <w:rsid w:val="00510B63"/>
    <w:rsid w:val="00510E81"/>
    <w:rsid w:val="00511CA2"/>
    <w:rsid w:val="00512A20"/>
    <w:rsid w:val="00513459"/>
    <w:rsid w:val="00513941"/>
    <w:rsid w:val="00514432"/>
    <w:rsid w:val="00514F7A"/>
    <w:rsid w:val="005167AF"/>
    <w:rsid w:val="00521D25"/>
    <w:rsid w:val="005261EC"/>
    <w:rsid w:val="00526EC6"/>
    <w:rsid w:val="00527212"/>
    <w:rsid w:val="0052794A"/>
    <w:rsid w:val="005300E9"/>
    <w:rsid w:val="00530255"/>
    <w:rsid w:val="00531842"/>
    <w:rsid w:val="00531BFC"/>
    <w:rsid w:val="00531C5B"/>
    <w:rsid w:val="00533E2B"/>
    <w:rsid w:val="00533FE6"/>
    <w:rsid w:val="005353B9"/>
    <w:rsid w:val="0053597C"/>
    <w:rsid w:val="00536E8D"/>
    <w:rsid w:val="005373E3"/>
    <w:rsid w:val="0053752D"/>
    <w:rsid w:val="00537B79"/>
    <w:rsid w:val="00540556"/>
    <w:rsid w:val="00542092"/>
    <w:rsid w:val="005426DC"/>
    <w:rsid w:val="00542A28"/>
    <w:rsid w:val="00542F39"/>
    <w:rsid w:val="00543225"/>
    <w:rsid w:val="005448E0"/>
    <w:rsid w:val="005508CD"/>
    <w:rsid w:val="005522D2"/>
    <w:rsid w:val="00553B6D"/>
    <w:rsid w:val="00553D86"/>
    <w:rsid w:val="00553FB3"/>
    <w:rsid w:val="00554086"/>
    <w:rsid w:val="005547B2"/>
    <w:rsid w:val="005549B7"/>
    <w:rsid w:val="00557927"/>
    <w:rsid w:val="005609DF"/>
    <w:rsid w:val="005636F8"/>
    <w:rsid w:val="00563E19"/>
    <w:rsid w:val="00564A74"/>
    <w:rsid w:val="00564EE2"/>
    <w:rsid w:val="005704B5"/>
    <w:rsid w:val="00570D16"/>
    <w:rsid w:val="005712EC"/>
    <w:rsid w:val="0057381B"/>
    <w:rsid w:val="0057498A"/>
    <w:rsid w:val="00574E48"/>
    <w:rsid w:val="00576511"/>
    <w:rsid w:val="00582FDA"/>
    <w:rsid w:val="00582FDC"/>
    <w:rsid w:val="0058307B"/>
    <w:rsid w:val="005835AB"/>
    <w:rsid w:val="00584329"/>
    <w:rsid w:val="00584A06"/>
    <w:rsid w:val="00586FE2"/>
    <w:rsid w:val="0059133B"/>
    <w:rsid w:val="0059158A"/>
    <w:rsid w:val="00592673"/>
    <w:rsid w:val="00592F4F"/>
    <w:rsid w:val="005934C9"/>
    <w:rsid w:val="00595C15"/>
    <w:rsid w:val="00595DFA"/>
    <w:rsid w:val="00596928"/>
    <w:rsid w:val="005A2E4A"/>
    <w:rsid w:val="005A3EF2"/>
    <w:rsid w:val="005A7397"/>
    <w:rsid w:val="005A79A9"/>
    <w:rsid w:val="005A7C37"/>
    <w:rsid w:val="005B1AE9"/>
    <w:rsid w:val="005B242B"/>
    <w:rsid w:val="005B3264"/>
    <w:rsid w:val="005B5B54"/>
    <w:rsid w:val="005B5E90"/>
    <w:rsid w:val="005C0751"/>
    <w:rsid w:val="005C3255"/>
    <w:rsid w:val="005C32B1"/>
    <w:rsid w:val="005C3544"/>
    <w:rsid w:val="005C39E2"/>
    <w:rsid w:val="005C5F51"/>
    <w:rsid w:val="005C6000"/>
    <w:rsid w:val="005C68E3"/>
    <w:rsid w:val="005C7D2D"/>
    <w:rsid w:val="005D0129"/>
    <w:rsid w:val="005D049B"/>
    <w:rsid w:val="005D0EDE"/>
    <w:rsid w:val="005D33D7"/>
    <w:rsid w:val="005D349A"/>
    <w:rsid w:val="005D3622"/>
    <w:rsid w:val="005D3999"/>
    <w:rsid w:val="005D6A10"/>
    <w:rsid w:val="005E079E"/>
    <w:rsid w:val="005E1E9B"/>
    <w:rsid w:val="005E2B3D"/>
    <w:rsid w:val="005E456B"/>
    <w:rsid w:val="005E4BC8"/>
    <w:rsid w:val="005F1A4A"/>
    <w:rsid w:val="005F2F81"/>
    <w:rsid w:val="005F326D"/>
    <w:rsid w:val="005F34E6"/>
    <w:rsid w:val="005F3704"/>
    <w:rsid w:val="005F3EBD"/>
    <w:rsid w:val="005F5806"/>
    <w:rsid w:val="005F58E2"/>
    <w:rsid w:val="005F707B"/>
    <w:rsid w:val="006014AF"/>
    <w:rsid w:val="0060226F"/>
    <w:rsid w:val="006037EA"/>
    <w:rsid w:val="006043F1"/>
    <w:rsid w:val="00604AAE"/>
    <w:rsid w:val="00605808"/>
    <w:rsid w:val="00606576"/>
    <w:rsid w:val="006066C2"/>
    <w:rsid w:val="006078A0"/>
    <w:rsid w:val="0061071F"/>
    <w:rsid w:val="00612C2E"/>
    <w:rsid w:val="00613109"/>
    <w:rsid w:val="00613362"/>
    <w:rsid w:val="006150F4"/>
    <w:rsid w:val="00615E1E"/>
    <w:rsid w:val="006166FB"/>
    <w:rsid w:val="00616847"/>
    <w:rsid w:val="006222B9"/>
    <w:rsid w:val="006226EC"/>
    <w:rsid w:val="0062323E"/>
    <w:rsid w:val="0062603C"/>
    <w:rsid w:val="0062629D"/>
    <w:rsid w:val="00627B6D"/>
    <w:rsid w:val="0063112B"/>
    <w:rsid w:val="00632360"/>
    <w:rsid w:val="006325F4"/>
    <w:rsid w:val="00632E64"/>
    <w:rsid w:val="00634703"/>
    <w:rsid w:val="00635F8A"/>
    <w:rsid w:val="00636896"/>
    <w:rsid w:val="006370EF"/>
    <w:rsid w:val="0064040C"/>
    <w:rsid w:val="006404C0"/>
    <w:rsid w:val="00642076"/>
    <w:rsid w:val="0064234A"/>
    <w:rsid w:val="006426D7"/>
    <w:rsid w:val="00644812"/>
    <w:rsid w:val="006474DE"/>
    <w:rsid w:val="00652919"/>
    <w:rsid w:val="00653E04"/>
    <w:rsid w:val="006574C9"/>
    <w:rsid w:val="0065766F"/>
    <w:rsid w:val="00657C43"/>
    <w:rsid w:val="006600D8"/>
    <w:rsid w:val="0066017C"/>
    <w:rsid w:val="00662E96"/>
    <w:rsid w:val="0066345F"/>
    <w:rsid w:val="00666260"/>
    <w:rsid w:val="00667C67"/>
    <w:rsid w:val="00670A57"/>
    <w:rsid w:val="00670C63"/>
    <w:rsid w:val="00670D7A"/>
    <w:rsid w:val="00671A4A"/>
    <w:rsid w:val="00672537"/>
    <w:rsid w:val="00673DB9"/>
    <w:rsid w:val="0067403B"/>
    <w:rsid w:val="006746BD"/>
    <w:rsid w:val="0067510B"/>
    <w:rsid w:val="006752D2"/>
    <w:rsid w:val="00675B2D"/>
    <w:rsid w:val="0067797B"/>
    <w:rsid w:val="006779CF"/>
    <w:rsid w:val="00680808"/>
    <w:rsid w:val="00680A3D"/>
    <w:rsid w:val="00682C4D"/>
    <w:rsid w:val="006855BF"/>
    <w:rsid w:val="00694104"/>
    <w:rsid w:val="00694442"/>
    <w:rsid w:val="0069586F"/>
    <w:rsid w:val="00697B9F"/>
    <w:rsid w:val="00697E66"/>
    <w:rsid w:val="006A0190"/>
    <w:rsid w:val="006A0836"/>
    <w:rsid w:val="006A0A06"/>
    <w:rsid w:val="006A1701"/>
    <w:rsid w:val="006A1A2C"/>
    <w:rsid w:val="006A2963"/>
    <w:rsid w:val="006A766E"/>
    <w:rsid w:val="006A7B7E"/>
    <w:rsid w:val="006B15D3"/>
    <w:rsid w:val="006B221E"/>
    <w:rsid w:val="006B396A"/>
    <w:rsid w:val="006B4620"/>
    <w:rsid w:val="006B63C4"/>
    <w:rsid w:val="006B7889"/>
    <w:rsid w:val="006B7E51"/>
    <w:rsid w:val="006C196F"/>
    <w:rsid w:val="006C214C"/>
    <w:rsid w:val="006C2629"/>
    <w:rsid w:val="006C2E25"/>
    <w:rsid w:val="006C385F"/>
    <w:rsid w:val="006C40F3"/>
    <w:rsid w:val="006C634C"/>
    <w:rsid w:val="006C6C39"/>
    <w:rsid w:val="006C7553"/>
    <w:rsid w:val="006D5F81"/>
    <w:rsid w:val="006D74F4"/>
    <w:rsid w:val="006D7B71"/>
    <w:rsid w:val="006E1E96"/>
    <w:rsid w:val="006E2812"/>
    <w:rsid w:val="006E2979"/>
    <w:rsid w:val="006E323C"/>
    <w:rsid w:val="006E430A"/>
    <w:rsid w:val="006E6167"/>
    <w:rsid w:val="006F2C56"/>
    <w:rsid w:val="006F40BD"/>
    <w:rsid w:val="006F4475"/>
    <w:rsid w:val="006F4D64"/>
    <w:rsid w:val="006F50CD"/>
    <w:rsid w:val="006F5F54"/>
    <w:rsid w:val="006F6C36"/>
    <w:rsid w:val="00701E87"/>
    <w:rsid w:val="007030BB"/>
    <w:rsid w:val="007036DA"/>
    <w:rsid w:val="00703DE6"/>
    <w:rsid w:val="007041E5"/>
    <w:rsid w:val="007054BB"/>
    <w:rsid w:val="00707010"/>
    <w:rsid w:val="00707C8D"/>
    <w:rsid w:val="007104E4"/>
    <w:rsid w:val="00710948"/>
    <w:rsid w:val="00710FCF"/>
    <w:rsid w:val="00712536"/>
    <w:rsid w:val="00712EBA"/>
    <w:rsid w:val="00714902"/>
    <w:rsid w:val="00714E7A"/>
    <w:rsid w:val="00715643"/>
    <w:rsid w:val="00716B9C"/>
    <w:rsid w:val="007238F1"/>
    <w:rsid w:val="00724A42"/>
    <w:rsid w:val="0072516C"/>
    <w:rsid w:val="00725229"/>
    <w:rsid w:val="007255B2"/>
    <w:rsid w:val="007255DF"/>
    <w:rsid w:val="007276AD"/>
    <w:rsid w:val="00731467"/>
    <w:rsid w:val="007331F6"/>
    <w:rsid w:val="00733D08"/>
    <w:rsid w:val="00734030"/>
    <w:rsid w:val="00734146"/>
    <w:rsid w:val="00734F20"/>
    <w:rsid w:val="00736313"/>
    <w:rsid w:val="00736869"/>
    <w:rsid w:val="00736983"/>
    <w:rsid w:val="007407BC"/>
    <w:rsid w:val="007412E3"/>
    <w:rsid w:val="007415C5"/>
    <w:rsid w:val="00741B17"/>
    <w:rsid w:val="00743C2D"/>
    <w:rsid w:val="00743D39"/>
    <w:rsid w:val="007450CB"/>
    <w:rsid w:val="00745CFF"/>
    <w:rsid w:val="00751EC0"/>
    <w:rsid w:val="00753E74"/>
    <w:rsid w:val="00756768"/>
    <w:rsid w:val="00757A85"/>
    <w:rsid w:val="00757BF1"/>
    <w:rsid w:val="00757F49"/>
    <w:rsid w:val="0076042A"/>
    <w:rsid w:val="00760C39"/>
    <w:rsid w:val="007610F6"/>
    <w:rsid w:val="007621EC"/>
    <w:rsid w:val="00763B11"/>
    <w:rsid w:val="00764C4C"/>
    <w:rsid w:val="0076580C"/>
    <w:rsid w:val="00765F24"/>
    <w:rsid w:val="00766509"/>
    <w:rsid w:val="00766596"/>
    <w:rsid w:val="00766B80"/>
    <w:rsid w:val="00767387"/>
    <w:rsid w:val="00767662"/>
    <w:rsid w:val="0077130C"/>
    <w:rsid w:val="007743EE"/>
    <w:rsid w:val="0077496E"/>
    <w:rsid w:val="007754E6"/>
    <w:rsid w:val="007767F5"/>
    <w:rsid w:val="00777940"/>
    <w:rsid w:val="00780FAB"/>
    <w:rsid w:val="0078211E"/>
    <w:rsid w:val="00783095"/>
    <w:rsid w:val="00783FF7"/>
    <w:rsid w:val="0078719A"/>
    <w:rsid w:val="007909B4"/>
    <w:rsid w:val="00792309"/>
    <w:rsid w:val="00793760"/>
    <w:rsid w:val="00794376"/>
    <w:rsid w:val="00794827"/>
    <w:rsid w:val="00794F9F"/>
    <w:rsid w:val="00795819"/>
    <w:rsid w:val="00795D8C"/>
    <w:rsid w:val="0079618F"/>
    <w:rsid w:val="00796BD0"/>
    <w:rsid w:val="007A334A"/>
    <w:rsid w:val="007B01CF"/>
    <w:rsid w:val="007B0EEC"/>
    <w:rsid w:val="007B0F14"/>
    <w:rsid w:val="007B10E0"/>
    <w:rsid w:val="007B239C"/>
    <w:rsid w:val="007B256C"/>
    <w:rsid w:val="007B2D3F"/>
    <w:rsid w:val="007B3D71"/>
    <w:rsid w:val="007B4493"/>
    <w:rsid w:val="007B5DA7"/>
    <w:rsid w:val="007C3B4E"/>
    <w:rsid w:val="007C46C1"/>
    <w:rsid w:val="007C5511"/>
    <w:rsid w:val="007C75C8"/>
    <w:rsid w:val="007D003F"/>
    <w:rsid w:val="007D124D"/>
    <w:rsid w:val="007D1830"/>
    <w:rsid w:val="007D1C8C"/>
    <w:rsid w:val="007D1D41"/>
    <w:rsid w:val="007D2BE3"/>
    <w:rsid w:val="007D2F5B"/>
    <w:rsid w:val="007D3EE4"/>
    <w:rsid w:val="007D3F79"/>
    <w:rsid w:val="007D4CA3"/>
    <w:rsid w:val="007D5ADD"/>
    <w:rsid w:val="007D5DB5"/>
    <w:rsid w:val="007D69DA"/>
    <w:rsid w:val="007D76F3"/>
    <w:rsid w:val="007E001F"/>
    <w:rsid w:val="007E1600"/>
    <w:rsid w:val="007E2064"/>
    <w:rsid w:val="007E2D51"/>
    <w:rsid w:val="007E5FFB"/>
    <w:rsid w:val="007E7598"/>
    <w:rsid w:val="007F06DB"/>
    <w:rsid w:val="007F07B1"/>
    <w:rsid w:val="007F1DC3"/>
    <w:rsid w:val="007F2260"/>
    <w:rsid w:val="007F3A4B"/>
    <w:rsid w:val="007F43BC"/>
    <w:rsid w:val="007F52AE"/>
    <w:rsid w:val="007F58C3"/>
    <w:rsid w:val="007F632B"/>
    <w:rsid w:val="007F6336"/>
    <w:rsid w:val="007F77BE"/>
    <w:rsid w:val="007F7F8C"/>
    <w:rsid w:val="008005FD"/>
    <w:rsid w:val="008024F0"/>
    <w:rsid w:val="00804CE2"/>
    <w:rsid w:val="00807A97"/>
    <w:rsid w:val="00810E2A"/>
    <w:rsid w:val="00810EE7"/>
    <w:rsid w:val="0081258C"/>
    <w:rsid w:val="00812E95"/>
    <w:rsid w:val="0081442C"/>
    <w:rsid w:val="00814616"/>
    <w:rsid w:val="00814A0F"/>
    <w:rsid w:val="008151F8"/>
    <w:rsid w:val="00815680"/>
    <w:rsid w:val="00816913"/>
    <w:rsid w:val="0081754B"/>
    <w:rsid w:val="008177E8"/>
    <w:rsid w:val="00822921"/>
    <w:rsid w:val="00825A14"/>
    <w:rsid w:val="00825F4B"/>
    <w:rsid w:val="008278F0"/>
    <w:rsid w:val="00830152"/>
    <w:rsid w:val="00830EA0"/>
    <w:rsid w:val="00831A21"/>
    <w:rsid w:val="00832CC8"/>
    <w:rsid w:val="00836A2A"/>
    <w:rsid w:val="0084080E"/>
    <w:rsid w:val="0084332D"/>
    <w:rsid w:val="0084435D"/>
    <w:rsid w:val="00844475"/>
    <w:rsid w:val="008448BE"/>
    <w:rsid w:val="00845389"/>
    <w:rsid w:val="00846E7D"/>
    <w:rsid w:val="0085236A"/>
    <w:rsid w:val="00852C81"/>
    <w:rsid w:val="008558D5"/>
    <w:rsid w:val="00856C91"/>
    <w:rsid w:val="0085732E"/>
    <w:rsid w:val="00861A9B"/>
    <w:rsid w:val="00864532"/>
    <w:rsid w:val="0086491C"/>
    <w:rsid w:val="00864E11"/>
    <w:rsid w:val="00865328"/>
    <w:rsid w:val="00872868"/>
    <w:rsid w:val="008730CB"/>
    <w:rsid w:val="00873456"/>
    <w:rsid w:val="00874DFC"/>
    <w:rsid w:val="008754B5"/>
    <w:rsid w:val="008768EF"/>
    <w:rsid w:val="00876C54"/>
    <w:rsid w:val="00877816"/>
    <w:rsid w:val="0087795A"/>
    <w:rsid w:val="00880F21"/>
    <w:rsid w:val="00881B59"/>
    <w:rsid w:val="008822FE"/>
    <w:rsid w:val="00884C0C"/>
    <w:rsid w:val="00890352"/>
    <w:rsid w:val="00891FA3"/>
    <w:rsid w:val="0089397F"/>
    <w:rsid w:val="008950A9"/>
    <w:rsid w:val="008A16C0"/>
    <w:rsid w:val="008A511E"/>
    <w:rsid w:val="008A75A2"/>
    <w:rsid w:val="008B0DB8"/>
    <w:rsid w:val="008B11EA"/>
    <w:rsid w:val="008B2369"/>
    <w:rsid w:val="008B31B4"/>
    <w:rsid w:val="008C01D8"/>
    <w:rsid w:val="008C059E"/>
    <w:rsid w:val="008C085F"/>
    <w:rsid w:val="008C2945"/>
    <w:rsid w:val="008C38F8"/>
    <w:rsid w:val="008C3BE4"/>
    <w:rsid w:val="008C3EF5"/>
    <w:rsid w:val="008C4159"/>
    <w:rsid w:val="008C42DF"/>
    <w:rsid w:val="008C4344"/>
    <w:rsid w:val="008C4ED2"/>
    <w:rsid w:val="008C6B97"/>
    <w:rsid w:val="008D0E0A"/>
    <w:rsid w:val="008D297B"/>
    <w:rsid w:val="008D29CF"/>
    <w:rsid w:val="008D5368"/>
    <w:rsid w:val="008D58B1"/>
    <w:rsid w:val="008D7D94"/>
    <w:rsid w:val="008E443E"/>
    <w:rsid w:val="008E4653"/>
    <w:rsid w:val="008E4BB1"/>
    <w:rsid w:val="008E4D91"/>
    <w:rsid w:val="008E5381"/>
    <w:rsid w:val="008E559A"/>
    <w:rsid w:val="008E5F9F"/>
    <w:rsid w:val="008E6A95"/>
    <w:rsid w:val="008E6AAB"/>
    <w:rsid w:val="008E6E40"/>
    <w:rsid w:val="008E7595"/>
    <w:rsid w:val="008F0196"/>
    <w:rsid w:val="008F57C4"/>
    <w:rsid w:val="008F5E49"/>
    <w:rsid w:val="008F629B"/>
    <w:rsid w:val="008F7749"/>
    <w:rsid w:val="009007DF"/>
    <w:rsid w:val="00900C05"/>
    <w:rsid w:val="00901821"/>
    <w:rsid w:val="00901EAB"/>
    <w:rsid w:val="00902A9F"/>
    <w:rsid w:val="00903092"/>
    <w:rsid w:val="0090321C"/>
    <w:rsid w:val="00904117"/>
    <w:rsid w:val="00905D4E"/>
    <w:rsid w:val="009064AA"/>
    <w:rsid w:val="0090725F"/>
    <w:rsid w:val="00910C9D"/>
    <w:rsid w:val="00915917"/>
    <w:rsid w:val="00916278"/>
    <w:rsid w:val="00917F69"/>
    <w:rsid w:val="00920561"/>
    <w:rsid w:val="00921087"/>
    <w:rsid w:val="0092109F"/>
    <w:rsid w:val="00921507"/>
    <w:rsid w:val="00922C5F"/>
    <w:rsid w:val="009251D0"/>
    <w:rsid w:val="00925D7F"/>
    <w:rsid w:val="00927159"/>
    <w:rsid w:val="00930513"/>
    <w:rsid w:val="00930553"/>
    <w:rsid w:val="009351CB"/>
    <w:rsid w:val="00937631"/>
    <w:rsid w:val="00941049"/>
    <w:rsid w:val="00941E9B"/>
    <w:rsid w:val="00942E63"/>
    <w:rsid w:val="00943D68"/>
    <w:rsid w:val="00943F0C"/>
    <w:rsid w:val="009441ED"/>
    <w:rsid w:val="00945ED2"/>
    <w:rsid w:val="009474B7"/>
    <w:rsid w:val="009507A2"/>
    <w:rsid w:val="0095137F"/>
    <w:rsid w:val="00952867"/>
    <w:rsid w:val="00952B10"/>
    <w:rsid w:val="009534EF"/>
    <w:rsid w:val="00954AA4"/>
    <w:rsid w:val="0095513F"/>
    <w:rsid w:val="00956711"/>
    <w:rsid w:val="00957147"/>
    <w:rsid w:val="0095735D"/>
    <w:rsid w:val="00957A1F"/>
    <w:rsid w:val="00957AFD"/>
    <w:rsid w:val="0096017D"/>
    <w:rsid w:val="00960AFD"/>
    <w:rsid w:val="00960F7F"/>
    <w:rsid w:val="00963967"/>
    <w:rsid w:val="00963B5B"/>
    <w:rsid w:val="0096698E"/>
    <w:rsid w:val="00971088"/>
    <w:rsid w:val="00971363"/>
    <w:rsid w:val="00971C0C"/>
    <w:rsid w:val="00971C88"/>
    <w:rsid w:val="00975E6F"/>
    <w:rsid w:val="00977D5D"/>
    <w:rsid w:val="009800A0"/>
    <w:rsid w:val="009800E5"/>
    <w:rsid w:val="0098020C"/>
    <w:rsid w:val="00980BD6"/>
    <w:rsid w:val="00982072"/>
    <w:rsid w:val="00982F6D"/>
    <w:rsid w:val="00983E42"/>
    <w:rsid w:val="00983F83"/>
    <w:rsid w:val="00984018"/>
    <w:rsid w:val="009854D3"/>
    <w:rsid w:val="00986917"/>
    <w:rsid w:val="00987AA4"/>
    <w:rsid w:val="00987C66"/>
    <w:rsid w:val="009908EB"/>
    <w:rsid w:val="00991B44"/>
    <w:rsid w:val="0099235C"/>
    <w:rsid w:val="00992BA2"/>
    <w:rsid w:val="00993966"/>
    <w:rsid w:val="009941ED"/>
    <w:rsid w:val="00994FBA"/>
    <w:rsid w:val="009954A5"/>
    <w:rsid w:val="00995EC5"/>
    <w:rsid w:val="00996825"/>
    <w:rsid w:val="00997610"/>
    <w:rsid w:val="009A05F4"/>
    <w:rsid w:val="009A1E55"/>
    <w:rsid w:val="009A4494"/>
    <w:rsid w:val="009A45E9"/>
    <w:rsid w:val="009A4614"/>
    <w:rsid w:val="009A5A6D"/>
    <w:rsid w:val="009A7419"/>
    <w:rsid w:val="009A78E6"/>
    <w:rsid w:val="009B0477"/>
    <w:rsid w:val="009B24E5"/>
    <w:rsid w:val="009B2E0C"/>
    <w:rsid w:val="009B38D7"/>
    <w:rsid w:val="009B445A"/>
    <w:rsid w:val="009B4CCD"/>
    <w:rsid w:val="009B6095"/>
    <w:rsid w:val="009B6A9B"/>
    <w:rsid w:val="009B741B"/>
    <w:rsid w:val="009B7A14"/>
    <w:rsid w:val="009C0685"/>
    <w:rsid w:val="009C0797"/>
    <w:rsid w:val="009C0917"/>
    <w:rsid w:val="009C2813"/>
    <w:rsid w:val="009C2F00"/>
    <w:rsid w:val="009C65E1"/>
    <w:rsid w:val="009C6C77"/>
    <w:rsid w:val="009D0362"/>
    <w:rsid w:val="009D0B58"/>
    <w:rsid w:val="009D12A9"/>
    <w:rsid w:val="009D1EB3"/>
    <w:rsid w:val="009D313F"/>
    <w:rsid w:val="009D36DD"/>
    <w:rsid w:val="009D3F76"/>
    <w:rsid w:val="009D4703"/>
    <w:rsid w:val="009D5280"/>
    <w:rsid w:val="009D63A6"/>
    <w:rsid w:val="009D73D3"/>
    <w:rsid w:val="009D7DB7"/>
    <w:rsid w:val="009E4415"/>
    <w:rsid w:val="009E58D1"/>
    <w:rsid w:val="009E6871"/>
    <w:rsid w:val="009E78B9"/>
    <w:rsid w:val="009F0D62"/>
    <w:rsid w:val="009F1F22"/>
    <w:rsid w:val="009F4BD9"/>
    <w:rsid w:val="009F51EA"/>
    <w:rsid w:val="009F5327"/>
    <w:rsid w:val="009F7412"/>
    <w:rsid w:val="009F77F6"/>
    <w:rsid w:val="009F7E7D"/>
    <w:rsid w:val="00A000F9"/>
    <w:rsid w:val="00A0142C"/>
    <w:rsid w:val="00A01AD8"/>
    <w:rsid w:val="00A029B7"/>
    <w:rsid w:val="00A06031"/>
    <w:rsid w:val="00A061A9"/>
    <w:rsid w:val="00A061BB"/>
    <w:rsid w:val="00A06C43"/>
    <w:rsid w:val="00A07DB6"/>
    <w:rsid w:val="00A111AB"/>
    <w:rsid w:val="00A1156D"/>
    <w:rsid w:val="00A11C3E"/>
    <w:rsid w:val="00A12CFF"/>
    <w:rsid w:val="00A1588E"/>
    <w:rsid w:val="00A15BBF"/>
    <w:rsid w:val="00A16FDB"/>
    <w:rsid w:val="00A21756"/>
    <w:rsid w:val="00A22BC3"/>
    <w:rsid w:val="00A234F3"/>
    <w:rsid w:val="00A2521B"/>
    <w:rsid w:val="00A2654D"/>
    <w:rsid w:val="00A26A0A"/>
    <w:rsid w:val="00A277A5"/>
    <w:rsid w:val="00A30F6D"/>
    <w:rsid w:val="00A33397"/>
    <w:rsid w:val="00A3351E"/>
    <w:rsid w:val="00A33D42"/>
    <w:rsid w:val="00A34F89"/>
    <w:rsid w:val="00A35446"/>
    <w:rsid w:val="00A3548C"/>
    <w:rsid w:val="00A35C82"/>
    <w:rsid w:val="00A37CAB"/>
    <w:rsid w:val="00A401B0"/>
    <w:rsid w:val="00A43E29"/>
    <w:rsid w:val="00A462A7"/>
    <w:rsid w:val="00A468BC"/>
    <w:rsid w:val="00A46EEB"/>
    <w:rsid w:val="00A508CF"/>
    <w:rsid w:val="00A5155E"/>
    <w:rsid w:val="00A53FB7"/>
    <w:rsid w:val="00A55940"/>
    <w:rsid w:val="00A5765D"/>
    <w:rsid w:val="00A5795F"/>
    <w:rsid w:val="00A57B0A"/>
    <w:rsid w:val="00A60315"/>
    <w:rsid w:val="00A609C0"/>
    <w:rsid w:val="00A60CC3"/>
    <w:rsid w:val="00A66AF9"/>
    <w:rsid w:val="00A674F0"/>
    <w:rsid w:val="00A705AB"/>
    <w:rsid w:val="00A72362"/>
    <w:rsid w:val="00A72735"/>
    <w:rsid w:val="00A73986"/>
    <w:rsid w:val="00A75AF7"/>
    <w:rsid w:val="00A773B4"/>
    <w:rsid w:val="00A774F1"/>
    <w:rsid w:val="00A778F7"/>
    <w:rsid w:val="00A8022F"/>
    <w:rsid w:val="00A80321"/>
    <w:rsid w:val="00A805C6"/>
    <w:rsid w:val="00A81A7D"/>
    <w:rsid w:val="00A82888"/>
    <w:rsid w:val="00A831A3"/>
    <w:rsid w:val="00A84F6E"/>
    <w:rsid w:val="00A863B7"/>
    <w:rsid w:val="00A916EE"/>
    <w:rsid w:val="00A942EB"/>
    <w:rsid w:val="00A95EED"/>
    <w:rsid w:val="00A9677B"/>
    <w:rsid w:val="00A96851"/>
    <w:rsid w:val="00A96A47"/>
    <w:rsid w:val="00A97497"/>
    <w:rsid w:val="00A974B7"/>
    <w:rsid w:val="00AA2968"/>
    <w:rsid w:val="00AA3C9F"/>
    <w:rsid w:val="00AA4F48"/>
    <w:rsid w:val="00AA5007"/>
    <w:rsid w:val="00AA5234"/>
    <w:rsid w:val="00AA5430"/>
    <w:rsid w:val="00AA6777"/>
    <w:rsid w:val="00AA6BC4"/>
    <w:rsid w:val="00AA75C2"/>
    <w:rsid w:val="00AB0B9C"/>
    <w:rsid w:val="00AB3E17"/>
    <w:rsid w:val="00AB3FAA"/>
    <w:rsid w:val="00AB5B22"/>
    <w:rsid w:val="00AC1B1B"/>
    <w:rsid w:val="00AC25C5"/>
    <w:rsid w:val="00AC263F"/>
    <w:rsid w:val="00AC4278"/>
    <w:rsid w:val="00AC44ED"/>
    <w:rsid w:val="00AC610D"/>
    <w:rsid w:val="00AC6190"/>
    <w:rsid w:val="00AC6F04"/>
    <w:rsid w:val="00AD1B74"/>
    <w:rsid w:val="00AE0515"/>
    <w:rsid w:val="00AE0ABA"/>
    <w:rsid w:val="00AE2D46"/>
    <w:rsid w:val="00AE2DFF"/>
    <w:rsid w:val="00AE39E3"/>
    <w:rsid w:val="00AE3CC3"/>
    <w:rsid w:val="00AE4D5D"/>
    <w:rsid w:val="00AE4DA2"/>
    <w:rsid w:val="00AE5EEA"/>
    <w:rsid w:val="00AE6089"/>
    <w:rsid w:val="00AE65C6"/>
    <w:rsid w:val="00AF0E82"/>
    <w:rsid w:val="00AF253F"/>
    <w:rsid w:val="00AF2926"/>
    <w:rsid w:val="00AF2F84"/>
    <w:rsid w:val="00AF3EDF"/>
    <w:rsid w:val="00AF747D"/>
    <w:rsid w:val="00AF7AB8"/>
    <w:rsid w:val="00B018A6"/>
    <w:rsid w:val="00B02A91"/>
    <w:rsid w:val="00B02C68"/>
    <w:rsid w:val="00B03FEB"/>
    <w:rsid w:val="00B054ED"/>
    <w:rsid w:val="00B055D6"/>
    <w:rsid w:val="00B05718"/>
    <w:rsid w:val="00B06495"/>
    <w:rsid w:val="00B07D33"/>
    <w:rsid w:val="00B1023D"/>
    <w:rsid w:val="00B10A33"/>
    <w:rsid w:val="00B11024"/>
    <w:rsid w:val="00B117F6"/>
    <w:rsid w:val="00B11947"/>
    <w:rsid w:val="00B12F20"/>
    <w:rsid w:val="00B15002"/>
    <w:rsid w:val="00B15656"/>
    <w:rsid w:val="00B16D89"/>
    <w:rsid w:val="00B1758F"/>
    <w:rsid w:val="00B17B6B"/>
    <w:rsid w:val="00B2048A"/>
    <w:rsid w:val="00B211C7"/>
    <w:rsid w:val="00B21DB8"/>
    <w:rsid w:val="00B2274D"/>
    <w:rsid w:val="00B23543"/>
    <w:rsid w:val="00B23B5C"/>
    <w:rsid w:val="00B2466A"/>
    <w:rsid w:val="00B3016D"/>
    <w:rsid w:val="00B31196"/>
    <w:rsid w:val="00B31F3E"/>
    <w:rsid w:val="00B32266"/>
    <w:rsid w:val="00B34E6C"/>
    <w:rsid w:val="00B354B1"/>
    <w:rsid w:val="00B37650"/>
    <w:rsid w:val="00B37C95"/>
    <w:rsid w:val="00B40470"/>
    <w:rsid w:val="00B40BDE"/>
    <w:rsid w:val="00B421F0"/>
    <w:rsid w:val="00B42341"/>
    <w:rsid w:val="00B439ED"/>
    <w:rsid w:val="00B442DE"/>
    <w:rsid w:val="00B45341"/>
    <w:rsid w:val="00B4544F"/>
    <w:rsid w:val="00B45A80"/>
    <w:rsid w:val="00B47F6D"/>
    <w:rsid w:val="00B51822"/>
    <w:rsid w:val="00B5359A"/>
    <w:rsid w:val="00B55265"/>
    <w:rsid w:val="00B566E7"/>
    <w:rsid w:val="00B56AB7"/>
    <w:rsid w:val="00B56BD7"/>
    <w:rsid w:val="00B576F6"/>
    <w:rsid w:val="00B6373C"/>
    <w:rsid w:val="00B66A41"/>
    <w:rsid w:val="00B679C8"/>
    <w:rsid w:val="00B67D95"/>
    <w:rsid w:val="00B734EA"/>
    <w:rsid w:val="00B73A4A"/>
    <w:rsid w:val="00B7483B"/>
    <w:rsid w:val="00B766CB"/>
    <w:rsid w:val="00B77773"/>
    <w:rsid w:val="00B83058"/>
    <w:rsid w:val="00B84183"/>
    <w:rsid w:val="00B852D9"/>
    <w:rsid w:val="00B85B63"/>
    <w:rsid w:val="00B86DC6"/>
    <w:rsid w:val="00B873EF"/>
    <w:rsid w:val="00B92044"/>
    <w:rsid w:val="00B95310"/>
    <w:rsid w:val="00B960CC"/>
    <w:rsid w:val="00B97217"/>
    <w:rsid w:val="00BA0024"/>
    <w:rsid w:val="00BA2470"/>
    <w:rsid w:val="00BA494C"/>
    <w:rsid w:val="00BA7263"/>
    <w:rsid w:val="00BA72F8"/>
    <w:rsid w:val="00BB006B"/>
    <w:rsid w:val="00BB1787"/>
    <w:rsid w:val="00BB4050"/>
    <w:rsid w:val="00BB61D9"/>
    <w:rsid w:val="00BB6A68"/>
    <w:rsid w:val="00BB7007"/>
    <w:rsid w:val="00BC04B9"/>
    <w:rsid w:val="00BC1574"/>
    <w:rsid w:val="00BC1BCE"/>
    <w:rsid w:val="00BC2A07"/>
    <w:rsid w:val="00BC2EF1"/>
    <w:rsid w:val="00BC4A16"/>
    <w:rsid w:val="00BC5500"/>
    <w:rsid w:val="00BD2C13"/>
    <w:rsid w:val="00BD45F0"/>
    <w:rsid w:val="00BD6B30"/>
    <w:rsid w:val="00BD7B10"/>
    <w:rsid w:val="00BE1AEA"/>
    <w:rsid w:val="00BE256E"/>
    <w:rsid w:val="00BE52BF"/>
    <w:rsid w:val="00BE7598"/>
    <w:rsid w:val="00BF1738"/>
    <w:rsid w:val="00BF2FAE"/>
    <w:rsid w:val="00BF3032"/>
    <w:rsid w:val="00BF4882"/>
    <w:rsid w:val="00BF63B5"/>
    <w:rsid w:val="00BF64C5"/>
    <w:rsid w:val="00BF7FB3"/>
    <w:rsid w:val="00C0086B"/>
    <w:rsid w:val="00C0191F"/>
    <w:rsid w:val="00C0256C"/>
    <w:rsid w:val="00C03829"/>
    <w:rsid w:val="00C04874"/>
    <w:rsid w:val="00C0516D"/>
    <w:rsid w:val="00C068D1"/>
    <w:rsid w:val="00C21934"/>
    <w:rsid w:val="00C2233D"/>
    <w:rsid w:val="00C229B5"/>
    <w:rsid w:val="00C23EB8"/>
    <w:rsid w:val="00C23F13"/>
    <w:rsid w:val="00C24D5B"/>
    <w:rsid w:val="00C2712F"/>
    <w:rsid w:val="00C30060"/>
    <w:rsid w:val="00C31708"/>
    <w:rsid w:val="00C31722"/>
    <w:rsid w:val="00C34B13"/>
    <w:rsid w:val="00C35AB9"/>
    <w:rsid w:val="00C35FB9"/>
    <w:rsid w:val="00C37DC0"/>
    <w:rsid w:val="00C40156"/>
    <w:rsid w:val="00C4095C"/>
    <w:rsid w:val="00C42F9E"/>
    <w:rsid w:val="00C44A7F"/>
    <w:rsid w:val="00C47DB6"/>
    <w:rsid w:val="00C500A3"/>
    <w:rsid w:val="00C52348"/>
    <w:rsid w:val="00C5280B"/>
    <w:rsid w:val="00C55B99"/>
    <w:rsid w:val="00C55C2C"/>
    <w:rsid w:val="00C5747C"/>
    <w:rsid w:val="00C57580"/>
    <w:rsid w:val="00C62924"/>
    <w:rsid w:val="00C63F84"/>
    <w:rsid w:val="00C65159"/>
    <w:rsid w:val="00C6532D"/>
    <w:rsid w:val="00C659D6"/>
    <w:rsid w:val="00C66E80"/>
    <w:rsid w:val="00C70B1A"/>
    <w:rsid w:val="00C71420"/>
    <w:rsid w:val="00C757FE"/>
    <w:rsid w:val="00C758DF"/>
    <w:rsid w:val="00C76443"/>
    <w:rsid w:val="00C80B3B"/>
    <w:rsid w:val="00C8181D"/>
    <w:rsid w:val="00C81B90"/>
    <w:rsid w:val="00C82620"/>
    <w:rsid w:val="00C83CE1"/>
    <w:rsid w:val="00C83D4D"/>
    <w:rsid w:val="00C84FE4"/>
    <w:rsid w:val="00C85AFA"/>
    <w:rsid w:val="00C86BFE"/>
    <w:rsid w:val="00C87005"/>
    <w:rsid w:val="00C935AD"/>
    <w:rsid w:val="00C9492A"/>
    <w:rsid w:val="00C95280"/>
    <w:rsid w:val="00C95B4D"/>
    <w:rsid w:val="00C9791E"/>
    <w:rsid w:val="00CA1229"/>
    <w:rsid w:val="00CA150B"/>
    <w:rsid w:val="00CA1F5A"/>
    <w:rsid w:val="00CA5014"/>
    <w:rsid w:val="00CA64BA"/>
    <w:rsid w:val="00CA6863"/>
    <w:rsid w:val="00CA6D59"/>
    <w:rsid w:val="00CB0392"/>
    <w:rsid w:val="00CB13B6"/>
    <w:rsid w:val="00CB1EFE"/>
    <w:rsid w:val="00CB2BEA"/>
    <w:rsid w:val="00CB7D87"/>
    <w:rsid w:val="00CC0EE4"/>
    <w:rsid w:val="00CC1476"/>
    <w:rsid w:val="00CC2A16"/>
    <w:rsid w:val="00CC3302"/>
    <w:rsid w:val="00CC380A"/>
    <w:rsid w:val="00CC421E"/>
    <w:rsid w:val="00CC75DD"/>
    <w:rsid w:val="00CD4514"/>
    <w:rsid w:val="00CD4756"/>
    <w:rsid w:val="00CD50DE"/>
    <w:rsid w:val="00CD55A9"/>
    <w:rsid w:val="00CD564F"/>
    <w:rsid w:val="00CD59E5"/>
    <w:rsid w:val="00CD6495"/>
    <w:rsid w:val="00CD6D09"/>
    <w:rsid w:val="00CD7E4D"/>
    <w:rsid w:val="00CE066C"/>
    <w:rsid w:val="00CE655A"/>
    <w:rsid w:val="00CE6822"/>
    <w:rsid w:val="00CE7743"/>
    <w:rsid w:val="00CF179F"/>
    <w:rsid w:val="00CF2FF8"/>
    <w:rsid w:val="00CF5103"/>
    <w:rsid w:val="00D002EC"/>
    <w:rsid w:val="00D0190A"/>
    <w:rsid w:val="00D01A1F"/>
    <w:rsid w:val="00D02488"/>
    <w:rsid w:val="00D05654"/>
    <w:rsid w:val="00D062A7"/>
    <w:rsid w:val="00D06CFB"/>
    <w:rsid w:val="00D0708D"/>
    <w:rsid w:val="00D07340"/>
    <w:rsid w:val="00D1162B"/>
    <w:rsid w:val="00D12E97"/>
    <w:rsid w:val="00D13C0F"/>
    <w:rsid w:val="00D21CFB"/>
    <w:rsid w:val="00D228C4"/>
    <w:rsid w:val="00D22EB6"/>
    <w:rsid w:val="00D2398B"/>
    <w:rsid w:val="00D23E05"/>
    <w:rsid w:val="00D2464C"/>
    <w:rsid w:val="00D26AF2"/>
    <w:rsid w:val="00D27441"/>
    <w:rsid w:val="00D27735"/>
    <w:rsid w:val="00D30045"/>
    <w:rsid w:val="00D31B8D"/>
    <w:rsid w:val="00D31DE4"/>
    <w:rsid w:val="00D33E54"/>
    <w:rsid w:val="00D341A7"/>
    <w:rsid w:val="00D36EC5"/>
    <w:rsid w:val="00D37011"/>
    <w:rsid w:val="00D37933"/>
    <w:rsid w:val="00D41917"/>
    <w:rsid w:val="00D460DB"/>
    <w:rsid w:val="00D46B9A"/>
    <w:rsid w:val="00D46DFE"/>
    <w:rsid w:val="00D4734F"/>
    <w:rsid w:val="00D50DB1"/>
    <w:rsid w:val="00D51081"/>
    <w:rsid w:val="00D51738"/>
    <w:rsid w:val="00D5251D"/>
    <w:rsid w:val="00D53BA6"/>
    <w:rsid w:val="00D542D7"/>
    <w:rsid w:val="00D54473"/>
    <w:rsid w:val="00D55D2C"/>
    <w:rsid w:val="00D568C1"/>
    <w:rsid w:val="00D60ABD"/>
    <w:rsid w:val="00D62257"/>
    <w:rsid w:val="00D632F4"/>
    <w:rsid w:val="00D6474B"/>
    <w:rsid w:val="00D652D8"/>
    <w:rsid w:val="00D70056"/>
    <w:rsid w:val="00D705DF"/>
    <w:rsid w:val="00D706C4"/>
    <w:rsid w:val="00D710AE"/>
    <w:rsid w:val="00D7128F"/>
    <w:rsid w:val="00D7291B"/>
    <w:rsid w:val="00D73305"/>
    <w:rsid w:val="00D73D94"/>
    <w:rsid w:val="00D7498C"/>
    <w:rsid w:val="00D74A2D"/>
    <w:rsid w:val="00D75CD4"/>
    <w:rsid w:val="00D75E14"/>
    <w:rsid w:val="00D75EF3"/>
    <w:rsid w:val="00D764F0"/>
    <w:rsid w:val="00D76DB7"/>
    <w:rsid w:val="00D81113"/>
    <w:rsid w:val="00D81F5D"/>
    <w:rsid w:val="00D85CA7"/>
    <w:rsid w:val="00D86C2D"/>
    <w:rsid w:val="00D87174"/>
    <w:rsid w:val="00D87780"/>
    <w:rsid w:val="00D90574"/>
    <w:rsid w:val="00D9061F"/>
    <w:rsid w:val="00D906FB"/>
    <w:rsid w:val="00D90BD9"/>
    <w:rsid w:val="00D93E5E"/>
    <w:rsid w:val="00D94532"/>
    <w:rsid w:val="00D95061"/>
    <w:rsid w:val="00D968DC"/>
    <w:rsid w:val="00D96A00"/>
    <w:rsid w:val="00D97CB5"/>
    <w:rsid w:val="00DA00CB"/>
    <w:rsid w:val="00DA00F3"/>
    <w:rsid w:val="00DA68E7"/>
    <w:rsid w:val="00DA7A65"/>
    <w:rsid w:val="00DB092A"/>
    <w:rsid w:val="00DB1A6B"/>
    <w:rsid w:val="00DB1BD1"/>
    <w:rsid w:val="00DB34CF"/>
    <w:rsid w:val="00DB4E3F"/>
    <w:rsid w:val="00DB531E"/>
    <w:rsid w:val="00DB545C"/>
    <w:rsid w:val="00DB74DE"/>
    <w:rsid w:val="00DC1E19"/>
    <w:rsid w:val="00DC285C"/>
    <w:rsid w:val="00DC31FD"/>
    <w:rsid w:val="00DC3A72"/>
    <w:rsid w:val="00DD0AD2"/>
    <w:rsid w:val="00DD1E51"/>
    <w:rsid w:val="00DD3CD1"/>
    <w:rsid w:val="00DD73B0"/>
    <w:rsid w:val="00DE085C"/>
    <w:rsid w:val="00DE115B"/>
    <w:rsid w:val="00DE2C67"/>
    <w:rsid w:val="00DE2DE8"/>
    <w:rsid w:val="00DE383A"/>
    <w:rsid w:val="00DE42AC"/>
    <w:rsid w:val="00DE629C"/>
    <w:rsid w:val="00DE778F"/>
    <w:rsid w:val="00DE7B77"/>
    <w:rsid w:val="00DF0743"/>
    <w:rsid w:val="00DF19DD"/>
    <w:rsid w:val="00DF339A"/>
    <w:rsid w:val="00DF3769"/>
    <w:rsid w:val="00DF44C3"/>
    <w:rsid w:val="00DF459A"/>
    <w:rsid w:val="00DF484E"/>
    <w:rsid w:val="00DF4D01"/>
    <w:rsid w:val="00DF67FE"/>
    <w:rsid w:val="00DF682F"/>
    <w:rsid w:val="00DF6A07"/>
    <w:rsid w:val="00DF6A2D"/>
    <w:rsid w:val="00DF7667"/>
    <w:rsid w:val="00E0154D"/>
    <w:rsid w:val="00E018FF"/>
    <w:rsid w:val="00E01E81"/>
    <w:rsid w:val="00E02F34"/>
    <w:rsid w:val="00E02FCB"/>
    <w:rsid w:val="00E03449"/>
    <w:rsid w:val="00E03935"/>
    <w:rsid w:val="00E05146"/>
    <w:rsid w:val="00E110F4"/>
    <w:rsid w:val="00E11155"/>
    <w:rsid w:val="00E11898"/>
    <w:rsid w:val="00E12CE1"/>
    <w:rsid w:val="00E12E66"/>
    <w:rsid w:val="00E134D2"/>
    <w:rsid w:val="00E13902"/>
    <w:rsid w:val="00E149C5"/>
    <w:rsid w:val="00E16617"/>
    <w:rsid w:val="00E20840"/>
    <w:rsid w:val="00E212CE"/>
    <w:rsid w:val="00E21A78"/>
    <w:rsid w:val="00E2258D"/>
    <w:rsid w:val="00E23836"/>
    <w:rsid w:val="00E24ED4"/>
    <w:rsid w:val="00E250C1"/>
    <w:rsid w:val="00E253DE"/>
    <w:rsid w:val="00E25713"/>
    <w:rsid w:val="00E27EEC"/>
    <w:rsid w:val="00E30DB4"/>
    <w:rsid w:val="00E31947"/>
    <w:rsid w:val="00E3199B"/>
    <w:rsid w:val="00E31EAA"/>
    <w:rsid w:val="00E32A42"/>
    <w:rsid w:val="00E35A14"/>
    <w:rsid w:val="00E35F8A"/>
    <w:rsid w:val="00E36114"/>
    <w:rsid w:val="00E40806"/>
    <w:rsid w:val="00E4105B"/>
    <w:rsid w:val="00E41478"/>
    <w:rsid w:val="00E41DA3"/>
    <w:rsid w:val="00E42FA6"/>
    <w:rsid w:val="00E447C5"/>
    <w:rsid w:val="00E449F6"/>
    <w:rsid w:val="00E50145"/>
    <w:rsid w:val="00E50A23"/>
    <w:rsid w:val="00E50CED"/>
    <w:rsid w:val="00E51188"/>
    <w:rsid w:val="00E5269F"/>
    <w:rsid w:val="00E52BD8"/>
    <w:rsid w:val="00E55FC4"/>
    <w:rsid w:val="00E5756D"/>
    <w:rsid w:val="00E6028E"/>
    <w:rsid w:val="00E6032E"/>
    <w:rsid w:val="00E62071"/>
    <w:rsid w:val="00E62C15"/>
    <w:rsid w:val="00E633B3"/>
    <w:rsid w:val="00E6399C"/>
    <w:rsid w:val="00E644D7"/>
    <w:rsid w:val="00E64669"/>
    <w:rsid w:val="00E66032"/>
    <w:rsid w:val="00E676DD"/>
    <w:rsid w:val="00E70A04"/>
    <w:rsid w:val="00E710F0"/>
    <w:rsid w:val="00E7151D"/>
    <w:rsid w:val="00E72E3F"/>
    <w:rsid w:val="00E732A1"/>
    <w:rsid w:val="00E81A6E"/>
    <w:rsid w:val="00E832F0"/>
    <w:rsid w:val="00E87D47"/>
    <w:rsid w:val="00E87DB8"/>
    <w:rsid w:val="00E90089"/>
    <w:rsid w:val="00E9132B"/>
    <w:rsid w:val="00E94476"/>
    <w:rsid w:val="00E94641"/>
    <w:rsid w:val="00EA0BF1"/>
    <w:rsid w:val="00EA1058"/>
    <w:rsid w:val="00EA2ED2"/>
    <w:rsid w:val="00EA3BF9"/>
    <w:rsid w:val="00EA3D93"/>
    <w:rsid w:val="00EA58C9"/>
    <w:rsid w:val="00EB0AD8"/>
    <w:rsid w:val="00EB47C3"/>
    <w:rsid w:val="00EB52D2"/>
    <w:rsid w:val="00EB652F"/>
    <w:rsid w:val="00EB75CF"/>
    <w:rsid w:val="00EB7DF2"/>
    <w:rsid w:val="00EC0B99"/>
    <w:rsid w:val="00EC0FD2"/>
    <w:rsid w:val="00EC232F"/>
    <w:rsid w:val="00EC2A3E"/>
    <w:rsid w:val="00EC388E"/>
    <w:rsid w:val="00EC45FC"/>
    <w:rsid w:val="00EC51D5"/>
    <w:rsid w:val="00EC6507"/>
    <w:rsid w:val="00EC6535"/>
    <w:rsid w:val="00EC698A"/>
    <w:rsid w:val="00EC70D4"/>
    <w:rsid w:val="00ED103C"/>
    <w:rsid w:val="00ED121D"/>
    <w:rsid w:val="00ED3EAC"/>
    <w:rsid w:val="00ED4C1D"/>
    <w:rsid w:val="00ED5773"/>
    <w:rsid w:val="00ED5EB6"/>
    <w:rsid w:val="00ED6E8B"/>
    <w:rsid w:val="00ED7454"/>
    <w:rsid w:val="00EE0ABA"/>
    <w:rsid w:val="00EE123E"/>
    <w:rsid w:val="00EE2416"/>
    <w:rsid w:val="00EE39A6"/>
    <w:rsid w:val="00EE4FD2"/>
    <w:rsid w:val="00EE5046"/>
    <w:rsid w:val="00EF0287"/>
    <w:rsid w:val="00EF1A27"/>
    <w:rsid w:val="00EF220C"/>
    <w:rsid w:val="00EF2373"/>
    <w:rsid w:val="00EF33A1"/>
    <w:rsid w:val="00EF645B"/>
    <w:rsid w:val="00F01E15"/>
    <w:rsid w:val="00F021AE"/>
    <w:rsid w:val="00F05054"/>
    <w:rsid w:val="00F0527F"/>
    <w:rsid w:val="00F05E4C"/>
    <w:rsid w:val="00F1175F"/>
    <w:rsid w:val="00F12F3F"/>
    <w:rsid w:val="00F14C09"/>
    <w:rsid w:val="00F16104"/>
    <w:rsid w:val="00F162EA"/>
    <w:rsid w:val="00F1677D"/>
    <w:rsid w:val="00F172F9"/>
    <w:rsid w:val="00F2047C"/>
    <w:rsid w:val="00F21082"/>
    <w:rsid w:val="00F21EAD"/>
    <w:rsid w:val="00F24DAA"/>
    <w:rsid w:val="00F2563E"/>
    <w:rsid w:val="00F26836"/>
    <w:rsid w:val="00F32108"/>
    <w:rsid w:val="00F32999"/>
    <w:rsid w:val="00F34EBC"/>
    <w:rsid w:val="00F35A32"/>
    <w:rsid w:val="00F36160"/>
    <w:rsid w:val="00F37002"/>
    <w:rsid w:val="00F37087"/>
    <w:rsid w:val="00F375DE"/>
    <w:rsid w:val="00F37F1F"/>
    <w:rsid w:val="00F400D6"/>
    <w:rsid w:val="00F41328"/>
    <w:rsid w:val="00F4188F"/>
    <w:rsid w:val="00F46989"/>
    <w:rsid w:val="00F46E81"/>
    <w:rsid w:val="00F475AA"/>
    <w:rsid w:val="00F5242F"/>
    <w:rsid w:val="00F52A6F"/>
    <w:rsid w:val="00F5368F"/>
    <w:rsid w:val="00F5660D"/>
    <w:rsid w:val="00F56B68"/>
    <w:rsid w:val="00F57929"/>
    <w:rsid w:val="00F66B8F"/>
    <w:rsid w:val="00F6712A"/>
    <w:rsid w:val="00F72FC6"/>
    <w:rsid w:val="00F7418D"/>
    <w:rsid w:val="00F81101"/>
    <w:rsid w:val="00F82092"/>
    <w:rsid w:val="00F8282F"/>
    <w:rsid w:val="00F8362B"/>
    <w:rsid w:val="00F83B73"/>
    <w:rsid w:val="00F84BC6"/>
    <w:rsid w:val="00F852C4"/>
    <w:rsid w:val="00F86DAA"/>
    <w:rsid w:val="00F87A89"/>
    <w:rsid w:val="00F92170"/>
    <w:rsid w:val="00F92AC9"/>
    <w:rsid w:val="00F93362"/>
    <w:rsid w:val="00F96738"/>
    <w:rsid w:val="00F96B86"/>
    <w:rsid w:val="00FA0B8A"/>
    <w:rsid w:val="00FA18F7"/>
    <w:rsid w:val="00FA1C6E"/>
    <w:rsid w:val="00FA2D72"/>
    <w:rsid w:val="00FA3475"/>
    <w:rsid w:val="00FA5B0F"/>
    <w:rsid w:val="00FB11AA"/>
    <w:rsid w:val="00FB1C5E"/>
    <w:rsid w:val="00FB2809"/>
    <w:rsid w:val="00FB3A40"/>
    <w:rsid w:val="00FB3B08"/>
    <w:rsid w:val="00FB45E1"/>
    <w:rsid w:val="00FB4B5B"/>
    <w:rsid w:val="00FB5E15"/>
    <w:rsid w:val="00FB6CCE"/>
    <w:rsid w:val="00FB6ED4"/>
    <w:rsid w:val="00FB75A9"/>
    <w:rsid w:val="00FC0887"/>
    <w:rsid w:val="00FC0A8F"/>
    <w:rsid w:val="00FC1DD2"/>
    <w:rsid w:val="00FC2596"/>
    <w:rsid w:val="00FC4322"/>
    <w:rsid w:val="00FC5C56"/>
    <w:rsid w:val="00FD0A55"/>
    <w:rsid w:val="00FD1048"/>
    <w:rsid w:val="00FD16BE"/>
    <w:rsid w:val="00FD28E2"/>
    <w:rsid w:val="00FD3F49"/>
    <w:rsid w:val="00FD46E9"/>
    <w:rsid w:val="00FD64C3"/>
    <w:rsid w:val="00FD691F"/>
    <w:rsid w:val="00FD6D6C"/>
    <w:rsid w:val="00FE4C98"/>
    <w:rsid w:val="00FE560A"/>
    <w:rsid w:val="00FE6739"/>
    <w:rsid w:val="00FF026E"/>
    <w:rsid w:val="00FF05FD"/>
    <w:rsid w:val="00FF1321"/>
    <w:rsid w:val="00FF1D32"/>
    <w:rsid w:val="00FF213A"/>
    <w:rsid w:val="00FF73C3"/>
    <w:rsid w:val="00FF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FE15"/>
  <w15:chartTrackingRefBased/>
  <w15:docId w15:val="{DDEE1F26-982A-8E45-9F98-A00371C7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136E48"/>
    <w:pPr>
      <w:tabs>
        <w:tab w:val="center" w:pos="4680"/>
        <w:tab w:val="right" w:pos="9360"/>
      </w:tabs>
      <w:spacing w:line="240" w:lineRule="auto"/>
    </w:pPr>
  </w:style>
  <w:style w:type="character" w:customStyle="1" w:styleId="HeaderChar">
    <w:name w:val="Header Char"/>
    <w:basedOn w:val="DefaultParagraphFont"/>
    <w:link w:val="Header"/>
    <w:uiPriority w:val="99"/>
    <w:rsid w:val="00136E48"/>
  </w:style>
  <w:style w:type="paragraph" w:styleId="Footer">
    <w:name w:val="footer"/>
    <w:basedOn w:val="Normal"/>
    <w:link w:val="FooterChar"/>
    <w:uiPriority w:val="99"/>
    <w:unhideWhenUsed/>
    <w:rsid w:val="00136E48"/>
    <w:pPr>
      <w:tabs>
        <w:tab w:val="center" w:pos="4680"/>
        <w:tab w:val="right" w:pos="9360"/>
      </w:tabs>
      <w:spacing w:line="240" w:lineRule="auto"/>
    </w:pPr>
  </w:style>
  <w:style w:type="character" w:customStyle="1" w:styleId="FooterChar">
    <w:name w:val="Footer Char"/>
    <w:basedOn w:val="DefaultParagraphFont"/>
    <w:link w:val="Footer"/>
    <w:uiPriority w:val="99"/>
    <w:rsid w:val="00136E48"/>
  </w:style>
  <w:style w:type="paragraph" w:styleId="NormalWeb">
    <w:name w:val="Normal (Web)"/>
    <w:basedOn w:val="Normal"/>
    <w:uiPriority w:val="99"/>
    <w:unhideWhenUsed/>
    <w:rsid w:val="00991B44"/>
    <w:pPr>
      <w:spacing w:before="100" w:beforeAutospacing="1" w:after="100" w:afterAutospacing="1" w:line="240" w:lineRule="auto"/>
    </w:pPr>
    <w:rPr>
      <w:rFonts w:ascii="Times New Roman" w:hAnsi="Times New Roman"/>
    </w:rPr>
  </w:style>
  <w:style w:type="character" w:customStyle="1" w:styleId="apple-converted-space">
    <w:name w:val="apple-converted-space"/>
    <w:basedOn w:val="DefaultParagraphFont"/>
    <w:rsid w:val="00991B44"/>
  </w:style>
  <w:style w:type="character" w:styleId="UnresolvedMention">
    <w:name w:val="Unresolved Mention"/>
    <w:basedOn w:val="DefaultParagraphFont"/>
    <w:uiPriority w:val="99"/>
    <w:semiHidden/>
    <w:unhideWhenUsed/>
    <w:rsid w:val="0025248A"/>
    <w:rPr>
      <w:color w:val="605E5C"/>
      <w:shd w:val="clear" w:color="auto" w:fill="E1DFDD"/>
    </w:rPr>
  </w:style>
  <w:style w:type="character" w:styleId="PageNumber">
    <w:name w:val="page number"/>
    <w:basedOn w:val="DefaultParagraphFont"/>
    <w:uiPriority w:val="99"/>
    <w:semiHidden/>
    <w:unhideWhenUsed/>
    <w:rsid w:val="00140836"/>
  </w:style>
  <w:style w:type="paragraph" w:styleId="ListParagraph">
    <w:name w:val="List Paragraph"/>
    <w:basedOn w:val="Normal"/>
    <w:uiPriority w:val="34"/>
    <w:unhideWhenUsed/>
    <w:qFormat/>
    <w:rsid w:val="0049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1867">
      <w:bodyDiv w:val="1"/>
      <w:marLeft w:val="0"/>
      <w:marRight w:val="0"/>
      <w:marTop w:val="0"/>
      <w:marBottom w:val="0"/>
      <w:divBdr>
        <w:top w:val="none" w:sz="0" w:space="0" w:color="auto"/>
        <w:left w:val="none" w:sz="0" w:space="0" w:color="auto"/>
        <w:bottom w:val="none" w:sz="0" w:space="0" w:color="auto"/>
        <w:right w:val="none" w:sz="0" w:space="0" w:color="auto"/>
      </w:divBdr>
    </w:div>
    <w:div w:id="321474095">
      <w:bodyDiv w:val="1"/>
      <w:marLeft w:val="0"/>
      <w:marRight w:val="0"/>
      <w:marTop w:val="0"/>
      <w:marBottom w:val="0"/>
      <w:divBdr>
        <w:top w:val="none" w:sz="0" w:space="0" w:color="auto"/>
        <w:left w:val="none" w:sz="0" w:space="0" w:color="auto"/>
        <w:bottom w:val="none" w:sz="0" w:space="0" w:color="auto"/>
        <w:right w:val="none" w:sz="0" w:space="0" w:color="auto"/>
      </w:divBdr>
      <w:divsChild>
        <w:div w:id="1062558383">
          <w:marLeft w:val="0"/>
          <w:marRight w:val="0"/>
          <w:marTop w:val="0"/>
          <w:marBottom w:val="0"/>
          <w:divBdr>
            <w:top w:val="none" w:sz="0" w:space="0" w:color="auto"/>
            <w:left w:val="none" w:sz="0" w:space="0" w:color="auto"/>
            <w:bottom w:val="none" w:sz="0" w:space="0" w:color="auto"/>
            <w:right w:val="none" w:sz="0" w:space="0" w:color="auto"/>
          </w:divBdr>
        </w:div>
        <w:div w:id="557014826">
          <w:marLeft w:val="0"/>
          <w:marRight w:val="0"/>
          <w:marTop w:val="0"/>
          <w:marBottom w:val="0"/>
          <w:divBdr>
            <w:top w:val="none" w:sz="0" w:space="0" w:color="auto"/>
            <w:left w:val="none" w:sz="0" w:space="0" w:color="auto"/>
            <w:bottom w:val="none" w:sz="0" w:space="0" w:color="auto"/>
            <w:right w:val="none" w:sz="0" w:space="0" w:color="auto"/>
          </w:divBdr>
        </w:div>
      </w:divsChild>
    </w:div>
    <w:div w:id="474876698">
      <w:bodyDiv w:val="1"/>
      <w:marLeft w:val="0"/>
      <w:marRight w:val="0"/>
      <w:marTop w:val="0"/>
      <w:marBottom w:val="0"/>
      <w:divBdr>
        <w:top w:val="none" w:sz="0" w:space="0" w:color="auto"/>
        <w:left w:val="none" w:sz="0" w:space="0" w:color="auto"/>
        <w:bottom w:val="none" w:sz="0" w:space="0" w:color="auto"/>
        <w:right w:val="none" w:sz="0" w:space="0" w:color="auto"/>
      </w:divBdr>
    </w:div>
    <w:div w:id="764307393">
      <w:bodyDiv w:val="1"/>
      <w:marLeft w:val="0"/>
      <w:marRight w:val="0"/>
      <w:marTop w:val="0"/>
      <w:marBottom w:val="0"/>
      <w:divBdr>
        <w:top w:val="none" w:sz="0" w:space="0" w:color="auto"/>
        <w:left w:val="none" w:sz="0" w:space="0" w:color="auto"/>
        <w:bottom w:val="none" w:sz="0" w:space="0" w:color="auto"/>
        <w:right w:val="none" w:sz="0" w:space="0" w:color="auto"/>
      </w:divBdr>
    </w:div>
    <w:div w:id="885679319">
      <w:bodyDiv w:val="1"/>
      <w:marLeft w:val="0"/>
      <w:marRight w:val="0"/>
      <w:marTop w:val="0"/>
      <w:marBottom w:val="0"/>
      <w:divBdr>
        <w:top w:val="none" w:sz="0" w:space="0" w:color="auto"/>
        <w:left w:val="none" w:sz="0" w:space="0" w:color="auto"/>
        <w:bottom w:val="none" w:sz="0" w:space="0" w:color="auto"/>
        <w:right w:val="none" w:sz="0" w:space="0" w:color="auto"/>
      </w:divBdr>
      <w:divsChild>
        <w:div w:id="1994748410">
          <w:marLeft w:val="0"/>
          <w:marRight w:val="0"/>
          <w:marTop w:val="0"/>
          <w:marBottom w:val="0"/>
          <w:divBdr>
            <w:top w:val="none" w:sz="0" w:space="0" w:color="auto"/>
            <w:left w:val="none" w:sz="0" w:space="0" w:color="auto"/>
            <w:bottom w:val="none" w:sz="0" w:space="0" w:color="auto"/>
            <w:right w:val="none" w:sz="0" w:space="0" w:color="auto"/>
          </w:divBdr>
          <w:divsChild>
            <w:div w:id="151919877">
              <w:marLeft w:val="0"/>
              <w:marRight w:val="0"/>
              <w:marTop w:val="0"/>
              <w:marBottom w:val="0"/>
              <w:divBdr>
                <w:top w:val="none" w:sz="0" w:space="0" w:color="auto"/>
                <w:left w:val="none" w:sz="0" w:space="0" w:color="auto"/>
                <w:bottom w:val="none" w:sz="0" w:space="0" w:color="auto"/>
                <w:right w:val="none" w:sz="0" w:space="0" w:color="auto"/>
              </w:divBdr>
            </w:div>
            <w:div w:id="436144306">
              <w:marLeft w:val="0"/>
              <w:marRight w:val="0"/>
              <w:marTop w:val="0"/>
              <w:marBottom w:val="0"/>
              <w:divBdr>
                <w:top w:val="none" w:sz="0" w:space="0" w:color="auto"/>
                <w:left w:val="none" w:sz="0" w:space="0" w:color="auto"/>
                <w:bottom w:val="none" w:sz="0" w:space="0" w:color="auto"/>
                <w:right w:val="none" w:sz="0" w:space="0" w:color="auto"/>
              </w:divBdr>
            </w:div>
            <w:div w:id="2054385720">
              <w:marLeft w:val="0"/>
              <w:marRight w:val="0"/>
              <w:marTop w:val="0"/>
              <w:marBottom w:val="0"/>
              <w:divBdr>
                <w:top w:val="none" w:sz="0" w:space="0" w:color="auto"/>
                <w:left w:val="none" w:sz="0" w:space="0" w:color="auto"/>
                <w:bottom w:val="none" w:sz="0" w:space="0" w:color="auto"/>
                <w:right w:val="none" w:sz="0" w:space="0" w:color="auto"/>
              </w:divBdr>
              <w:divsChild>
                <w:div w:id="8142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081">
          <w:marLeft w:val="0"/>
          <w:marRight w:val="0"/>
          <w:marTop w:val="0"/>
          <w:marBottom w:val="0"/>
          <w:divBdr>
            <w:top w:val="none" w:sz="0" w:space="0" w:color="auto"/>
            <w:left w:val="none" w:sz="0" w:space="0" w:color="auto"/>
            <w:bottom w:val="none" w:sz="0" w:space="0" w:color="auto"/>
            <w:right w:val="none" w:sz="0" w:space="0" w:color="auto"/>
          </w:divBdr>
        </w:div>
        <w:div w:id="1745490567">
          <w:marLeft w:val="0"/>
          <w:marRight w:val="0"/>
          <w:marTop w:val="0"/>
          <w:marBottom w:val="0"/>
          <w:divBdr>
            <w:top w:val="none" w:sz="0" w:space="0" w:color="auto"/>
            <w:left w:val="none" w:sz="0" w:space="0" w:color="auto"/>
            <w:bottom w:val="none" w:sz="0" w:space="0" w:color="auto"/>
            <w:right w:val="none" w:sz="0" w:space="0" w:color="auto"/>
          </w:divBdr>
        </w:div>
      </w:divsChild>
    </w:div>
    <w:div w:id="1111245593">
      <w:bodyDiv w:val="1"/>
      <w:marLeft w:val="0"/>
      <w:marRight w:val="0"/>
      <w:marTop w:val="0"/>
      <w:marBottom w:val="0"/>
      <w:divBdr>
        <w:top w:val="none" w:sz="0" w:space="0" w:color="auto"/>
        <w:left w:val="none" w:sz="0" w:space="0" w:color="auto"/>
        <w:bottom w:val="none" w:sz="0" w:space="0" w:color="auto"/>
        <w:right w:val="none" w:sz="0" w:space="0" w:color="auto"/>
      </w:divBdr>
    </w:div>
    <w:div w:id="1219323003">
      <w:bodyDiv w:val="1"/>
      <w:marLeft w:val="0"/>
      <w:marRight w:val="0"/>
      <w:marTop w:val="0"/>
      <w:marBottom w:val="0"/>
      <w:divBdr>
        <w:top w:val="none" w:sz="0" w:space="0" w:color="auto"/>
        <w:left w:val="none" w:sz="0" w:space="0" w:color="auto"/>
        <w:bottom w:val="none" w:sz="0" w:space="0" w:color="auto"/>
        <w:right w:val="none" w:sz="0" w:space="0" w:color="auto"/>
      </w:divBdr>
    </w:div>
    <w:div w:id="1319260413">
      <w:bodyDiv w:val="1"/>
      <w:marLeft w:val="0"/>
      <w:marRight w:val="0"/>
      <w:marTop w:val="0"/>
      <w:marBottom w:val="0"/>
      <w:divBdr>
        <w:top w:val="none" w:sz="0" w:space="0" w:color="auto"/>
        <w:left w:val="none" w:sz="0" w:space="0" w:color="auto"/>
        <w:bottom w:val="none" w:sz="0" w:space="0" w:color="auto"/>
        <w:right w:val="none" w:sz="0" w:space="0" w:color="auto"/>
      </w:divBdr>
    </w:div>
    <w:div w:id="1424767990">
      <w:bodyDiv w:val="1"/>
      <w:marLeft w:val="0"/>
      <w:marRight w:val="0"/>
      <w:marTop w:val="0"/>
      <w:marBottom w:val="0"/>
      <w:divBdr>
        <w:top w:val="none" w:sz="0" w:space="0" w:color="auto"/>
        <w:left w:val="none" w:sz="0" w:space="0" w:color="auto"/>
        <w:bottom w:val="none" w:sz="0" w:space="0" w:color="auto"/>
        <w:right w:val="none" w:sz="0" w:space="0" w:color="auto"/>
      </w:divBdr>
    </w:div>
    <w:div w:id="17889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7bB73296C3-A444-7748-83BE-37AFA2E864BF%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%7bB73296C3-A444-7748-83BE-37AFA2E864BF%7dtf02786994.dotx</Template>
  <TotalTime>431</TotalTime>
  <Pages>23</Pages>
  <Words>5603</Words>
  <Characters>31943</Characters>
  <Application>Microsoft Office Word</Application>
  <DocSecurity>0</DocSecurity>
  <Lines>266</Lines>
  <Paragraphs>74</Paragraphs>
  <ScaleCrop>false</ScaleCrop>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Jes'Lah D Mullen</dc:creator>
  <cp:keywords/>
  <dc:description/>
  <cp:lastModifiedBy>Jes'Lah D Mullen</cp:lastModifiedBy>
  <cp:revision>436</cp:revision>
  <dcterms:created xsi:type="dcterms:W3CDTF">2023-04-04T20:14:00Z</dcterms:created>
  <dcterms:modified xsi:type="dcterms:W3CDTF">2023-04-21T17:05:00Z</dcterms:modified>
</cp:coreProperties>
</file>